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CB96" w14:textId="77777777" w:rsidR="008E588B" w:rsidRDefault="008E588B" w:rsidP="00860659">
      <w:pPr>
        <w:pStyle w:val="Dokumenttyp"/>
        <w:rPr>
          <w:sz w:val="60"/>
          <w:szCs w:val="60"/>
        </w:rPr>
      </w:pPr>
    </w:p>
    <w:p w14:paraId="79652AF1" w14:textId="77777777" w:rsidR="008E588B" w:rsidRDefault="008E588B" w:rsidP="00860659">
      <w:pPr>
        <w:pStyle w:val="Dokumenttyp"/>
        <w:rPr>
          <w:sz w:val="60"/>
          <w:szCs w:val="60"/>
        </w:rPr>
      </w:pPr>
    </w:p>
    <w:p w14:paraId="1DC7B4F7" w14:textId="77777777" w:rsidR="008E588B" w:rsidRDefault="008E588B" w:rsidP="00860659">
      <w:pPr>
        <w:pStyle w:val="Dokumenttyp"/>
        <w:rPr>
          <w:sz w:val="60"/>
          <w:szCs w:val="60"/>
        </w:rPr>
      </w:pPr>
    </w:p>
    <w:p w14:paraId="1CB3627C" w14:textId="392D66A6" w:rsidR="008E588B" w:rsidRDefault="008E588B" w:rsidP="00860659">
      <w:pPr>
        <w:pStyle w:val="Dokumenttyp"/>
        <w:rPr>
          <w:sz w:val="60"/>
          <w:szCs w:val="60"/>
        </w:rPr>
      </w:pPr>
      <w:r w:rsidRPr="008E588B">
        <w:rPr>
          <w:sz w:val="60"/>
          <w:szCs w:val="60"/>
        </w:rPr>
        <w:t>Computer Organization</w:t>
      </w:r>
    </w:p>
    <w:p w14:paraId="78B7711C" w14:textId="7FA630E6" w:rsidR="00860659" w:rsidRPr="00255E2B" w:rsidRDefault="00000000" w:rsidP="00860659">
      <w:pPr>
        <w:pStyle w:val="Dokumenttyp"/>
        <w:rPr>
          <w:i/>
          <w:sz w:val="36"/>
          <w:szCs w:val="36"/>
        </w:rPr>
      </w:pPr>
      <w:sdt>
        <w:sdtPr>
          <w:rPr>
            <w:i/>
            <w:sz w:val="36"/>
            <w:szCs w:val="36"/>
          </w:rPr>
          <w:id w:val="804596263"/>
          <w:placeholder>
            <w:docPart w:val="40D0B67C2CB2448ABD7E28999CAD22FC"/>
          </w:placeholder>
          <w:text/>
        </w:sdtPr>
        <w:sdtContent>
          <w:r w:rsidR="008E588B">
            <w:rPr>
              <w:i/>
              <w:sz w:val="36"/>
              <w:szCs w:val="36"/>
            </w:rPr>
            <w:t xml:space="preserve">Assignment </w:t>
          </w:r>
          <w:r w:rsidR="00203E73">
            <w:rPr>
              <w:i/>
              <w:sz w:val="36"/>
              <w:szCs w:val="36"/>
            </w:rPr>
            <w:t>NUMBER</w:t>
          </w:r>
        </w:sdtContent>
      </w:sdt>
    </w:p>
    <w:p w14:paraId="307B3B54" w14:textId="2EE2D06D" w:rsidR="001F6AC1" w:rsidRPr="00255E2B" w:rsidRDefault="00E457BD" w:rsidP="002A67EE">
      <w:pPr>
        <w:tabs>
          <w:tab w:val="right" w:pos="7455"/>
        </w:tabs>
        <w:rPr>
          <w:i/>
          <w:sz w:val="36"/>
          <w:szCs w:val="36"/>
        </w:rPr>
      </w:pPr>
      <w:r w:rsidRPr="00255E2B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9207D" wp14:editId="2CC01842">
                <wp:simplePos x="0" y="0"/>
                <wp:positionH relativeFrom="column">
                  <wp:posOffset>2759075</wp:posOffset>
                </wp:positionH>
                <wp:positionV relativeFrom="page">
                  <wp:posOffset>9324975</wp:posOffset>
                </wp:positionV>
                <wp:extent cx="2858135" cy="1001395"/>
                <wp:effectExtent l="0" t="0" r="0" b="8255"/>
                <wp:wrapNone/>
                <wp:docPr id="25" name="Textru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D397B" w14:textId="178B79E7" w:rsidR="007273F4" w:rsidRPr="0089174A" w:rsidRDefault="00E457BD" w:rsidP="005A4295">
                            <w:pPr>
                              <w:pStyle w:val="Frfattarruta"/>
                            </w:pPr>
                            <w:r>
                              <w:t>Group number</w:t>
                            </w:r>
                            <w:r w:rsidR="007273F4" w:rsidRPr="0089174A">
                              <w:t>:</w:t>
                            </w:r>
                            <w:r w:rsidR="007273F4" w:rsidRPr="0089174A">
                              <w:rPr>
                                <w:i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</w:rPr>
                              <w:br/>
                            </w:r>
                            <w:r w:rsidRPr="009D7C49">
                              <w:rPr>
                                <w:iCs/>
                              </w:rPr>
                              <w:t>Group members:</w:t>
                            </w:r>
                            <w:sdt>
                              <w:sdtPr>
                                <w:rPr>
                                  <w:iCs/>
                                </w:rPr>
                                <w:alias w:val="Author"/>
                                <w:tag w:val=""/>
                                <w:id w:val="-176729370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9D7C49">
                                  <w:rPr>
                                    <w:iCs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0DE3011F" w14:textId="5ECB182A" w:rsidR="007273F4" w:rsidRPr="00AA2512" w:rsidRDefault="00E457BD" w:rsidP="005A4295">
                            <w:pPr>
                              <w:pStyle w:val="Frfattarruta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Lab </w:t>
                            </w:r>
                            <w:r w:rsidR="007273F4" w:rsidRPr="0089174A">
                              <w:rPr>
                                <w:lang w:val="it-IT"/>
                              </w:rPr>
                              <w:t xml:space="preserve">Supervisor: </w:t>
                            </w:r>
                            <w:sdt>
                              <w:sdtPr>
                                <w:rPr>
                                  <w:lang w:val="it-IT"/>
                                </w:rPr>
                                <w:id w:val="546336949"/>
                                <w:text/>
                              </w:sdtPr>
                              <w:sdtContent>
                                <w:r w:rsidRPr="00E457BD">
                                  <w:rPr>
                                    <w:lang w:val="it-IT"/>
                                  </w:rPr>
                                  <w:t>Mehdi Saman Azari</w:t>
                                </w:r>
                              </w:sdtContent>
                            </w:sdt>
                          </w:p>
                          <w:p w14:paraId="58AEC925" w14:textId="6C5040D1" w:rsidR="007273F4" w:rsidRPr="009734E4" w:rsidRDefault="007273F4" w:rsidP="005A4295">
                            <w:pPr>
                              <w:pStyle w:val="Frfattarruta"/>
                              <w:rPr>
                                <w:i w:val="0"/>
                                <w:lang w:val="it-IT"/>
                              </w:rPr>
                            </w:pPr>
                            <w:r w:rsidRPr="009734E4">
                              <w:rPr>
                                <w:lang w:val="it-IT"/>
                              </w:rPr>
                              <w:t xml:space="preserve">Semester: </w:t>
                            </w:r>
                            <w:sdt>
                              <w:sdtPr>
                                <w:rPr>
                                  <w:i w:val="0"/>
                                  <w:lang w:val="it-IT"/>
                                </w:rPr>
                                <w:id w:val="1653417009"/>
                                <w:text/>
                              </w:sdtPr>
                              <w:sdtContent>
                                <w:r w:rsidRPr="009734E4">
                                  <w:rPr>
                                    <w:i w:val="0"/>
                                    <w:lang w:val="it-IT"/>
                                  </w:rPr>
                                  <w:t>2</w:t>
                                </w:r>
                                <w:r w:rsidR="00E457BD">
                                  <w:rPr>
                                    <w:i w:val="0"/>
                                    <w:lang w:val="it-IT"/>
                                  </w:rPr>
                                  <w:t>3</w:t>
                                </w:r>
                                <w:r w:rsidRPr="009734E4">
                                  <w:rPr>
                                    <w:i w:val="0"/>
                                    <w:lang w:val="it-IT"/>
                                  </w:rPr>
                                  <w:t>VT</w:t>
                                </w:r>
                              </w:sdtContent>
                            </w:sdt>
                          </w:p>
                          <w:p w14:paraId="446763D6" w14:textId="224150A0" w:rsidR="007273F4" w:rsidRPr="007E36F0" w:rsidRDefault="007273F4" w:rsidP="005A4295">
                            <w:pPr>
                              <w:pStyle w:val="Frfattarruta"/>
                              <w:rPr>
                                <w:i w:val="0"/>
                              </w:rPr>
                            </w:pPr>
                            <w:r>
                              <w:t xml:space="preserve">Course code: </w:t>
                            </w:r>
                            <w:sdt>
                              <w:sdtPr>
                                <w:rPr>
                                  <w:i w:val="0"/>
                                </w:rPr>
                                <w:id w:val="-475997056"/>
                                <w:text/>
                              </w:sdtPr>
                              <w:sdtContent>
                                <w:r w:rsidR="008B36BF">
                                  <w:rPr>
                                    <w:i w:val="0"/>
                                  </w:rPr>
                                  <w:t>2</w:t>
                                </w:r>
                                <w:r>
                                  <w:rPr>
                                    <w:i w:val="0"/>
                                  </w:rPr>
                                  <w:t>DT</w:t>
                                </w:r>
                                <w:r w:rsidR="008B36BF">
                                  <w:rPr>
                                    <w:i w:val="0"/>
                                  </w:rPr>
                                  <w:t>9</w:t>
                                </w:r>
                                <w:r>
                                  <w:rPr>
                                    <w:i w:val="0"/>
                                  </w:rPr>
                                  <w:t>0</w:t>
                                </w:r>
                                <w:r w:rsidR="008B36BF">
                                  <w:rPr>
                                    <w:i w:val="0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14:paraId="4D6DE8F3" w14:textId="77777777" w:rsidR="007273F4" w:rsidRDefault="007273F4" w:rsidP="005A4295"/>
                          <w:p w14:paraId="0C8E94D0" w14:textId="77777777" w:rsidR="007273F4" w:rsidRDefault="007273F4" w:rsidP="005A42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9207D" id="_x0000_t202" coordsize="21600,21600" o:spt="202" path="m,l,21600r21600,l21600,xe">
                <v:stroke joinstyle="miter"/>
                <v:path gradientshapeok="t" o:connecttype="rect"/>
              </v:shapetype>
              <v:shape id="Textruta 25" o:spid="_x0000_s1026" type="#_x0000_t202" style="position:absolute;margin-left:217.25pt;margin-top:734.25pt;width:225.05pt;height:7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" filled="f" stroked="f">
                <v:textbox>
                  <w:txbxContent>
                    <w:p w14:paraId="5D8D397B" w14:textId="178B79E7" w:rsidR="007273F4" w:rsidRPr="0089174A" w:rsidRDefault="00E457BD" w:rsidP="005A4295">
                      <w:pPr>
                        <w:pStyle w:val="Frfattarruta"/>
                      </w:pPr>
                      <w:r>
                        <w:t>Group number</w:t>
                      </w:r>
                      <w:r w:rsidR="007273F4" w:rsidRPr="0089174A">
                        <w:t>:</w:t>
                      </w:r>
                      <w:r w:rsidR="007273F4" w:rsidRPr="0089174A">
                        <w:rPr>
                          <w:i w:val="0"/>
                        </w:rPr>
                        <w:t xml:space="preserve"> </w:t>
                      </w:r>
                      <w:r>
                        <w:rPr>
                          <w:i w:val="0"/>
                        </w:rPr>
                        <w:br/>
                      </w:r>
                      <w:r w:rsidRPr="009D7C49">
                        <w:rPr>
                          <w:iCs/>
                        </w:rPr>
                        <w:t>Group members:</w:t>
                      </w:r>
                      <w:sdt>
                        <w:sdtPr>
                          <w:rPr>
                            <w:iCs/>
                          </w:rPr>
                          <w:alias w:val="Author"/>
                          <w:tag w:val=""/>
                          <w:id w:val="-1767293704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9D7C49">
                            <w:rPr>
                              <w:iCs/>
                            </w:rPr>
                            <w:t xml:space="preserve">     </w:t>
                          </w:r>
                        </w:sdtContent>
                      </w:sdt>
                    </w:p>
                    <w:p w14:paraId="0DE3011F" w14:textId="5ECB182A" w:rsidR="007273F4" w:rsidRPr="00AA2512" w:rsidRDefault="00E457BD" w:rsidP="005A4295">
                      <w:pPr>
                        <w:pStyle w:val="Frfattarruta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Lab </w:t>
                      </w:r>
                      <w:r w:rsidR="007273F4" w:rsidRPr="0089174A">
                        <w:rPr>
                          <w:lang w:val="it-IT"/>
                        </w:rPr>
                        <w:t xml:space="preserve">Supervisor: </w:t>
                      </w:r>
                      <w:sdt>
                        <w:sdtPr>
                          <w:rPr>
                            <w:lang w:val="it-IT"/>
                          </w:rPr>
                          <w:id w:val="546336949"/>
                          <w:text/>
                        </w:sdtPr>
                        <w:sdtContent>
                          <w:r w:rsidRPr="00E457BD">
                            <w:rPr>
                              <w:lang w:val="it-IT"/>
                            </w:rPr>
                            <w:t>Mehdi Saman Azari</w:t>
                          </w:r>
                        </w:sdtContent>
                      </w:sdt>
                    </w:p>
                    <w:p w14:paraId="58AEC925" w14:textId="6C5040D1" w:rsidR="007273F4" w:rsidRPr="009734E4" w:rsidRDefault="007273F4" w:rsidP="005A4295">
                      <w:pPr>
                        <w:pStyle w:val="Frfattarruta"/>
                        <w:rPr>
                          <w:i w:val="0"/>
                          <w:lang w:val="it-IT"/>
                        </w:rPr>
                      </w:pPr>
                      <w:r w:rsidRPr="009734E4">
                        <w:rPr>
                          <w:lang w:val="it-IT"/>
                        </w:rPr>
                        <w:t xml:space="preserve">Semester: </w:t>
                      </w:r>
                      <w:sdt>
                        <w:sdtPr>
                          <w:rPr>
                            <w:i w:val="0"/>
                            <w:lang w:val="it-IT"/>
                          </w:rPr>
                          <w:id w:val="1653417009"/>
                          <w:text/>
                        </w:sdtPr>
                        <w:sdtContent>
                          <w:r w:rsidRPr="009734E4">
                            <w:rPr>
                              <w:i w:val="0"/>
                              <w:lang w:val="it-IT"/>
                            </w:rPr>
                            <w:t>2</w:t>
                          </w:r>
                          <w:r w:rsidR="00E457BD">
                            <w:rPr>
                              <w:i w:val="0"/>
                              <w:lang w:val="it-IT"/>
                            </w:rPr>
                            <w:t>3</w:t>
                          </w:r>
                          <w:r w:rsidRPr="009734E4">
                            <w:rPr>
                              <w:i w:val="0"/>
                              <w:lang w:val="it-IT"/>
                            </w:rPr>
                            <w:t>VT</w:t>
                          </w:r>
                        </w:sdtContent>
                      </w:sdt>
                    </w:p>
                    <w:p w14:paraId="446763D6" w14:textId="224150A0" w:rsidR="007273F4" w:rsidRPr="007E36F0" w:rsidRDefault="007273F4" w:rsidP="005A4295">
                      <w:pPr>
                        <w:pStyle w:val="Frfattarruta"/>
                        <w:rPr>
                          <w:i w:val="0"/>
                        </w:rPr>
                      </w:pPr>
                      <w:r>
                        <w:t xml:space="preserve">Course code: </w:t>
                      </w:r>
                      <w:sdt>
                        <w:sdtPr>
                          <w:rPr>
                            <w:i w:val="0"/>
                          </w:rPr>
                          <w:id w:val="-475997056"/>
                          <w:text/>
                        </w:sdtPr>
                        <w:sdtContent>
                          <w:r w:rsidR="008B36BF">
                            <w:rPr>
                              <w:i w:val="0"/>
                            </w:rPr>
                            <w:t>2</w:t>
                          </w:r>
                          <w:r>
                            <w:rPr>
                              <w:i w:val="0"/>
                            </w:rPr>
                            <w:t>DT</w:t>
                          </w:r>
                          <w:r w:rsidR="008B36BF">
                            <w:rPr>
                              <w:i w:val="0"/>
                            </w:rPr>
                            <w:t>9</w:t>
                          </w:r>
                          <w:r>
                            <w:rPr>
                              <w:i w:val="0"/>
                            </w:rPr>
                            <w:t>0</w:t>
                          </w:r>
                          <w:r w:rsidR="008B36BF">
                            <w:rPr>
                              <w:i w:val="0"/>
                            </w:rPr>
                            <w:t>1</w:t>
                          </w:r>
                        </w:sdtContent>
                      </w:sdt>
                    </w:p>
                    <w:p w14:paraId="4D6DE8F3" w14:textId="77777777" w:rsidR="007273F4" w:rsidRDefault="007273F4" w:rsidP="005A4295"/>
                    <w:p w14:paraId="0C8E94D0" w14:textId="77777777" w:rsidR="007273F4" w:rsidRDefault="007273F4" w:rsidP="005A4295"/>
                  </w:txbxContent>
                </v:textbox>
                <w10:wrap anchory="page"/>
              </v:shape>
            </w:pict>
          </mc:Fallback>
        </mc:AlternateContent>
      </w:r>
      <w:r w:rsidR="000B4C66" w:rsidRPr="00255E2B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1F9CF3BF" wp14:editId="63C132EE">
                <wp:simplePos x="0" y="0"/>
                <wp:positionH relativeFrom="page">
                  <wp:posOffset>1830705</wp:posOffset>
                </wp:positionH>
                <wp:positionV relativeFrom="page">
                  <wp:posOffset>900430</wp:posOffset>
                </wp:positionV>
                <wp:extent cx="4679950" cy="1241425"/>
                <wp:effectExtent l="0" t="0" r="19050" b="15875"/>
                <wp:wrapTopAndBottom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B5013B" w14:textId="4D6A39E6" w:rsidR="007273F4" w:rsidRPr="00BF09FD" w:rsidRDefault="00203E73" w:rsidP="00BF09FD">
                            <w:pPr>
                              <w:pStyle w:val="Dokumenttyp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F3BF" id="Textruta 1" o:spid="_x0000_s1027" type="#_x0000_t202" style="position:absolute;margin-left:144.15pt;margin-top:70.9pt;width:368.5pt;height:97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" filled="f" strokecolor="white [3212]" strokeweight=".5pt">
                <v:textbox inset="0,0,0,0">
                  <w:txbxContent>
                    <w:p w14:paraId="01B5013B" w14:textId="4D6A39E6" w:rsidR="007273F4" w:rsidRPr="00BF09FD" w:rsidRDefault="00203E73" w:rsidP="00BF09FD">
                      <w:pPr>
                        <w:pStyle w:val="Dokumenttyp"/>
                      </w:pPr>
                      <w:r>
                        <w:t>TITLE</w:t>
                      </w:r>
                    </w:p>
                  </w:txbxContent>
                </v:textbox>
                <w10:wrap type="topAndBottom" anchorx="page" anchory="page"/>
                <w10:anchorlock/>
              </v:shape>
            </w:pict>
          </mc:Fallback>
        </mc:AlternateContent>
      </w:r>
      <w:r w:rsidR="001F6AC1" w:rsidRPr="00255E2B">
        <w:rPr>
          <w:i/>
          <w:sz w:val="36"/>
          <w:szCs w:val="36"/>
        </w:rPr>
        <w:br w:type="page"/>
      </w:r>
    </w:p>
    <w:p w14:paraId="029FDE9C" w14:textId="77777777" w:rsidR="00C23CC9" w:rsidRPr="00255E2B" w:rsidRDefault="00C23CC9" w:rsidP="00053690">
      <w:pPr>
        <w:sectPr w:rsidR="00C23CC9" w:rsidRPr="00255E2B" w:rsidSect="00AD1C4C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268" w:right="1701" w:bottom="2155" w:left="2750" w:header="567" w:footer="567" w:gutter="0"/>
          <w:cols w:space="708"/>
          <w:titlePg/>
          <w:docGrid w:linePitch="360"/>
        </w:sectPr>
      </w:pPr>
    </w:p>
    <w:p w14:paraId="225B3214" w14:textId="77777777" w:rsidR="00623471" w:rsidRPr="00F3787C" w:rsidRDefault="00623471" w:rsidP="00203E73"/>
    <w:sectPr w:rsidR="00623471" w:rsidRPr="00F3787C" w:rsidSect="002433EF">
      <w:footerReference w:type="default" r:id="rId13"/>
      <w:headerReference w:type="first" r:id="rId14"/>
      <w:footerReference w:type="first" r:id="rId15"/>
      <w:pgSz w:w="11906" w:h="16838" w:code="9"/>
      <w:pgMar w:top="2268" w:right="1701" w:bottom="2155" w:left="275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F5B5" w14:textId="77777777" w:rsidR="00A87106" w:rsidRDefault="00A87106" w:rsidP="006B1171">
      <w:pPr>
        <w:spacing w:line="240" w:lineRule="auto"/>
      </w:pPr>
      <w:r>
        <w:separator/>
      </w:r>
    </w:p>
  </w:endnote>
  <w:endnote w:type="continuationSeparator" w:id="0">
    <w:p w14:paraId="2C6DF3B0" w14:textId="77777777" w:rsidR="00A87106" w:rsidRDefault="00A87106" w:rsidP="006B1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1F899" w14:textId="77777777" w:rsidR="007273F4" w:rsidRDefault="007273F4" w:rsidP="007273F4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CAD468" w14:textId="77777777" w:rsidR="007273F4" w:rsidRDefault="007273F4" w:rsidP="00C511D3">
    <w:pPr>
      <w:pStyle w:val="Footer"/>
      <w:framePr w:wrap="none" w:vAnchor="text" w:hAnchor="margin" w:xAlign="outside" w:y="1"/>
      <w:ind w:right="360"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4376EB" w14:textId="77777777" w:rsidR="007273F4" w:rsidRDefault="007273F4" w:rsidP="00C511D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1EAE8" w14:textId="77777777" w:rsidR="007273F4" w:rsidRDefault="007273F4" w:rsidP="00C511D3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2D9C6" w14:textId="77777777" w:rsidR="007273F4" w:rsidRDefault="007273F4" w:rsidP="007E36F0">
    <w:pPr>
      <w:ind w:left="3912"/>
    </w:pPr>
    <w:r>
      <w:rPr>
        <w:i/>
        <w:noProof/>
        <w:lang w:eastAsia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2DD199" wp14:editId="74CEAC41">
              <wp:simplePos x="0" y="0"/>
              <wp:positionH relativeFrom="column">
                <wp:posOffset>2762250</wp:posOffset>
              </wp:positionH>
              <wp:positionV relativeFrom="paragraph">
                <wp:posOffset>45085</wp:posOffset>
              </wp:positionV>
              <wp:extent cx="635" cy="612000"/>
              <wp:effectExtent l="0" t="0" r="37465" b="36195"/>
              <wp:wrapNone/>
              <wp:docPr id="26" name="Rak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" cy="61200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8A8C40" id="Rak 26" o:spid="_x0000_s1026" style="position:absolute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5pt,3.55pt" to="217.5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" strokecolor="black [3213]" strokeweight="1pt">
              <v:stroke joinstyle="miter"/>
            </v:line>
          </w:pict>
        </mc:Fallback>
      </mc:AlternateContent>
    </w:r>
    <w:r>
      <w:rPr>
        <w:i/>
        <w:noProof/>
        <w:lang w:eastAsia="en-GB"/>
      </w:rPr>
      <w:drawing>
        <wp:anchor distT="0" distB="0" distL="114300" distR="114300" simplePos="0" relativeHeight="251668480" behindDoc="1" locked="0" layoutInCell="1" allowOverlap="1" wp14:anchorId="37B32A02" wp14:editId="6F5F53E2">
          <wp:simplePos x="0" y="0"/>
          <wp:positionH relativeFrom="column">
            <wp:posOffset>-3180080</wp:posOffset>
          </wp:positionH>
          <wp:positionV relativeFrom="paragraph">
            <wp:posOffset>-3946525</wp:posOffset>
          </wp:positionV>
          <wp:extent cx="5418000" cy="6372000"/>
          <wp:effectExtent l="0" t="0" r="0" b="3810"/>
          <wp:wrapNone/>
          <wp:docPr id="36" name="Bildobjekt 36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8000" cy="637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F94A70" w14:textId="77777777" w:rsidR="007273F4" w:rsidRDefault="007273F4" w:rsidP="007E36F0">
    <w:pPr>
      <w:ind w:left="2608" w:firstLine="1304"/>
    </w:pPr>
  </w:p>
  <w:p w14:paraId="18A9656F" w14:textId="77777777" w:rsidR="007273F4" w:rsidRDefault="007273F4">
    <w:pPr>
      <w:pStyle w:val="Footer"/>
    </w:pPr>
  </w:p>
  <w:p w14:paraId="35A51663" w14:textId="77777777" w:rsidR="007273F4" w:rsidRDefault="007273F4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721F80B" wp14:editId="2D358A0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815" cy="208280"/>
              <wp:effectExtent l="0" t="0" r="0" b="0"/>
              <wp:wrapSquare wrapText="bothSides"/>
              <wp:docPr id="18" name="Textrut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81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0942918" w14:textId="77777777" w:rsidR="007273F4" w:rsidRPr="007C40A6" w:rsidRDefault="007273F4" w:rsidP="007273F4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21F80B" id="_x0000_t202" coordsize="21600,21600" o:spt="202" path="m,l,21600r21600,l21600,xe">
              <v:stroke joinstyle="miter"/>
              <v:path gradientshapeok="t" o:connecttype="rect"/>
            </v:shapetype>
            <v:shape id="Textruta 18" o:spid="_x0000_s1028" type="#_x0000_t202" style="position:absolute;margin-left:0;margin-top:0;width:23.45pt;height:16.4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" filled="f" stroked="f">
              <v:textbox style="mso-fit-shape-to-text:t">
                <w:txbxContent>
                  <w:p w14:paraId="30942918" w14:textId="77777777" w:rsidR="007273F4" w:rsidRPr="007C40A6" w:rsidRDefault="007273F4" w:rsidP="007273F4">
                    <w:pPr>
                      <w:pStyle w:val="Sidfot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4616" w14:textId="77777777" w:rsidR="007273F4" w:rsidRDefault="007273F4" w:rsidP="00C62B7D">
    <w:pPr>
      <w:pStyle w:val="Footer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4DB3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5D4DB3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B94C" w14:textId="77777777" w:rsidR="007273F4" w:rsidRDefault="007273F4" w:rsidP="008931BA">
    <w:pPr>
      <w:pStyle w:val="Footer"/>
      <w:tabs>
        <w:tab w:val="clear" w:pos="4513"/>
        <w:tab w:val="clear" w:pos="9026"/>
        <w:tab w:val="center" w:pos="3686"/>
        <w:tab w:val="right" w:pos="7456"/>
      </w:tabs>
      <w:jc w:val="right"/>
    </w:pPr>
    <w:r>
      <w:t>Sida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(</w:t>
    </w:r>
    <w:fldSimple w:instr=" NUMPAGES   \* MERGEFORMAT ">
      <w:r>
        <w:rPr>
          <w:noProof/>
        </w:rPr>
        <w:t>2</w:t>
      </w:r>
    </w:fldSimple>
    <w:r>
      <w:t>)</w:t>
    </w:r>
  </w:p>
  <w:p w14:paraId="07E181AA" w14:textId="77777777" w:rsidR="007273F4" w:rsidRDefault="0072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DDB6F" w14:textId="77777777" w:rsidR="00A87106" w:rsidRDefault="00A87106" w:rsidP="006B1171">
      <w:pPr>
        <w:spacing w:line="240" w:lineRule="auto"/>
      </w:pPr>
      <w:r>
        <w:separator/>
      </w:r>
    </w:p>
  </w:footnote>
  <w:footnote w:type="continuationSeparator" w:id="0">
    <w:p w14:paraId="5539FBDB" w14:textId="77777777" w:rsidR="00A87106" w:rsidRDefault="00A87106" w:rsidP="006B1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2F133" w14:textId="77777777" w:rsidR="007273F4" w:rsidRDefault="007273F4" w:rsidP="003F4CB5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64384" behindDoc="0" locked="1" layoutInCell="1" allowOverlap="1" wp14:anchorId="754AE901" wp14:editId="55D9CB7D">
          <wp:simplePos x="0" y="0"/>
          <wp:positionH relativeFrom="page">
            <wp:posOffset>363855</wp:posOffset>
          </wp:positionH>
          <wp:positionV relativeFrom="page">
            <wp:posOffset>363855</wp:posOffset>
          </wp:positionV>
          <wp:extent cx="270000" cy="360000"/>
          <wp:effectExtent l="0" t="0" r="0" b="2540"/>
          <wp:wrapNone/>
          <wp:docPr id="24" name="Symb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63360" behindDoc="0" locked="1" layoutInCell="1" allowOverlap="1" wp14:anchorId="1F606BA1" wp14:editId="510DC492">
          <wp:simplePos x="0" y="0"/>
          <wp:positionH relativeFrom="page">
            <wp:posOffset>1746250</wp:posOffset>
          </wp:positionH>
          <wp:positionV relativeFrom="page">
            <wp:posOffset>360045</wp:posOffset>
          </wp:positionV>
          <wp:extent cx="2383200" cy="396000"/>
          <wp:effectExtent l="0" t="0" r="0" b="4445"/>
          <wp:wrapNone/>
          <wp:docPr id="27" name="Logoty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3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2909E" w14:textId="77777777" w:rsidR="007273F4" w:rsidRDefault="007273F4" w:rsidP="003F4CB5">
    <w:pPr>
      <w:pStyle w:val="Header"/>
      <w:jc w:val="righ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183B0103" wp14:editId="2AA2A01D">
              <wp:simplePos x="0" y="0"/>
              <wp:positionH relativeFrom="page">
                <wp:posOffset>1674495</wp:posOffset>
              </wp:positionH>
              <wp:positionV relativeFrom="page">
                <wp:posOffset>360045</wp:posOffset>
              </wp:positionV>
              <wp:extent cx="0" cy="1656000"/>
              <wp:effectExtent l="0" t="0" r="38100" b="20955"/>
              <wp:wrapNone/>
              <wp:docPr id="3" name="Rak koppli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656000"/>
                      </a:xfrm>
                      <a:prstGeom prst="line">
                        <a:avLst/>
                      </a:prstGeom>
                      <a:ln>
                        <a:solidFill>
                          <a:srgbClr val="231F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8449D6" id="Rak koppling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1.85pt,28.35pt" to="131.8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" strokecolor="#231f20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71552" behindDoc="0" locked="1" layoutInCell="1" allowOverlap="1" wp14:anchorId="3BE55213" wp14:editId="678A7F10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270000" cy="360000"/>
          <wp:effectExtent l="0" t="0" r="0" b="2540"/>
          <wp:wrapNone/>
          <wp:docPr id="30" name="Symb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70528" behindDoc="0" locked="1" layoutInCell="1" allowOverlap="1" wp14:anchorId="473972B0" wp14:editId="01F196AB">
          <wp:simplePos x="0" y="0"/>
          <wp:positionH relativeFrom="page">
            <wp:posOffset>1746250</wp:posOffset>
          </wp:positionH>
          <wp:positionV relativeFrom="page">
            <wp:posOffset>360045</wp:posOffset>
          </wp:positionV>
          <wp:extent cx="2383200" cy="396000"/>
          <wp:effectExtent l="0" t="0" r="0" b="4445"/>
          <wp:wrapNone/>
          <wp:docPr id="32" name="Logoty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3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53D0" w14:textId="77777777" w:rsidR="007273F4" w:rsidRDefault="007273F4" w:rsidP="0057646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75648" behindDoc="0" locked="1" layoutInCell="1" allowOverlap="1" wp14:anchorId="79FDD635" wp14:editId="1A0FA605">
          <wp:simplePos x="0" y="0"/>
          <wp:positionH relativeFrom="page">
            <wp:posOffset>306070</wp:posOffset>
          </wp:positionH>
          <wp:positionV relativeFrom="page">
            <wp:posOffset>360045</wp:posOffset>
          </wp:positionV>
          <wp:extent cx="288000" cy="392400"/>
          <wp:effectExtent l="0" t="0" r="0" b="8255"/>
          <wp:wrapNone/>
          <wp:docPr id="5" name="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74624" behindDoc="0" locked="1" layoutInCell="1" allowOverlap="1" wp14:anchorId="6560BD8B" wp14:editId="4B547262">
          <wp:simplePos x="0" y="0"/>
          <wp:positionH relativeFrom="page">
            <wp:posOffset>1743075</wp:posOffset>
          </wp:positionH>
          <wp:positionV relativeFrom="page">
            <wp:posOffset>373380</wp:posOffset>
          </wp:positionV>
          <wp:extent cx="2167200" cy="396000"/>
          <wp:effectExtent l="0" t="0" r="0" b="4445"/>
          <wp:wrapNone/>
          <wp:docPr id="6" name="Logoty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7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E2955" w14:textId="77777777" w:rsidR="007273F4" w:rsidRDefault="007273F4">
    <w:pPr>
      <w:pStyle w:val="Header"/>
    </w:pPr>
  </w:p>
  <w:p w14:paraId="63D46264" w14:textId="77777777" w:rsidR="007273F4" w:rsidRDefault="00727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6BA58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158A0"/>
    <w:multiLevelType w:val="multilevel"/>
    <w:tmpl w:val="9A40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D0BDE"/>
    <w:multiLevelType w:val="hybridMultilevel"/>
    <w:tmpl w:val="E7F2F2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60D6"/>
    <w:multiLevelType w:val="hybridMultilevel"/>
    <w:tmpl w:val="93C2DC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E94328"/>
    <w:multiLevelType w:val="hybridMultilevel"/>
    <w:tmpl w:val="1FB246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C176B"/>
    <w:multiLevelType w:val="hybridMultilevel"/>
    <w:tmpl w:val="28A840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730908"/>
    <w:multiLevelType w:val="hybridMultilevel"/>
    <w:tmpl w:val="AFF6DD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921F55"/>
    <w:multiLevelType w:val="hybridMultilevel"/>
    <w:tmpl w:val="917EF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850EA"/>
    <w:multiLevelType w:val="hybridMultilevel"/>
    <w:tmpl w:val="F4389C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DB7DA0"/>
    <w:multiLevelType w:val="hybridMultilevel"/>
    <w:tmpl w:val="209ED3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0647B2C"/>
    <w:multiLevelType w:val="hybridMultilevel"/>
    <w:tmpl w:val="200AA6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141AF"/>
    <w:multiLevelType w:val="hybridMultilevel"/>
    <w:tmpl w:val="38486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50A80"/>
    <w:multiLevelType w:val="hybridMultilevel"/>
    <w:tmpl w:val="0F6C0A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742D7A"/>
    <w:multiLevelType w:val="multilevel"/>
    <w:tmpl w:val="A350B2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186278"/>
    <w:multiLevelType w:val="hybridMultilevel"/>
    <w:tmpl w:val="C0A409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EB303A"/>
    <w:multiLevelType w:val="hybridMultilevel"/>
    <w:tmpl w:val="BB4871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B033C6"/>
    <w:multiLevelType w:val="hybridMultilevel"/>
    <w:tmpl w:val="CE46FE8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0B6C1E"/>
    <w:multiLevelType w:val="hybridMultilevel"/>
    <w:tmpl w:val="5AFAB75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427C5"/>
    <w:multiLevelType w:val="hybridMultilevel"/>
    <w:tmpl w:val="C59EDE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946EAA"/>
    <w:multiLevelType w:val="hybridMultilevel"/>
    <w:tmpl w:val="7F1E3F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43411"/>
    <w:multiLevelType w:val="hybridMultilevel"/>
    <w:tmpl w:val="4850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1565A"/>
    <w:multiLevelType w:val="hybridMultilevel"/>
    <w:tmpl w:val="14EC0E3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CC2A85"/>
    <w:multiLevelType w:val="hybridMultilevel"/>
    <w:tmpl w:val="C4B04E0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E8529A"/>
    <w:multiLevelType w:val="hybridMultilevel"/>
    <w:tmpl w:val="993C2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80872"/>
    <w:multiLevelType w:val="hybridMultilevel"/>
    <w:tmpl w:val="57BC6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B7B15"/>
    <w:multiLevelType w:val="hybridMultilevel"/>
    <w:tmpl w:val="5FF49B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2264E6"/>
    <w:multiLevelType w:val="hybridMultilevel"/>
    <w:tmpl w:val="3EE66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A52700"/>
    <w:multiLevelType w:val="hybridMultilevel"/>
    <w:tmpl w:val="25D6E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D41AF7"/>
    <w:multiLevelType w:val="hybridMultilevel"/>
    <w:tmpl w:val="7C66E3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9041B9"/>
    <w:multiLevelType w:val="hybridMultilevel"/>
    <w:tmpl w:val="3AC4E9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226404"/>
    <w:multiLevelType w:val="hybridMultilevel"/>
    <w:tmpl w:val="93B4C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E4738"/>
    <w:multiLevelType w:val="hybridMultilevel"/>
    <w:tmpl w:val="7F1E3F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382387">
    <w:abstractNumId w:val="2"/>
  </w:num>
  <w:num w:numId="2" w16cid:durableId="777675799">
    <w:abstractNumId w:val="0"/>
  </w:num>
  <w:num w:numId="3" w16cid:durableId="1048335979">
    <w:abstractNumId w:val="30"/>
  </w:num>
  <w:num w:numId="4" w16cid:durableId="5183503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980926">
    <w:abstractNumId w:val="18"/>
  </w:num>
  <w:num w:numId="6" w16cid:durableId="6684877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9347029">
    <w:abstractNumId w:val="18"/>
  </w:num>
  <w:num w:numId="8" w16cid:durableId="1397363327">
    <w:abstractNumId w:val="3"/>
  </w:num>
  <w:num w:numId="9" w16cid:durableId="965357202">
    <w:abstractNumId w:val="27"/>
  </w:num>
  <w:num w:numId="10" w16cid:durableId="747388987">
    <w:abstractNumId w:val="17"/>
  </w:num>
  <w:num w:numId="11" w16cid:durableId="1444494420">
    <w:abstractNumId w:val="12"/>
  </w:num>
  <w:num w:numId="12" w16cid:durableId="135681242">
    <w:abstractNumId w:val="15"/>
  </w:num>
  <w:num w:numId="13" w16cid:durableId="1806697461">
    <w:abstractNumId w:val="6"/>
  </w:num>
  <w:num w:numId="14" w16cid:durableId="1516848669">
    <w:abstractNumId w:val="29"/>
  </w:num>
  <w:num w:numId="15" w16cid:durableId="399183200">
    <w:abstractNumId w:val="5"/>
  </w:num>
  <w:num w:numId="16" w16cid:durableId="548148074">
    <w:abstractNumId w:val="22"/>
  </w:num>
  <w:num w:numId="17" w16cid:durableId="1649630792">
    <w:abstractNumId w:val="21"/>
  </w:num>
  <w:num w:numId="18" w16cid:durableId="1551839066">
    <w:abstractNumId w:val="14"/>
  </w:num>
  <w:num w:numId="19" w16cid:durableId="1943487513">
    <w:abstractNumId w:val="8"/>
  </w:num>
  <w:num w:numId="20" w16cid:durableId="1971863506">
    <w:abstractNumId w:val="25"/>
  </w:num>
  <w:num w:numId="21" w16cid:durableId="2138643558">
    <w:abstractNumId w:val="20"/>
  </w:num>
  <w:num w:numId="22" w16cid:durableId="2036925043">
    <w:abstractNumId w:val="4"/>
  </w:num>
  <w:num w:numId="23" w16cid:durableId="364988288">
    <w:abstractNumId w:val="19"/>
  </w:num>
  <w:num w:numId="24" w16cid:durableId="332295751">
    <w:abstractNumId w:val="31"/>
  </w:num>
  <w:num w:numId="25" w16cid:durableId="2097050075">
    <w:abstractNumId w:val="28"/>
  </w:num>
  <w:num w:numId="26" w16cid:durableId="738526717">
    <w:abstractNumId w:val="24"/>
  </w:num>
  <w:num w:numId="27" w16cid:durableId="80807537">
    <w:abstractNumId w:val="7"/>
  </w:num>
  <w:num w:numId="28" w16cid:durableId="1148008994">
    <w:abstractNumId w:val="9"/>
  </w:num>
  <w:num w:numId="29" w16cid:durableId="998270975">
    <w:abstractNumId w:val="11"/>
  </w:num>
  <w:num w:numId="30" w16cid:durableId="1899972243">
    <w:abstractNumId w:val="10"/>
  </w:num>
  <w:num w:numId="31" w16cid:durableId="1142771170">
    <w:abstractNumId w:val="23"/>
  </w:num>
  <w:num w:numId="32" w16cid:durableId="957176188">
    <w:abstractNumId w:val="26"/>
  </w:num>
  <w:num w:numId="33" w16cid:durableId="150946279">
    <w:abstractNumId w:val="1"/>
  </w:num>
  <w:num w:numId="34" w16cid:durableId="19628049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498"/>
    <w:rsid w:val="00003CB4"/>
    <w:rsid w:val="00003FBA"/>
    <w:rsid w:val="00013E0B"/>
    <w:rsid w:val="00024CB9"/>
    <w:rsid w:val="0002695D"/>
    <w:rsid w:val="000326A4"/>
    <w:rsid w:val="0003520A"/>
    <w:rsid w:val="00045595"/>
    <w:rsid w:val="000462DE"/>
    <w:rsid w:val="00053690"/>
    <w:rsid w:val="00064C7E"/>
    <w:rsid w:val="0006597E"/>
    <w:rsid w:val="00071F83"/>
    <w:rsid w:val="00073E95"/>
    <w:rsid w:val="00075969"/>
    <w:rsid w:val="00082AF7"/>
    <w:rsid w:val="0008327E"/>
    <w:rsid w:val="00091DD9"/>
    <w:rsid w:val="00093E42"/>
    <w:rsid w:val="0009795E"/>
    <w:rsid w:val="00097EAE"/>
    <w:rsid w:val="000A3C27"/>
    <w:rsid w:val="000B15C7"/>
    <w:rsid w:val="000B2167"/>
    <w:rsid w:val="000B2767"/>
    <w:rsid w:val="000B4C66"/>
    <w:rsid w:val="000C1139"/>
    <w:rsid w:val="000C208E"/>
    <w:rsid w:val="000C68D3"/>
    <w:rsid w:val="000C7A07"/>
    <w:rsid w:val="000D3DBB"/>
    <w:rsid w:val="000E02CC"/>
    <w:rsid w:val="000E3779"/>
    <w:rsid w:val="000E5369"/>
    <w:rsid w:val="000F41C0"/>
    <w:rsid w:val="000F71D5"/>
    <w:rsid w:val="000F7D7E"/>
    <w:rsid w:val="00102206"/>
    <w:rsid w:val="00110B6C"/>
    <w:rsid w:val="00131EA6"/>
    <w:rsid w:val="001330B1"/>
    <w:rsid w:val="00135D4C"/>
    <w:rsid w:val="0014027A"/>
    <w:rsid w:val="00144FBF"/>
    <w:rsid w:val="001535B3"/>
    <w:rsid w:val="0016025D"/>
    <w:rsid w:val="00170450"/>
    <w:rsid w:val="00176C52"/>
    <w:rsid w:val="00181BBB"/>
    <w:rsid w:val="00183F4C"/>
    <w:rsid w:val="00185251"/>
    <w:rsid w:val="0018653F"/>
    <w:rsid w:val="001A7233"/>
    <w:rsid w:val="001B15B4"/>
    <w:rsid w:val="001B50AE"/>
    <w:rsid w:val="001B7F55"/>
    <w:rsid w:val="001C183F"/>
    <w:rsid w:val="001E70F8"/>
    <w:rsid w:val="001F6AC1"/>
    <w:rsid w:val="00203E73"/>
    <w:rsid w:val="00214F33"/>
    <w:rsid w:val="00230FAA"/>
    <w:rsid w:val="002433EF"/>
    <w:rsid w:val="00245B00"/>
    <w:rsid w:val="00246A95"/>
    <w:rsid w:val="00246D49"/>
    <w:rsid w:val="00254791"/>
    <w:rsid w:val="00255E2B"/>
    <w:rsid w:val="00267654"/>
    <w:rsid w:val="00272AD4"/>
    <w:rsid w:val="002740E5"/>
    <w:rsid w:val="00275B9E"/>
    <w:rsid w:val="00285D49"/>
    <w:rsid w:val="0029578C"/>
    <w:rsid w:val="002A30FE"/>
    <w:rsid w:val="002A67EE"/>
    <w:rsid w:val="002B6156"/>
    <w:rsid w:val="002C2644"/>
    <w:rsid w:val="002C2AAD"/>
    <w:rsid w:val="002C5401"/>
    <w:rsid w:val="002D7F61"/>
    <w:rsid w:val="0030518C"/>
    <w:rsid w:val="003215A2"/>
    <w:rsid w:val="00342176"/>
    <w:rsid w:val="00350F0A"/>
    <w:rsid w:val="003929A4"/>
    <w:rsid w:val="0039311F"/>
    <w:rsid w:val="003A5B98"/>
    <w:rsid w:val="003B0DC9"/>
    <w:rsid w:val="003B70E6"/>
    <w:rsid w:val="003B7EC3"/>
    <w:rsid w:val="003D7960"/>
    <w:rsid w:val="003E160A"/>
    <w:rsid w:val="003F4CB5"/>
    <w:rsid w:val="003F5D7F"/>
    <w:rsid w:val="00405D47"/>
    <w:rsid w:val="004156D2"/>
    <w:rsid w:val="00420B6F"/>
    <w:rsid w:val="00425299"/>
    <w:rsid w:val="00442B73"/>
    <w:rsid w:val="00454DC7"/>
    <w:rsid w:val="00456B02"/>
    <w:rsid w:val="00457330"/>
    <w:rsid w:val="004610B7"/>
    <w:rsid w:val="004614D1"/>
    <w:rsid w:val="00466EF9"/>
    <w:rsid w:val="00476E21"/>
    <w:rsid w:val="00491685"/>
    <w:rsid w:val="004A2731"/>
    <w:rsid w:val="004C4768"/>
    <w:rsid w:val="004D0BD2"/>
    <w:rsid w:val="004D133A"/>
    <w:rsid w:val="004D2EF4"/>
    <w:rsid w:val="004D5920"/>
    <w:rsid w:val="004E2495"/>
    <w:rsid w:val="004E4197"/>
    <w:rsid w:val="004E7305"/>
    <w:rsid w:val="004F1C92"/>
    <w:rsid w:val="004F4DF6"/>
    <w:rsid w:val="0050013E"/>
    <w:rsid w:val="0050058F"/>
    <w:rsid w:val="00504401"/>
    <w:rsid w:val="00507357"/>
    <w:rsid w:val="00507DDE"/>
    <w:rsid w:val="00510BEA"/>
    <w:rsid w:val="00515F38"/>
    <w:rsid w:val="00521D85"/>
    <w:rsid w:val="0052227B"/>
    <w:rsid w:val="00527F24"/>
    <w:rsid w:val="00540FB9"/>
    <w:rsid w:val="00556980"/>
    <w:rsid w:val="00566C19"/>
    <w:rsid w:val="00572B78"/>
    <w:rsid w:val="0057646F"/>
    <w:rsid w:val="00583C4C"/>
    <w:rsid w:val="00595794"/>
    <w:rsid w:val="00595C48"/>
    <w:rsid w:val="00597261"/>
    <w:rsid w:val="005A1981"/>
    <w:rsid w:val="005A4295"/>
    <w:rsid w:val="005B0F94"/>
    <w:rsid w:val="005B324A"/>
    <w:rsid w:val="005B38A0"/>
    <w:rsid w:val="005B4663"/>
    <w:rsid w:val="005B49D4"/>
    <w:rsid w:val="005C1299"/>
    <w:rsid w:val="005C242A"/>
    <w:rsid w:val="005C285C"/>
    <w:rsid w:val="005C5EDF"/>
    <w:rsid w:val="005D2F36"/>
    <w:rsid w:val="005D4DB3"/>
    <w:rsid w:val="005E44F6"/>
    <w:rsid w:val="005E5927"/>
    <w:rsid w:val="005E740F"/>
    <w:rsid w:val="005F5F04"/>
    <w:rsid w:val="005F6B48"/>
    <w:rsid w:val="0060242D"/>
    <w:rsid w:val="0061148D"/>
    <w:rsid w:val="0061640B"/>
    <w:rsid w:val="0061658B"/>
    <w:rsid w:val="00621EBA"/>
    <w:rsid w:val="006227AB"/>
    <w:rsid w:val="00623471"/>
    <w:rsid w:val="006234D3"/>
    <w:rsid w:val="006255DD"/>
    <w:rsid w:val="00625761"/>
    <w:rsid w:val="006266E6"/>
    <w:rsid w:val="006409B1"/>
    <w:rsid w:val="00641B68"/>
    <w:rsid w:val="0064769B"/>
    <w:rsid w:val="00654CF9"/>
    <w:rsid w:val="006562BA"/>
    <w:rsid w:val="00665CC4"/>
    <w:rsid w:val="00671BA3"/>
    <w:rsid w:val="00681EE0"/>
    <w:rsid w:val="00683EFB"/>
    <w:rsid w:val="00693416"/>
    <w:rsid w:val="006A0177"/>
    <w:rsid w:val="006A1D13"/>
    <w:rsid w:val="006A669F"/>
    <w:rsid w:val="006B0F26"/>
    <w:rsid w:val="006B1171"/>
    <w:rsid w:val="006B3D02"/>
    <w:rsid w:val="006C2923"/>
    <w:rsid w:val="006E12AD"/>
    <w:rsid w:val="006F76DF"/>
    <w:rsid w:val="00702D77"/>
    <w:rsid w:val="00713789"/>
    <w:rsid w:val="00726D56"/>
    <w:rsid w:val="007273F4"/>
    <w:rsid w:val="00737CD7"/>
    <w:rsid w:val="0074396F"/>
    <w:rsid w:val="00755BAB"/>
    <w:rsid w:val="00762174"/>
    <w:rsid w:val="0076273E"/>
    <w:rsid w:val="00776712"/>
    <w:rsid w:val="0077681E"/>
    <w:rsid w:val="0077690C"/>
    <w:rsid w:val="00780363"/>
    <w:rsid w:val="00781311"/>
    <w:rsid w:val="00781891"/>
    <w:rsid w:val="0078347B"/>
    <w:rsid w:val="00787008"/>
    <w:rsid w:val="007876FD"/>
    <w:rsid w:val="007954F3"/>
    <w:rsid w:val="007A1FBF"/>
    <w:rsid w:val="007A2606"/>
    <w:rsid w:val="007A7805"/>
    <w:rsid w:val="007A7D43"/>
    <w:rsid w:val="007B55DD"/>
    <w:rsid w:val="007B63EC"/>
    <w:rsid w:val="007C70B7"/>
    <w:rsid w:val="007D0836"/>
    <w:rsid w:val="007D7822"/>
    <w:rsid w:val="007D78B4"/>
    <w:rsid w:val="007E36F0"/>
    <w:rsid w:val="007E6170"/>
    <w:rsid w:val="007F0007"/>
    <w:rsid w:val="007F3620"/>
    <w:rsid w:val="007F4291"/>
    <w:rsid w:val="007F4F4A"/>
    <w:rsid w:val="007F5517"/>
    <w:rsid w:val="007F77E9"/>
    <w:rsid w:val="00807A67"/>
    <w:rsid w:val="008111BD"/>
    <w:rsid w:val="00812818"/>
    <w:rsid w:val="008142E4"/>
    <w:rsid w:val="0081490D"/>
    <w:rsid w:val="008257E2"/>
    <w:rsid w:val="008353CE"/>
    <w:rsid w:val="00837AB5"/>
    <w:rsid w:val="00841984"/>
    <w:rsid w:val="00845237"/>
    <w:rsid w:val="00845BA3"/>
    <w:rsid w:val="008507B7"/>
    <w:rsid w:val="008539D6"/>
    <w:rsid w:val="0085450B"/>
    <w:rsid w:val="008572D8"/>
    <w:rsid w:val="00860659"/>
    <w:rsid w:val="00863EB0"/>
    <w:rsid w:val="0087504E"/>
    <w:rsid w:val="008752EE"/>
    <w:rsid w:val="0089174A"/>
    <w:rsid w:val="008931BA"/>
    <w:rsid w:val="0089612F"/>
    <w:rsid w:val="008A5289"/>
    <w:rsid w:val="008B33DD"/>
    <w:rsid w:val="008B36BF"/>
    <w:rsid w:val="008B4720"/>
    <w:rsid w:val="008B520C"/>
    <w:rsid w:val="008C792E"/>
    <w:rsid w:val="008C7EF9"/>
    <w:rsid w:val="008E2A17"/>
    <w:rsid w:val="008E588B"/>
    <w:rsid w:val="008E59AD"/>
    <w:rsid w:val="00902136"/>
    <w:rsid w:val="00902E01"/>
    <w:rsid w:val="00902EF0"/>
    <w:rsid w:val="00907E0E"/>
    <w:rsid w:val="00914628"/>
    <w:rsid w:val="009152F3"/>
    <w:rsid w:val="00922BC3"/>
    <w:rsid w:val="00935586"/>
    <w:rsid w:val="009378E5"/>
    <w:rsid w:val="00942811"/>
    <w:rsid w:val="00942E57"/>
    <w:rsid w:val="009617AC"/>
    <w:rsid w:val="009734E4"/>
    <w:rsid w:val="0098678C"/>
    <w:rsid w:val="00997AFA"/>
    <w:rsid w:val="009A060F"/>
    <w:rsid w:val="009A0F52"/>
    <w:rsid w:val="009A443B"/>
    <w:rsid w:val="009A6E85"/>
    <w:rsid w:val="009B1015"/>
    <w:rsid w:val="009D334B"/>
    <w:rsid w:val="009D7C49"/>
    <w:rsid w:val="009E31C3"/>
    <w:rsid w:val="009F1E8B"/>
    <w:rsid w:val="00A00D12"/>
    <w:rsid w:val="00A0270F"/>
    <w:rsid w:val="00A030F5"/>
    <w:rsid w:val="00A059B3"/>
    <w:rsid w:val="00A16659"/>
    <w:rsid w:val="00A221BB"/>
    <w:rsid w:val="00A30139"/>
    <w:rsid w:val="00A30F05"/>
    <w:rsid w:val="00A36CCC"/>
    <w:rsid w:val="00A37B2E"/>
    <w:rsid w:val="00A400FE"/>
    <w:rsid w:val="00A41468"/>
    <w:rsid w:val="00A41694"/>
    <w:rsid w:val="00A50CF7"/>
    <w:rsid w:val="00A52332"/>
    <w:rsid w:val="00A536A8"/>
    <w:rsid w:val="00A60AEA"/>
    <w:rsid w:val="00A631F6"/>
    <w:rsid w:val="00A670C4"/>
    <w:rsid w:val="00A80B0C"/>
    <w:rsid w:val="00A87106"/>
    <w:rsid w:val="00A9036B"/>
    <w:rsid w:val="00A92ED8"/>
    <w:rsid w:val="00AA2512"/>
    <w:rsid w:val="00AB56AD"/>
    <w:rsid w:val="00AC01B5"/>
    <w:rsid w:val="00AC456C"/>
    <w:rsid w:val="00AD1C4C"/>
    <w:rsid w:val="00AF5E54"/>
    <w:rsid w:val="00AF6474"/>
    <w:rsid w:val="00B0239C"/>
    <w:rsid w:val="00B047D5"/>
    <w:rsid w:val="00B217A4"/>
    <w:rsid w:val="00B25605"/>
    <w:rsid w:val="00B30F9C"/>
    <w:rsid w:val="00B3498B"/>
    <w:rsid w:val="00B37B08"/>
    <w:rsid w:val="00B40A37"/>
    <w:rsid w:val="00B47006"/>
    <w:rsid w:val="00B53934"/>
    <w:rsid w:val="00B628FC"/>
    <w:rsid w:val="00B653EB"/>
    <w:rsid w:val="00B7335C"/>
    <w:rsid w:val="00B744EB"/>
    <w:rsid w:val="00B7596A"/>
    <w:rsid w:val="00B809FA"/>
    <w:rsid w:val="00BA2FAB"/>
    <w:rsid w:val="00BA47A8"/>
    <w:rsid w:val="00BA55C4"/>
    <w:rsid w:val="00BA769E"/>
    <w:rsid w:val="00BB5BEB"/>
    <w:rsid w:val="00BC37FD"/>
    <w:rsid w:val="00BC6607"/>
    <w:rsid w:val="00BD7BF8"/>
    <w:rsid w:val="00BE1D92"/>
    <w:rsid w:val="00BE23E8"/>
    <w:rsid w:val="00BE67A7"/>
    <w:rsid w:val="00BF09FD"/>
    <w:rsid w:val="00C0564B"/>
    <w:rsid w:val="00C16F5B"/>
    <w:rsid w:val="00C23CC9"/>
    <w:rsid w:val="00C26902"/>
    <w:rsid w:val="00C31554"/>
    <w:rsid w:val="00C348D5"/>
    <w:rsid w:val="00C35E8C"/>
    <w:rsid w:val="00C43FF6"/>
    <w:rsid w:val="00C4509B"/>
    <w:rsid w:val="00C511D3"/>
    <w:rsid w:val="00C524B9"/>
    <w:rsid w:val="00C57EE4"/>
    <w:rsid w:val="00C62B7D"/>
    <w:rsid w:val="00C67A15"/>
    <w:rsid w:val="00C81A8F"/>
    <w:rsid w:val="00C942D8"/>
    <w:rsid w:val="00CA207E"/>
    <w:rsid w:val="00CA6A49"/>
    <w:rsid w:val="00CA716B"/>
    <w:rsid w:val="00CB2ACD"/>
    <w:rsid w:val="00CB4C99"/>
    <w:rsid w:val="00CB5114"/>
    <w:rsid w:val="00CC43F6"/>
    <w:rsid w:val="00CD2DB6"/>
    <w:rsid w:val="00CE5DF1"/>
    <w:rsid w:val="00CF1A3A"/>
    <w:rsid w:val="00CF5A77"/>
    <w:rsid w:val="00D046E3"/>
    <w:rsid w:val="00D07B19"/>
    <w:rsid w:val="00D07D16"/>
    <w:rsid w:val="00D10858"/>
    <w:rsid w:val="00D13832"/>
    <w:rsid w:val="00D13B03"/>
    <w:rsid w:val="00D153B1"/>
    <w:rsid w:val="00D24665"/>
    <w:rsid w:val="00D2595C"/>
    <w:rsid w:val="00D34C41"/>
    <w:rsid w:val="00D45F0A"/>
    <w:rsid w:val="00D51369"/>
    <w:rsid w:val="00D56F56"/>
    <w:rsid w:val="00D57E89"/>
    <w:rsid w:val="00D65498"/>
    <w:rsid w:val="00D7406C"/>
    <w:rsid w:val="00D918A7"/>
    <w:rsid w:val="00D95437"/>
    <w:rsid w:val="00D95E24"/>
    <w:rsid w:val="00DA23CB"/>
    <w:rsid w:val="00DC51D5"/>
    <w:rsid w:val="00DD4DBC"/>
    <w:rsid w:val="00DD56F1"/>
    <w:rsid w:val="00DD699C"/>
    <w:rsid w:val="00DE54D2"/>
    <w:rsid w:val="00DF07AA"/>
    <w:rsid w:val="00E0080F"/>
    <w:rsid w:val="00E00EA5"/>
    <w:rsid w:val="00E12269"/>
    <w:rsid w:val="00E13469"/>
    <w:rsid w:val="00E224A1"/>
    <w:rsid w:val="00E22CA8"/>
    <w:rsid w:val="00E22CF6"/>
    <w:rsid w:val="00E26422"/>
    <w:rsid w:val="00E457BD"/>
    <w:rsid w:val="00E461DA"/>
    <w:rsid w:val="00E531FB"/>
    <w:rsid w:val="00E5541C"/>
    <w:rsid w:val="00E56121"/>
    <w:rsid w:val="00E61A32"/>
    <w:rsid w:val="00E61FD6"/>
    <w:rsid w:val="00E66275"/>
    <w:rsid w:val="00E73B86"/>
    <w:rsid w:val="00E80EDD"/>
    <w:rsid w:val="00E93A31"/>
    <w:rsid w:val="00E9773F"/>
    <w:rsid w:val="00EB2300"/>
    <w:rsid w:val="00EB23CD"/>
    <w:rsid w:val="00EC09DC"/>
    <w:rsid w:val="00EC40CE"/>
    <w:rsid w:val="00EC5358"/>
    <w:rsid w:val="00ED3346"/>
    <w:rsid w:val="00EE7B17"/>
    <w:rsid w:val="00EF0883"/>
    <w:rsid w:val="00EF448E"/>
    <w:rsid w:val="00F054A7"/>
    <w:rsid w:val="00F103A7"/>
    <w:rsid w:val="00F202E6"/>
    <w:rsid w:val="00F21094"/>
    <w:rsid w:val="00F2290A"/>
    <w:rsid w:val="00F30BF9"/>
    <w:rsid w:val="00F34804"/>
    <w:rsid w:val="00F34F67"/>
    <w:rsid w:val="00F36393"/>
    <w:rsid w:val="00F3787C"/>
    <w:rsid w:val="00F41F73"/>
    <w:rsid w:val="00F42B28"/>
    <w:rsid w:val="00F45EFE"/>
    <w:rsid w:val="00F47C48"/>
    <w:rsid w:val="00F77273"/>
    <w:rsid w:val="00F82AE7"/>
    <w:rsid w:val="00F8754D"/>
    <w:rsid w:val="00F87F1B"/>
    <w:rsid w:val="00F90373"/>
    <w:rsid w:val="00F91A79"/>
    <w:rsid w:val="00FA2055"/>
    <w:rsid w:val="00FA3E1B"/>
    <w:rsid w:val="00FA5F5C"/>
    <w:rsid w:val="00FB10BE"/>
    <w:rsid w:val="00FB1AAF"/>
    <w:rsid w:val="00FD3CAE"/>
    <w:rsid w:val="00FE4237"/>
    <w:rsid w:val="00FF0133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2F9201"/>
  <w15:chartTrackingRefBased/>
  <w15:docId w15:val="{6A1CEB73-C555-4CDE-8C13-9CF3B6E1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644"/>
    <w:rPr>
      <w:rFonts w:cstheme="minorHAnsi"/>
      <w:color w:val="00000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332"/>
    <w:pPr>
      <w:keepNext/>
      <w:keepLines/>
      <w:spacing w:before="480" w:after="120"/>
      <w:outlineLvl w:val="0"/>
    </w:pPr>
    <w:rPr>
      <w:rFonts w:asciiTheme="majorHAnsi" w:eastAsiaTheme="majorEastAsia" w:hAnsiTheme="majorHAnsi" w:cstheme="majorHAnsi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30139"/>
    <w:pPr>
      <w:keepNext/>
      <w:keepLines/>
      <w:spacing w:before="240" w:after="0"/>
      <w:outlineLvl w:val="1"/>
    </w:pPr>
    <w:rPr>
      <w:rFonts w:asciiTheme="majorHAnsi" w:eastAsiaTheme="majorEastAsia" w:hAnsiTheme="majorHAnsi" w:cstheme="majorHAnsi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30139"/>
    <w:pPr>
      <w:keepNext/>
      <w:keepLines/>
      <w:spacing w:before="240" w:after="0"/>
      <w:outlineLvl w:val="2"/>
    </w:pPr>
    <w:rPr>
      <w:rFonts w:asciiTheme="majorHAnsi" w:eastAsiaTheme="majorEastAsia" w:hAnsiTheme="majorHAnsi" w:cstheme="majorHAnsi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139"/>
    <w:pPr>
      <w:keepNext/>
      <w:keepLines/>
      <w:spacing w:before="240" w:after="0"/>
      <w:outlineLvl w:val="3"/>
    </w:pPr>
    <w:rPr>
      <w:rFonts w:asciiTheme="majorHAnsi" w:eastAsiaTheme="majorEastAsia" w:hAnsiTheme="majorHAnsi" w:cstheme="maj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71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3CB"/>
    <w:pPr>
      <w:tabs>
        <w:tab w:val="left" w:pos="6804"/>
      </w:tabs>
      <w:spacing w:after="0" w:line="240" w:lineRule="auto"/>
      <w:ind w:right="-1332"/>
    </w:pPr>
  </w:style>
  <w:style w:type="character" w:customStyle="1" w:styleId="HeaderChar">
    <w:name w:val="Header Char"/>
    <w:basedOn w:val="DefaultParagraphFont"/>
    <w:link w:val="Header"/>
    <w:uiPriority w:val="99"/>
    <w:rsid w:val="00DA23CB"/>
    <w:rPr>
      <w:rFonts w:cstheme="minorHAnsi"/>
      <w:color w:val="00000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3CB"/>
    <w:pPr>
      <w:tabs>
        <w:tab w:val="center" w:pos="4513"/>
        <w:tab w:val="right" w:pos="9026"/>
      </w:tabs>
      <w:spacing w:after="0" w:line="18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A23CB"/>
    <w:rPr>
      <w:rFonts w:cstheme="minorHAnsi"/>
      <w:color w:val="000000"/>
      <w:sz w:val="16"/>
      <w:lang w:val="en-GB"/>
    </w:rPr>
  </w:style>
  <w:style w:type="table" w:styleId="TableGrid">
    <w:name w:val="Table Grid"/>
    <w:basedOn w:val="TableNormal"/>
    <w:uiPriority w:val="39"/>
    <w:rsid w:val="006B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2332"/>
    <w:rPr>
      <w:rFonts w:asciiTheme="majorHAnsi" w:eastAsiaTheme="majorEastAsia" w:hAnsiTheme="majorHAnsi" w:cstheme="majorHAnsi"/>
      <w:color w:val="000000"/>
      <w:sz w:val="3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0139"/>
    <w:rPr>
      <w:rFonts w:asciiTheme="majorHAnsi" w:eastAsiaTheme="majorEastAsia" w:hAnsiTheme="majorHAnsi" w:cstheme="majorHAnsi"/>
      <w:color w:val="000000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30139"/>
    <w:rPr>
      <w:rFonts w:asciiTheme="majorHAnsi" w:eastAsiaTheme="majorEastAsia" w:hAnsiTheme="majorHAnsi" w:cstheme="majorHAnsi"/>
      <w:b/>
      <w:color w:val="00000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30139"/>
    <w:rPr>
      <w:rFonts w:asciiTheme="majorHAnsi" w:eastAsiaTheme="majorEastAsia" w:hAnsiTheme="majorHAnsi" w:cstheme="majorHAnsi"/>
      <w:i/>
      <w:iCs/>
      <w:color w:val="00000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7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7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7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7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7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171"/>
    <w:pPr>
      <w:spacing w:after="200" w:line="240" w:lineRule="auto"/>
    </w:pPr>
    <w:rPr>
      <w:i/>
      <w:iCs/>
      <w:color w:val="7474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117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93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B117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393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B1171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B1171"/>
    <w:rPr>
      <w:i/>
      <w:iCs/>
      <w:color w:val="auto"/>
    </w:rPr>
  </w:style>
  <w:style w:type="paragraph" w:styleId="NoSpacing">
    <w:name w:val="No Spacing"/>
    <w:uiPriority w:val="1"/>
    <w:rsid w:val="006B11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B117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5393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B117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5393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B11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B11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B117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B117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B117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6B11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1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1FB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4665"/>
    <w:rPr>
      <w:color w:val="808080"/>
    </w:rPr>
  </w:style>
  <w:style w:type="paragraph" w:styleId="ListParagraph">
    <w:name w:val="List Paragraph"/>
    <w:basedOn w:val="Normal"/>
    <w:uiPriority w:val="34"/>
    <w:qFormat/>
    <w:rsid w:val="00F87F1B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F87F1B"/>
  </w:style>
  <w:style w:type="paragraph" w:customStyle="1" w:styleId="Dokumenttyp">
    <w:name w:val="Dokumenttyp"/>
    <w:basedOn w:val="Normal"/>
    <w:rsid w:val="00BF09FD"/>
    <w:pPr>
      <w:spacing w:after="100"/>
    </w:pPr>
    <w:rPr>
      <w:sz w:val="44"/>
    </w:rPr>
  </w:style>
  <w:style w:type="paragraph" w:customStyle="1" w:styleId="Titel">
    <w:name w:val="Titel"/>
    <w:basedOn w:val="Dokumenttyp"/>
    <w:qFormat/>
    <w:rsid w:val="00BF09FD"/>
    <w:pPr>
      <w:spacing w:before="1440" w:after="0"/>
    </w:pPr>
    <w:rPr>
      <w:sz w:val="60"/>
      <w:szCs w:val="60"/>
    </w:rPr>
  </w:style>
  <w:style w:type="paragraph" w:customStyle="1" w:styleId="Frfattarruta">
    <w:name w:val="Författarruta"/>
    <w:basedOn w:val="Normal"/>
    <w:rsid w:val="00BF09FD"/>
    <w:pPr>
      <w:spacing w:after="0"/>
    </w:pPr>
    <w:rPr>
      <w:i/>
    </w:rPr>
  </w:style>
  <w:style w:type="paragraph" w:styleId="TOC1">
    <w:name w:val="toc 1"/>
    <w:basedOn w:val="Normal"/>
    <w:next w:val="Normal"/>
    <w:autoRedefine/>
    <w:uiPriority w:val="39"/>
    <w:unhideWhenUsed/>
    <w:rsid w:val="00BF09FD"/>
    <w:pPr>
      <w:spacing w:before="120" w:after="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F09FD"/>
    <w:pPr>
      <w:spacing w:after="0"/>
      <w:ind w:left="221"/>
    </w:pPr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F09FD"/>
    <w:pPr>
      <w:spacing w:after="0"/>
      <w:ind w:left="44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53690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690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690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690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690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690"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511D3"/>
  </w:style>
  <w:style w:type="table" w:styleId="GridTable6Colorful-Accent5">
    <w:name w:val="Grid Table 6 Colorful Accent 5"/>
    <w:basedOn w:val="TableNormal"/>
    <w:uiPriority w:val="51"/>
    <w:rsid w:val="00CF1A3A"/>
    <w:pPr>
      <w:spacing w:after="0" w:line="240" w:lineRule="auto"/>
    </w:pPr>
    <w:rPr>
      <w:rFonts w:eastAsia="Times New Roman"/>
      <w:color w:val="6E685F" w:themeColor="accent5" w:themeShade="BF"/>
      <w:lang w:val="it-IT"/>
    </w:rPr>
    <w:tblPr>
      <w:tblStyleRowBandSize w:val="1"/>
      <w:tblStyleColBandSize w:val="1"/>
      <w:tblInd w:w="0" w:type="nil"/>
      <w:tblBorders>
        <w:top w:val="single" w:sz="4" w:space="0" w:color="BDB9B3" w:themeColor="accent5" w:themeTint="99"/>
        <w:left w:val="single" w:sz="4" w:space="0" w:color="BDB9B3" w:themeColor="accent5" w:themeTint="99"/>
        <w:bottom w:val="single" w:sz="4" w:space="0" w:color="BDB9B3" w:themeColor="accent5" w:themeTint="99"/>
        <w:right w:val="single" w:sz="4" w:space="0" w:color="BDB9B3" w:themeColor="accent5" w:themeTint="99"/>
        <w:insideH w:val="single" w:sz="4" w:space="0" w:color="BDB9B3" w:themeColor="accent5" w:themeTint="99"/>
        <w:insideV w:val="single" w:sz="4" w:space="0" w:color="BDB9B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B9B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B9B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7E5" w:themeFill="accent5" w:themeFillTint="33"/>
      </w:tcPr>
    </w:tblStylePr>
    <w:tblStylePr w:type="band1Horz">
      <w:tblPr/>
      <w:tcPr>
        <w:shd w:val="clear" w:color="auto" w:fill="E9E7E5" w:themeFill="accent5" w:themeFillTint="33"/>
      </w:tcPr>
    </w:tblStylePr>
  </w:style>
  <w:style w:type="character" w:styleId="HTMLDefinition">
    <w:name w:val="HTML Definition"/>
    <w:basedOn w:val="DefaultParagraphFont"/>
    <w:uiPriority w:val="99"/>
    <w:semiHidden/>
    <w:unhideWhenUsed/>
    <w:rsid w:val="00BA47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"/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"/><Relationship Id="rId1" Type="http://schemas.openxmlformats.org/officeDocument/2006/relationships/image" Target="media/image1.tif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Box\Curses\1DT302_EmbeddedSystems\homowork\general-document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D0B67C2CB2448ABD7E28999CAD2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C9F7C-8A2F-42D4-9FB3-636E3F6EF7BF}"/>
      </w:docPartPr>
      <w:docPartBody>
        <w:p w:rsidR="00217B06" w:rsidRDefault="007B5946">
          <w:pPr>
            <w:pStyle w:val="40D0B67C2CB2448ABD7E28999CAD22FC"/>
          </w:pPr>
          <w:r w:rsidRPr="00A60AEA">
            <w:rPr>
              <w:rStyle w:val="PlaceholderText"/>
              <w:i/>
              <w:lang w:val="en-US"/>
            </w:rPr>
            <w:t>[Subtitle]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946"/>
    <w:rsid w:val="00002BCB"/>
    <w:rsid w:val="00010CA8"/>
    <w:rsid w:val="00030E5A"/>
    <w:rsid w:val="00115F69"/>
    <w:rsid w:val="00132A76"/>
    <w:rsid w:val="00161C3F"/>
    <w:rsid w:val="001D3A6C"/>
    <w:rsid w:val="00215344"/>
    <w:rsid w:val="00217B06"/>
    <w:rsid w:val="002364EF"/>
    <w:rsid w:val="002456C0"/>
    <w:rsid w:val="00280B61"/>
    <w:rsid w:val="002D2EB8"/>
    <w:rsid w:val="00314D53"/>
    <w:rsid w:val="00385C3D"/>
    <w:rsid w:val="003D0E4C"/>
    <w:rsid w:val="003D1296"/>
    <w:rsid w:val="003D6AAC"/>
    <w:rsid w:val="003E109D"/>
    <w:rsid w:val="004363F9"/>
    <w:rsid w:val="00465F5A"/>
    <w:rsid w:val="004D0689"/>
    <w:rsid w:val="005D0F64"/>
    <w:rsid w:val="0060250C"/>
    <w:rsid w:val="0063549E"/>
    <w:rsid w:val="00755318"/>
    <w:rsid w:val="00792B34"/>
    <w:rsid w:val="007B5946"/>
    <w:rsid w:val="00826CAE"/>
    <w:rsid w:val="0088265E"/>
    <w:rsid w:val="008F32C0"/>
    <w:rsid w:val="00982262"/>
    <w:rsid w:val="009A0D98"/>
    <w:rsid w:val="009D5079"/>
    <w:rsid w:val="00A33FF2"/>
    <w:rsid w:val="00B16A93"/>
    <w:rsid w:val="00BA7E21"/>
    <w:rsid w:val="00D567DD"/>
    <w:rsid w:val="00E7245C"/>
    <w:rsid w:val="00E82DFE"/>
    <w:rsid w:val="00EC296A"/>
    <w:rsid w:val="00EC653C"/>
    <w:rsid w:val="00F062E3"/>
    <w:rsid w:val="00F8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E21"/>
    <w:rPr>
      <w:color w:val="808080"/>
    </w:rPr>
  </w:style>
  <w:style w:type="paragraph" w:customStyle="1" w:styleId="40D0B67C2CB2448ABD7E28999CAD22FC">
    <w:name w:val="40D0B67C2CB2448ABD7E28999CAD2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Småland">
      <a:dk1>
        <a:sysClr val="windowText" lastClr="000000"/>
      </a:dk1>
      <a:lt1>
        <a:sysClr val="window" lastClr="FFFFFF"/>
      </a:lt1>
      <a:dk2>
        <a:srgbClr val="747474"/>
      </a:dk2>
      <a:lt2>
        <a:srgbClr val="FFFFFF"/>
      </a:lt2>
      <a:accent1>
        <a:srgbClr val="FFE000"/>
      </a:accent1>
      <a:accent2>
        <a:srgbClr val="B71234"/>
      </a:accent2>
      <a:accent3>
        <a:srgbClr val="557630"/>
      </a:accent3>
      <a:accent4>
        <a:srgbClr val="006983"/>
      </a:accent4>
      <a:accent5>
        <a:srgbClr val="928B81"/>
      </a:accent5>
      <a:accent6>
        <a:srgbClr val="C55E9B"/>
      </a:accent6>
      <a:hlink>
        <a:srgbClr val="0000FF"/>
      </a:hlink>
      <a:folHlink>
        <a:srgbClr val="800080"/>
      </a:folHlink>
    </a:clrScheme>
    <a:fontScheme name="Linnéuniversitete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86F471-063F-CB49-BDB3-5CB08168C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general-document-template.dotx</Template>
  <TotalTime>6</TotalTime>
  <Pages>2</Pages>
  <Words>8</Words>
  <Characters>43</Characters>
  <Application>Microsoft Office Word</Application>
  <DocSecurity>0</DocSecurity>
  <Lines>1</Lines>
  <Paragraphs>1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Embedded Systems</vt:lpstr>
      <vt:lpstr>Embedded Systems</vt:lpstr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Systems</dc:title>
  <dc:subject/>
  <dc:creator/>
  <cp:keywords/>
  <dc:description/>
  <cp:lastModifiedBy>Tomas Nilsson</cp:lastModifiedBy>
  <cp:revision>10</cp:revision>
  <cp:lastPrinted>2017-04-13T08:40:00Z</cp:lastPrinted>
  <dcterms:created xsi:type="dcterms:W3CDTF">2023-04-12T12:17:00Z</dcterms:created>
  <dcterms:modified xsi:type="dcterms:W3CDTF">2023-04-12T12:21:00Z</dcterms:modified>
  <cp:version>3</cp:version>
</cp:coreProperties>
</file>