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83237C" w14:paraId="184C39D5" w14:textId="77777777" w:rsidTr="00165B9F">
        <w:trPr>
          <w:trHeight w:val="2195"/>
        </w:trPr>
        <w:tc>
          <w:tcPr>
            <w:tcW w:w="7709" w:type="dxa"/>
          </w:tcPr>
          <w:p w14:paraId="2A22E8DD" w14:textId="77777777" w:rsidR="00077D8F" w:rsidRPr="0083237C" w:rsidRDefault="009671BF" w:rsidP="00077D8F">
            <w:pPr>
              <w:pStyle w:val="FrRubrik"/>
              <w:tabs>
                <w:tab w:val="center" w:pos="4536"/>
                <w:tab w:val="right" w:pos="9072"/>
              </w:tabs>
              <w:rPr>
                <w:i w:val="0"/>
                <w:sz w:val="44"/>
                <w:szCs w:val="44"/>
              </w:rPr>
            </w:pPr>
            <w:r w:rsidRPr="0083237C">
              <w:rPr>
                <w:i w:val="0"/>
                <w:sz w:val="44"/>
                <w:szCs w:val="44"/>
              </w:rPr>
              <w:t>Rapport</w:t>
            </w:r>
          </w:p>
        </w:tc>
      </w:tr>
    </w:tbl>
    <w:p w14:paraId="3F536829" w14:textId="7911552C" w:rsidR="0028592E" w:rsidRPr="0083237C" w:rsidRDefault="00283B58" w:rsidP="00457107">
      <w:pPr>
        <w:pStyle w:val="Brdtext"/>
        <w:rPr>
          <w:sz w:val="60"/>
          <w:szCs w:val="60"/>
        </w:rPr>
      </w:pPr>
      <w:r w:rsidRPr="0083237C">
        <w:rPr>
          <w:sz w:val="60"/>
          <w:szCs w:val="60"/>
        </w:rPr>
        <w:t xml:space="preserve">Hälso- och </w:t>
      </w:r>
      <w:proofErr w:type="spellStart"/>
      <w:r w:rsidRPr="0083237C">
        <w:rPr>
          <w:sz w:val="60"/>
          <w:szCs w:val="60"/>
        </w:rPr>
        <w:t>träningsappars</w:t>
      </w:r>
      <w:proofErr w:type="spellEnd"/>
      <w:r w:rsidRPr="0083237C">
        <w:rPr>
          <w:sz w:val="60"/>
          <w:szCs w:val="60"/>
        </w:rPr>
        <w:t xml:space="preserve"> användning av </w:t>
      </w:r>
      <w:proofErr w:type="spellStart"/>
      <w:r w:rsidRPr="0083237C">
        <w:rPr>
          <w:sz w:val="60"/>
          <w:szCs w:val="60"/>
        </w:rPr>
        <w:t>spelifiering</w:t>
      </w:r>
      <w:proofErr w:type="spellEnd"/>
    </w:p>
    <w:p w14:paraId="7DCFC72E" w14:textId="34989A67" w:rsidR="00165B9F" w:rsidRPr="0083237C" w:rsidRDefault="00A421A1" w:rsidP="00457107">
      <w:pPr>
        <w:pStyle w:val="FramsideText"/>
        <w:rPr>
          <w:i/>
          <w:sz w:val="36"/>
          <w:szCs w:val="36"/>
        </w:rPr>
      </w:pPr>
      <w:proofErr w:type="spellStart"/>
      <w:r w:rsidRPr="0083237C">
        <w:rPr>
          <w:i/>
          <w:sz w:val="36"/>
          <w:szCs w:val="36"/>
        </w:rPr>
        <w:t>Spelifieringens</w:t>
      </w:r>
      <w:proofErr w:type="spellEnd"/>
      <w:r w:rsidRPr="0083237C">
        <w:rPr>
          <w:i/>
          <w:sz w:val="36"/>
          <w:szCs w:val="36"/>
        </w:rPr>
        <w:t xml:space="preserve"> effektivitet och hur dessa kan implementeras i hälso- och </w:t>
      </w:r>
      <w:proofErr w:type="spellStart"/>
      <w:r w:rsidRPr="0083237C">
        <w:rPr>
          <w:i/>
          <w:sz w:val="36"/>
          <w:szCs w:val="36"/>
        </w:rPr>
        <w:t>träningsappar</w:t>
      </w:r>
      <w:proofErr w:type="spellEnd"/>
    </w:p>
    <w:p w14:paraId="27192B32" w14:textId="77777777" w:rsidR="00077D8F" w:rsidRPr="0083237C"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83237C" w14:paraId="38BEB188" w14:textId="77777777" w:rsidTr="00457107">
        <w:trPr>
          <w:trHeight w:val="3492"/>
        </w:trPr>
        <w:tc>
          <w:tcPr>
            <w:tcW w:w="3589" w:type="dxa"/>
            <w:shd w:val="clear" w:color="auto" w:fill="auto"/>
            <w:vAlign w:val="bottom"/>
          </w:tcPr>
          <w:bookmarkStart w:id="0" w:name="Text4"/>
          <w:p w14:paraId="0B9ADDD5" w14:textId="00F48EDC" w:rsidR="001361DC" w:rsidRPr="0083237C" w:rsidRDefault="008D5CF8" w:rsidP="00507C1B">
            <w:pPr>
              <w:pStyle w:val="Dokumentinfo"/>
              <w:framePr w:hSpace="0" w:wrap="auto" w:vAnchor="margin" w:hAnchor="text" w:xAlign="left" w:yAlign="inline"/>
            </w:pPr>
            <w:r w:rsidRPr="0083237C">
              <w:rPr>
                <w:i/>
              </w:rPr>
              <w:fldChar w:fldCharType="begin">
                <w:ffData>
                  <w:name w:val="Text4"/>
                  <w:enabled/>
                  <w:calcOnExit w:val="0"/>
                  <w:textInput>
                    <w:default w:val="Författare:"/>
                  </w:textInput>
                </w:ffData>
              </w:fldChar>
            </w:r>
            <w:r w:rsidR="00690B1D" w:rsidRPr="0083237C">
              <w:rPr>
                <w:i/>
              </w:rPr>
              <w:instrText xml:space="preserve"> FORMTEXT </w:instrText>
            </w:r>
            <w:r w:rsidRPr="0083237C">
              <w:rPr>
                <w:i/>
              </w:rPr>
            </w:r>
            <w:r w:rsidRPr="0083237C">
              <w:rPr>
                <w:i/>
              </w:rPr>
              <w:fldChar w:fldCharType="separate"/>
            </w:r>
            <w:r w:rsidR="00690B1D" w:rsidRPr="0083237C">
              <w:rPr>
                <w:i/>
              </w:rPr>
              <w:t>Författare:</w:t>
            </w:r>
            <w:r w:rsidRPr="0083237C">
              <w:rPr>
                <w:i/>
              </w:rPr>
              <w:fldChar w:fldCharType="end"/>
            </w:r>
            <w:bookmarkEnd w:id="0"/>
            <w:r w:rsidR="001361DC" w:rsidRPr="0083237C">
              <w:rPr>
                <w:i/>
              </w:rPr>
              <w:t xml:space="preserve"> </w:t>
            </w:r>
            <w:r w:rsidR="00D97344" w:rsidRPr="0083237C">
              <w:t>Jesper Wingren</w:t>
            </w:r>
          </w:p>
          <w:p w14:paraId="4F3CDE7D" w14:textId="6E6DDEB7" w:rsidR="00507C1B" w:rsidRPr="0083237C" w:rsidRDefault="008D5CF8" w:rsidP="00507C1B">
            <w:pPr>
              <w:pStyle w:val="Dokumentinfo"/>
              <w:framePr w:hSpace="0" w:wrap="auto" w:vAnchor="margin" w:hAnchor="text" w:xAlign="left" w:yAlign="inline"/>
            </w:pPr>
            <w:r w:rsidRPr="0083237C">
              <w:rPr>
                <w:i/>
              </w:rPr>
              <w:fldChar w:fldCharType="begin">
                <w:ffData>
                  <w:name w:val=""/>
                  <w:enabled/>
                  <w:calcOnExit w:val="0"/>
                  <w:textInput>
                    <w:default w:val="Termin:"/>
                  </w:textInput>
                </w:ffData>
              </w:fldChar>
            </w:r>
            <w:r w:rsidR="00690B1D" w:rsidRPr="0083237C">
              <w:rPr>
                <w:i/>
              </w:rPr>
              <w:instrText xml:space="preserve"> FORMTEXT </w:instrText>
            </w:r>
            <w:r w:rsidRPr="0083237C">
              <w:rPr>
                <w:i/>
              </w:rPr>
            </w:r>
            <w:r w:rsidRPr="0083237C">
              <w:rPr>
                <w:i/>
              </w:rPr>
              <w:fldChar w:fldCharType="separate"/>
            </w:r>
            <w:r w:rsidR="00690B1D" w:rsidRPr="0083237C">
              <w:rPr>
                <w:i/>
              </w:rPr>
              <w:t>Termin:</w:t>
            </w:r>
            <w:r w:rsidRPr="0083237C">
              <w:rPr>
                <w:i/>
              </w:rPr>
              <w:fldChar w:fldCharType="end"/>
            </w:r>
            <w:r w:rsidR="001361DC" w:rsidRPr="0083237C">
              <w:rPr>
                <w:i/>
              </w:rPr>
              <w:t xml:space="preserve"> </w:t>
            </w:r>
            <w:r w:rsidR="00207E40" w:rsidRPr="0083237C">
              <w:rPr>
                <w:i/>
              </w:rPr>
              <w:t>H</w:t>
            </w:r>
            <w:r w:rsidR="00207E40" w:rsidRPr="0083237C">
              <w:t>t 23</w:t>
            </w:r>
          </w:p>
          <w:p w14:paraId="6D303E65" w14:textId="77777777" w:rsidR="00690B1D" w:rsidRPr="0083237C" w:rsidRDefault="00D43075" w:rsidP="00507C1B">
            <w:pPr>
              <w:pStyle w:val="Dokumentinfo"/>
              <w:framePr w:hSpace="0" w:wrap="auto" w:vAnchor="margin" w:hAnchor="text" w:xAlign="left" w:yAlign="inline"/>
            </w:pPr>
            <w:r w:rsidRPr="0083237C">
              <w:rPr>
                <w:i/>
              </w:rPr>
              <w:fldChar w:fldCharType="begin">
                <w:ffData>
                  <w:name w:val=""/>
                  <w:enabled/>
                  <w:calcOnExit w:val="0"/>
                  <w:textInput>
                    <w:default w:val="Kursnamn:"/>
                  </w:textInput>
                </w:ffData>
              </w:fldChar>
            </w:r>
            <w:r w:rsidRPr="0083237C">
              <w:rPr>
                <w:i/>
              </w:rPr>
              <w:instrText xml:space="preserve"> FORMTEXT </w:instrText>
            </w:r>
            <w:r w:rsidRPr="0083237C">
              <w:rPr>
                <w:i/>
              </w:rPr>
            </w:r>
            <w:r w:rsidRPr="0083237C">
              <w:rPr>
                <w:i/>
              </w:rPr>
              <w:fldChar w:fldCharType="separate"/>
            </w:r>
            <w:r w:rsidRPr="0083237C">
              <w:rPr>
                <w:i/>
              </w:rPr>
              <w:t>Kursnamn:</w:t>
            </w:r>
            <w:r w:rsidRPr="0083237C">
              <w:rPr>
                <w:i/>
              </w:rPr>
              <w:fldChar w:fldCharType="end"/>
            </w:r>
            <w:r w:rsidR="00690B1D" w:rsidRPr="0083237C">
              <w:rPr>
                <w:i/>
              </w:rPr>
              <w:t xml:space="preserve"> </w:t>
            </w:r>
            <w:r w:rsidR="00753BCA" w:rsidRPr="0083237C">
              <w:fldChar w:fldCharType="begin">
                <w:ffData>
                  <w:name w:val=""/>
                  <w:enabled/>
                  <w:calcOnExit w:val="0"/>
                  <w:textInput>
                    <w:default w:val="Teknisk kommunikation"/>
                  </w:textInput>
                </w:ffData>
              </w:fldChar>
            </w:r>
            <w:r w:rsidR="00753BCA" w:rsidRPr="0083237C">
              <w:instrText xml:space="preserve"> FORMTEXT </w:instrText>
            </w:r>
            <w:r w:rsidR="00753BCA" w:rsidRPr="0083237C">
              <w:fldChar w:fldCharType="separate"/>
            </w:r>
            <w:r w:rsidR="00753BCA" w:rsidRPr="0083237C">
              <w:t>Teknisk kommunikation</w:t>
            </w:r>
            <w:r w:rsidR="00753BCA" w:rsidRPr="0083237C">
              <w:fldChar w:fldCharType="end"/>
            </w:r>
          </w:p>
          <w:p w14:paraId="6ED6927D" w14:textId="77777777" w:rsidR="00391F0A" w:rsidRPr="0083237C" w:rsidRDefault="008D5CF8" w:rsidP="00507C1B">
            <w:pPr>
              <w:pStyle w:val="Dokumentinfo"/>
              <w:framePr w:hSpace="0" w:wrap="auto" w:vAnchor="margin" w:hAnchor="text" w:xAlign="left" w:yAlign="inline"/>
            </w:pPr>
            <w:r w:rsidRPr="0083237C">
              <w:rPr>
                <w:i/>
              </w:rPr>
              <w:fldChar w:fldCharType="begin">
                <w:ffData>
                  <w:name w:val=""/>
                  <w:enabled/>
                  <w:calcOnExit w:val="0"/>
                  <w:textInput>
                    <w:default w:val="Kurskod:"/>
                  </w:textInput>
                </w:ffData>
              </w:fldChar>
            </w:r>
            <w:r w:rsidR="00690B1D" w:rsidRPr="0083237C">
              <w:rPr>
                <w:i/>
              </w:rPr>
              <w:instrText xml:space="preserve"> FORMTEXT </w:instrText>
            </w:r>
            <w:r w:rsidRPr="0083237C">
              <w:rPr>
                <w:i/>
              </w:rPr>
            </w:r>
            <w:r w:rsidRPr="0083237C">
              <w:rPr>
                <w:i/>
              </w:rPr>
              <w:fldChar w:fldCharType="separate"/>
            </w:r>
            <w:proofErr w:type="spellStart"/>
            <w:r w:rsidR="00690B1D" w:rsidRPr="0083237C">
              <w:rPr>
                <w:i/>
              </w:rPr>
              <w:t>Kurskod</w:t>
            </w:r>
            <w:proofErr w:type="spellEnd"/>
            <w:r w:rsidR="00690B1D" w:rsidRPr="0083237C">
              <w:rPr>
                <w:i/>
              </w:rPr>
              <w:t>:</w:t>
            </w:r>
            <w:r w:rsidRPr="0083237C">
              <w:rPr>
                <w:i/>
              </w:rPr>
              <w:fldChar w:fldCharType="end"/>
            </w:r>
            <w:r w:rsidR="001361DC" w:rsidRPr="0083237C">
              <w:rPr>
                <w:i/>
              </w:rPr>
              <w:t xml:space="preserve"> </w:t>
            </w:r>
            <w:r w:rsidR="00753BCA" w:rsidRPr="0083237C">
              <w:fldChar w:fldCharType="begin">
                <w:ffData>
                  <w:name w:val=""/>
                  <w:enabled/>
                  <w:calcOnExit w:val="0"/>
                  <w:textInput>
                    <w:default w:val="1ZT010"/>
                  </w:textInput>
                </w:ffData>
              </w:fldChar>
            </w:r>
            <w:r w:rsidR="00753BCA" w:rsidRPr="0083237C">
              <w:instrText xml:space="preserve"> FORMTEXT </w:instrText>
            </w:r>
            <w:r w:rsidR="00753BCA" w:rsidRPr="0083237C">
              <w:fldChar w:fldCharType="separate"/>
            </w:r>
            <w:r w:rsidR="00753BCA" w:rsidRPr="0083237C">
              <w:t>1ZT010</w:t>
            </w:r>
            <w:r w:rsidR="00753BCA" w:rsidRPr="0083237C">
              <w:fldChar w:fldCharType="end"/>
            </w:r>
          </w:p>
        </w:tc>
      </w:tr>
    </w:tbl>
    <w:p w14:paraId="06AD8C72" w14:textId="77777777" w:rsidR="006522C9" w:rsidRPr="0083237C" w:rsidRDefault="00077D8F" w:rsidP="00442F63">
      <w:pPr>
        <w:pStyle w:val="Toc"/>
        <w:sectPr w:rsidR="006522C9" w:rsidRPr="0083237C"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sidRPr="0083237C">
        <w:drawing>
          <wp:anchor distT="0" distB="0" distL="114300" distR="114300" simplePos="0" relativeHeight="251659264" behindDoc="1" locked="1" layoutInCell="1" allowOverlap="1" wp14:anchorId="2B4CBA26" wp14:editId="398E128E">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4AF1A351" w14:textId="77777777" w:rsidR="00F549C7" w:rsidRPr="0083237C" w:rsidRDefault="00F549C7" w:rsidP="00F549C7">
      <w:pPr>
        <w:pStyle w:val="Toc"/>
      </w:pPr>
      <w:r w:rsidRPr="0083237C">
        <w:lastRenderedPageBreak/>
        <w:t>Sammandrag</w:t>
      </w:r>
    </w:p>
    <w:p w14:paraId="57A108A4" w14:textId="386A386D" w:rsidR="00A33D92" w:rsidRPr="0083237C" w:rsidRDefault="00226AE3" w:rsidP="00A33D92">
      <w:pPr>
        <w:pStyle w:val="Brdtext"/>
      </w:pPr>
      <w:r w:rsidRPr="0083237C">
        <w:t>Under de senaste åren har det setts en nedgång i hälsan hos människor i allmänhet</w:t>
      </w:r>
      <w:r w:rsidR="005D7004" w:rsidRPr="0083237C">
        <w:t xml:space="preserve"> och utvecklare har gjort ett förs</w:t>
      </w:r>
      <w:r w:rsidR="00E81087">
        <w:t>ö</w:t>
      </w:r>
      <w:r w:rsidR="005D7004" w:rsidRPr="0083237C">
        <w:t xml:space="preserve">k att använda </w:t>
      </w:r>
      <w:proofErr w:type="spellStart"/>
      <w:r w:rsidR="005D7004" w:rsidRPr="0083237C">
        <w:t>spelifiering</w:t>
      </w:r>
      <w:proofErr w:type="spellEnd"/>
      <w:r w:rsidR="005D7004" w:rsidRPr="0083237C">
        <w:t xml:space="preserve"> i hälso- och </w:t>
      </w:r>
      <w:proofErr w:type="spellStart"/>
      <w:r w:rsidR="005D7004" w:rsidRPr="0083237C">
        <w:t>träningsappar</w:t>
      </w:r>
      <w:proofErr w:type="spellEnd"/>
      <w:r w:rsidR="005D7004" w:rsidRPr="0083237C">
        <w:t xml:space="preserve"> för att förbättra det</w:t>
      </w:r>
      <w:r w:rsidR="00E81087">
        <w:t>ta</w:t>
      </w:r>
      <w:r w:rsidR="005D7004" w:rsidRPr="0083237C">
        <w:t xml:space="preserve">. </w:t>
      </w:r>
      <w:r w:rsidR="00A33D92" w:rsidRPr="0083237C">
        <w:t xml:space="preserve">Syftet med denna rapport är att se hur hälso- och </w:t>
      </w:r>
      <w:proofErr w:type="spellStart"/>
      <w:r w:rsidR="00A33D92" w:rsidRPr="0083237C">
        <w:t>träningsappar</w:t>
      </w:r>
      <w:proofErr w:type="spellEnd"/>
      <w:r w:rsidR="00A33D92" w:rsidRPr="0083237C">
        <w:t xml:space="preserve"> använder sig av </w:t>
      </w:r>
      <w:proofErr w:type="spellStart"/>
      <w:r w:rsidR="00A33D92" w:rsidRPr="0083237C">
        <w:t>spelifieringsmetoder</w:t>
      </w:r>
      <w:proofErr w:type="spellEnd"/>
      <w:r w:rsidR="00A33D92" w:rsidRPr="0083237C">
        <w:t xml:space="preserve"> samt hur detta </w:t>
      </w:r>
      <w:r w:rsidR="00E81087">
        <w:t xml:space="preserve">har </w:t>
      </w:r>
      <w:r w:rsidR="00A33D92" w:rsidRPr="0083237C">
        <w:t>påverkat användares motivation och hur dessa metoder skulle kunna implementeras.</w:t>
      </w:r>
      <w:r w:rsidR="006965F2" w:rsidRPr="0083237C">
        <w:t xml:space="preserve"> </w:t>
      </w:r>
      <w:r w:rsidR="00C7236E" w:rsidRPr="0083237C">
        <w:t>Genom att sammanställa vetenskapliga artiklar har ett resultat framställts.</w:t>
      </w:r>
      <w:r w:rsidR="00B4483E" w:rsidRPr="0083237C">
        <w:t xml:space="preserve"> Att </w:t>
      </w:r>
      <w:proofErr w:type="spellStart"/>
      <w:r w:rsidR="00B4483E" w:rsidRPr="0083237C">
        <w:t>spelifiering</w:t>
      </w:r>
      <w:proofErr w:type="spellEnd"/>
      <w:r w:rsidR="00B4483E" w:rsidRPr="0083237C">
        <w:t xml:space="preserve"> har haft en positiv inverkan på motivationen har framkommit men det funkar bästa på människor som redan har ett </w:t>
      </w:r>
      <w:r w:rsidR="00E81087">
        <w:t>tränings</w:t>
      </w:r>
      <w:r w:rsidR="00B4483E" w:rsidRPr="0083237C">
        <w:t>mål.</w:t>
      </w:r>
      <w:r w:rsidR="00BF2B1A" w:rsidRPr="0083237C">
        <w:t xml:space="preserve"> </w:t>
      </w:r>
      <w:r w:rsidR="00FB6BB2" w:rsidRPr="0083237C">
        <w:t>Viktigt att tänka på vid implementationen är att man först måste utvärde</w:t>
      </w:r>
      <w:r w:rsidR="002902E1" w:rsidRPr="0083237C">
        <w:t>ra</w:t>
      </w:r>
      <w:r w:rsidR="00FB6BB2" w:rsidRPr="0083237C">
        <w:t xml:space="preserve"> om man ska ha </w:t>
      </w:r>
      <w:proofErr w:type="spellStart"/>
      <w:r w:rsidR="00FB6BB2" w:rsidRPr="0083237C">
        <w:t>spelifiering</w:t>
      </w:r>
      <w:proofErr w:type="spellEnd"/>
      <w:r w:rsidR="00FB6BB2" w:rsidRPr="0083237C">
        <w:t xml:space="preserve"> och i</w:t>
      </w:r>
      <w:r w:rsidR="00E81087">
        <w:t xml:space="preserve"> </w:t>
      </w:r>
      <w:proofErr w:type="spellStart"/>
      <w:r w:rsidR="00E81087">
        <w:t>sådanna</w:t>
      </w:r>
      <w:proofErr w:type="spellEnd"/>
      <w:r w:rsidR="00E81087">
        <w:t xml:space="preserve"> fall </w:t>
      </w:r>
      <w:r w:rsidR="00FB6BB2" w:rsidRPr="0083237C">
        <w:t>nog</w:t>
      </w:r>
      <w:r w:rsidR="00372669" w:rsidRPr="0083237C">
        <w:t>a</w:t>
      </w:r>
      <w:r w:rsidR="00FB6BB2" w:rsidRPr="0083237C">
        <w:t xml:space="preserve"> planera vilka metoder man ska implementera.</w:t>
      </w:r>
      <w:r w:rsidR="00FF7243" w:rsidRPr="0083237C">
        <w:t xml:space="preserve"> </w:t>
      </w:r>
      <w:r w:rsidR="00372669" w:rsidRPr="0083237C">
        <w:t xml:space="preserve">Det finns svårigheter i att bestämma effekter och att göra en mall för hur man ska implementera </w:t>
      </w:r>
      <w:proofErr w:type="spellStart"/>
      <w:r w:rsidR="00372669" w:rsidRPr="0083237C">
        <w:t>spelifiering</w:t>
      </w:r>
      <w:proofErr w:type="spellEnd"/>
      <w:r w:rsidR="00372669" w:rsidRPr="0083237C">
        <w:t xml:space="preserve"> då det varierar från olika </w:t>
      </w:r>
      <w:proofErr w:type="spellStart"/>
      <w:r w:rsidR="00372669" w:rsidRPr="0083237C">
        <w:t>appar</w:t>
      </w:r>
      <w:proofErr w:type="spellEnd"/>
      <w:r w:rsidR="00372669" w:rsidRPr="0083237C">
        <w:t xml:space="preserve"> men viktigt att man undviker att glömma bort </w:t>
      </w:r>
      <w:r w:rsidR="00E81087">
        <w:t>övriga funktioner i</w:t>
      </w:r>
      <w:r w:rsidR="00372669" w:rsidRPr="0083237C">
        <w:t xml:space="preserve"> </w:t>
      </w:r>
      <w:proofErr w:type="spellStart"/>
      <w:r w:rsidR="00372669" w:rsidRPr="0083237C">
        <w:t>appen</w:t>
      </w:r>
      <w:proofErr w:type="spellEnd"/>
      <w:r w:rsidR="00372669" w:rsidRPr="0083237C">
        <w:t xml:space="preserve"> om man ska implementera </w:t>
      </w:r>
      <w:proofErr w:type="spellStart"/>
      <w:r w:rsidR="00372669" w:rsidRPr="0083237C">
        <w:t>spelifiering</w:t>
      </w:r>
      <w:proofErr w:type="spellEnd"/>
      <w:r w:rsidR="00372669" w:rsidRPr="0083237C">
        <w:t>.</w:t>
      </w:r>
    </w:p>
    <w:p w14:paraId="29D48634" w14:textId="77777777" w:rsidR="00657B7A" w:rsidRPr="0083237C" w:rsidRDefault="00657B7A" w:rsidP="00A33D92">
      <w:pPr>
        <w:pStyle w:val="Brdtext"/>
      </w:pPr>
    </w:p>
    <w:p w14:paraId="6AC280E1" w14:textId="77777777" w:rsidR="001E2333" w:rsidRPr="0083237C" w:rsidRDefault="001E2333" w:rsidP="001E2333">
      <w:pPr>
        <w:pStyle w:val="Toc"/>
      </w:pPr>
      <w:r w:rsidRPr="0083237C">
        <w:t>Nyckelord</w:t>
      </w:r>
    </w:p>
    <w:p w14:paraId="42D728E1" w14:textId="77777777" w:rsidR="001E2333" w:rsidRPr="0083237C" w:rsidRDefault="001E2333" w:rsidP="001E2333">
      <w:pPr>
        <w:pStyle w:val="Brdtext"/>
      </w:pPr>
      <w:r w:rsidRPr="0083237C">
        <w:t xml:space="preserve">Spelifiering, </w:t>
      </w:r>
      <w:proofErr w:type="spellStart"/>
      <w:r w:rsidRPr="0083237C">
        <w:t>hälsoapp</w:t>
      </w:r>
      <w:proofErr w:type="spellEnd"/>
      <w:r w:rsidRPr="0083237C">
        <w:t xml:space="preserve">, </w:t>
      </w:r>
      <w:proofErr w:type="spellStart"/>
      <w:r w:rsidRPr="0083237C">
        <w:t>träningsapp</w:t>
      </w:r>
      <w:proofErr w:type="spellEnd"/>
      <w:r w:rsidRPr="0083237C">
        <w:t xml:space="preserve">, </w:t>
      </w:r>
      <w:proofErr w:type="spellStart"/>
      <w:r w:rsidRPr="0083237C">
        <w:t>apputveckling</w:t>
      </w:r>
      <w:proofErr w:type="spellEnd"/>
      <w:r w:rsidRPr="0083237C">
        <w:t>, hälsa</w:t>
      </w:r>
    </w:p>
    <w:p w14:paraId="58A5C6A5" w14:textId="77777777" w:rsidR="001E2333" w:rsidRPr="0083237C" w:rsidRDefault="001E2333" w:rsidP="00A33D92">
      <w:pPr>
        <w:pStyle w:val="Brdtext"/>
      </w:pPr>
    </w:p>
    <w:p w14:paraId="17DA80E0" w14:textId="7634B75F" w:rsidR="00106E99" w:rsidRPr="0083237C" w:rsidRDefault="00106E99" w:rsidP="00106E99">
      <w:pPr>
        <w:pStyle w:val="Toc"/>
      </w:pPr>
      <w:r w:rsidRPr="0083237C">
        <w:t>Abstract</w:t>
      </w:r>
    </w:p>
    <w:p w14:paraId="3F321EBB" w14:textId="15D8D79F" w:rsidR="00106E99" w:rsidRPr="0083237C" w:rsidRDefault="00106E99" w:rsidP="00106E99">
      <w:pPr>
        <w:pStyle w:val="Brdtext"/>
      </w:pPr>
      <w:proofErr w:type="spellStart"/>
      <w:r w:rsidRPr="0083237C">
        <w:t>During</w:t>
      </w:r>
      <w:proofErr w:type="spellEnd"/>
      <w:r w:rsidRPr="0083237C">
        <w:t xml:space="preserve"> the last </w:t>
      </w:r>
      <w:proofErr w:type="spellStart"/>
      <w:r w:rsidRPr="0083237C">
        <w:t>couple</w:t>
      </w:r>
      <w:proofErr w:type="spellEnd"/>
      <w:r w:rsidRPr="0083237C">
        <w:t xml:space="preserve"> </w:t>
      </w:r>
      <w:proofErr w:type="spellStart"/>
      <w:r w:rsidRPr="0083237C">
        <w:t>of</w:t>
      </w:r>
      <w:proofErr w:type="spellEnd"/>
      <w:r w:rsidRPr="0083237C">
        <w:t xml:space="preserve"> </w:t>
      </w:r>
      <w:proofErr w:type="spellStart"/>
      <w:r w:rsidRPr="0083237C">
        <w:t>years</w:t>
      </w:r>
      <w:proofErr w:type="spellEnd"/>
      <w:r w:rsidRPr="0083237C">
        <w:t xml:space="preserve"> </w:t>
      </w:r>
      <w:proofErr w:type="spellStart"/>
      <w:r w:rsidRPr="0083237C">
        <w:t>there</w:t>
      </w:r>
      <w:proofErr w:type="spellEnd"/>
      <w:r w:rsidRPr="0083237C">
        <w:t xml:space="preserve"> has </w:t>
      </w:r>
      <w:proofErr w:type="spellStart"/>
      <w:r w:rsidRPr="0083237C">
        <w:t>been</w:t>
      </w:r>
      <w:proofErr w:type="spellEnd"/>
      <w:r w:rsidRPr="0083237C">
        <w:t xml:space="preserve"> a </w:t>
      </w:r>
      <w:proofErr w:type="spellStart"/>
      <w:r w:rsidRPr="0083237C">
        <w:t>downwards</w:t>
      </w:r>
      <w:proofErr w:type="spellEnd"/>
      <w:r w:rsidRPr="0083237C">
        <w:t xml:space="preserve"> trend in </w:t>
      </w:r>
      <w:proofErr w:type="spellStart"/>
      <w:r w:rsidRPr="0083237C">
        <w:t>health</w:t>
      </w:r>
      <w:proofErr w:type="spellEnd"/>
      <w:r w:rsidRPr="0083237C">
        <w:t xml:space="preserve"> for </w:t>
      </w:r>
      <w:proofErr w:type="spellStart"/>
      <w:r w:rsidRPr="0083237C">
        <w:t>people</w:t>
      </w:r>
      <w:proofErr w:type="spellEnd"/>
      <w:r w:rsidR="00EA6F74" w:rsidRPr="0083237C">
        <w:t xml:space="preserve">. </w:t>
      </w:r>
      <w:proofErr w:type="spellStart"/>
      <w:r w:rsidR="00EA6F74" w:rsidRPr="0083237C">
        <w:t>This</w:t>
      </w:r>
      <w:proofErr w:type="spellEnd"/>
      <w:r w:rsidR="00EA6F74" w:rsidRPr="0083237C">
        <w:t xml:space="preserve"> </w:t>
      </w:r>
      <w:proofErr w:type="gramStart"/>
      <w:r w:rsidR="00EA6F74" w:rsidRPr="0083237C">
        <w:t>has led</w:t>
      </w:r>
      <w:proofErr w:type="gramEnd"/>
      <w:r w:rsidR="00EA6F74" w:rsidRPr="0083237C">
        <w:t xml:space="preserve"> to </w:t>
      </w:r>
      <w:proofErr w:type="spellStart"/>
      <w:r w:rsidR="00EA6F74" w:rsidRPr="0083237C">
        <w:t>developers</w:t>
      </w:r>
      <w:proofErr w:type="spellEnd"/>
      <w:r w:rsidR="00EA6F74" w:rsidRPr="0083237C">
        <w:t xml:space="preserve"> </w:t>
      </w:r>
      <w:proofErr w:type="spellStart"/>
      <w:r w:rsidR="00EA6F74" w:rsidRPr="0083237C">
        <w:t>trying</w:t>
      </w:r>
      <w:proofErr w:type="spellEnd"/>
      <w:r w:rsidR="00EA6F74" w:rsidRPr="0083237C">
        <w:t xml:space="preserve"> to </w:t>
      </w:r>
      <w:proofErr w:type="spellStart"/>
      <w:r w:rsidR="00EA6F74" w:rsidRPr="0083237C">
        <w:t>use</w:t>
      </w:r>
      <w:proofErr w:type="spellEnd"/>
      <w:r w:rsidR="00EA6F74" w:rsidRPr="0083237C">
        <w:t xml:space="preserve"> </w:t>
      </w:r>
      <w:proofErr w:type="spellStart"/>
      <w:r w:rsidR="00EA6F74" w:rsidRPr="0083237C">
        <w:t>gamification</w:t>
      </w:r>
      <w:proofErr w:type="spellEnd"/>
      <w:r w:rsidR="00EA6F74" w:rsidRPr="0083237C">
        <w:t xml:space="preserve"> in </w:t>
      </w:r>
      <w:proofErr w:type="spellStart"/>
      <w:r w:rsidR="00EA6F74" w:rsidRPr="0083237C">
        <w:t>health</w:t>
      </w:r>
      <w:proofErr w:type="spellEnd"/>
      <w:r w:rsidR="00EA6F74" w:rsidRPr="0083237C">
        <w:t xml:space="preserve">- and </w:t>
      </w:r>
      <w:proofErr w:type="spellStart"/>
      <w:r w:rsidR="00EA6F74" w:rsidRPr="0083237C">
        <w:t>excersice</w:t>
      </w:r>
      <w:proofErr w:type="spellEnd"/>
      <w:r w:rsidR="00EA6F74" w:rsidRPr="0083237C">
        <w:t xml:space="preserve"> </w:t>
      </w:r>
      <w:proofErr w:type="spellStart"/>
      <w:r w:rsidR="00EA6F74" w:rsidRPr="0083237C">
        <w:t>apps</w:t>
      </w:r>
      <w:proofErr w:type="spellEnd"/>
      <w:r w:rsidR="00EA6F74" w:rsidRPr="0083237C">
        <w:t xml:space="preserve"> to </w:t>
      </w:r>
      <w:proofErr w:type="spellStart"/>
      <w:r w:rsidR="00EA6F74" w:rsidRPr="0083237C">
        <w:t>increased</w:t>
      </w:r>
      <w:proofErr w:type="spellEnd"/>
      <w:r w:rsidR="00EA6F74" w:rsidRPr="0083237C">
        <w:t xml:space="preserve"> motivation. </w:t>
      </w:r>
      <w:r w:rsidR="004676CE" w:rsidRPr="0083237C">
        <w:t xml:space="preserve">The </w:t>
      </w:r>
      <w:proofErr w:type="spellStart"/>
      <w:r w:rsidR="004676CE" w:rsidRPr="0083237C">
        <w:t>purpose</w:t>
      </w:r>
      <w:proofErr w:type="spellEnd"/>
      <w:r w:rsidR="004676CE" w:rsidRPr="0083237C">
        <w:t xml:space="preserve"> </w:t>
      </w:r>
      <w:proofErr w:type="spellStart"/>
      <w:r w:rsidR="004676CE" w:rsidRPr="0083237C">
        <w:t>of</w:t>
      </w:r>
      <w:proofErr w:type="spellEnd"/>
      <w:r w:rsidR="004676CE" w:rsidRPr="0083237C">
        <w:t xml:space="preserve"> </w:t>
      </w:r>
      <w:proofErr w:type="spellStart"/>
      <w:r w:rsidR="004676CE" w:rsidRPr="0083237C">
        <w:t>this</w:t>
      </w:r>
      <w:proofErr w:type="spellEnd"/>
      <w:r w:rsidR="004676CE" w:rsidRPr="0083237C">
        <w:t xml:space="preserve"> </w:t>
      </w:r>
      <w:proofErr w:type="spellStart"/>
      <w:r w:rsidR="004676CE" w:rsidRPr="0083237C">
        <w:t>report</w:t>
      </w:r>
      <w:proofErr w:type="spellEnd"/>
      <w:r w:rsidR="004676CE" w:rsidRPr="0083237C">
        <w:t xml:space="preserve"> is </w:t>
      </w:r>
      <w:proofErr w:type="spellStart"/>
      <w:r w:rsidR="004676CE" w:rsidRPr="0083237C">
        <w:t>too</w:t>
      </w:r>
      <w:proofErr w:type="spellEnd"/>
      <w:r w:rsidR="004676CE" w:rsidRPr="0083237C">
        <w:t xml:space="preserve"> se </w:t>
      </w:r>
      <w:proofErr w:type="spellStart"/>
      <w:r w:rsidR="004676CE" w:rsidRPr="0083237C">
        <w:t>how</w:t>
      </w:r>
      <w:proofErr w:type="spellEnd"/>
      <w:r w:rsidR="004676CE" w:rsidRPr="0083237C">
        <w:t xml:space="preserve"> </w:t>
      </w:r>
      <w:proofErr w:type="spellStart"/>
      <w:r w:rsidR="004676CE" w:rsidRPr="0083237C">
        <w:t>health</w:t>
      </w:r>
      <w:proofErr w:type="spellEnd"/>
      <w:r w:rsidR="004676CE" w:rsidRPr="0083237C">
        <w:t xml:space="preserve">- and </w:t>
      </w:r>
      <w:proofErr w:type="spellStart"/>
      <w:r w:rsidR="004676CE" w:rsidRPr="0083237C">
        <w:t>exercise</w:t>
      </w:r>
      <w:proofErr w:type="spellEnd"/>
      <w:r w:rsidR="004676CE" w:rsidRPr="0083237C">
        <w:t xml:space="preserve"> </w:t>
      </w:r>
      <w:proofErr w:type="spellStart"/>
      <w:r w:rsidR="004676CE" w:rsidRPr="0083237C">
        <w:t>apps</w:t>
      </w:r>
      <w:proofErr w:type="spellEnd"/>
      <w:r w:rsidR="004676CE" w:rsidRPr="0083237C">
        <w:t xml:space="preserve"> </w:t>
      </w:r>
      <w:proofErr w:type="spellStart"/>
      <w:r w:rsidR="004676CE" w:rsidRPr="0083237C">
        <w:t>use</w:t>
      </w:r>
      <w:proofErr w:type="spellEnd"/>
      <w:r w:rsidR="004676CE" w:rsidRPr="0083237C">
        <w:t xml:space="preserve"> </w:t>
      </w:r>
      <w:proofErr w:type="spellStart"/>
      <w:r w:rsidR="004676CE" w:rsidRPr="0083237C">
        <w:t>gamification</w:t>
      </w:r>
      <w:proofErr w:type="spellEnd"/>
      <w:r w:rsidR="004676CE" w:rsidRPr="0083237C">
        <w:t xml:space="preserve"> </w:t>
      </w:r>
      <w:proofErr w:type="spellStart"/>
      <w:r w:rsidR="004676CE" w:rsidRPr="0083237C">
        <w:t>methods</w:t>
      </w:r>
      <w:proofErr w:type="spellEnd"/>
      <w:r w:rsidR="004676CE" w:rsidRPr="0083237C">
        <w:t xml:space="preserve"> and </w:t>
      </w:r>
      <w:proofErr w:type="spellStart"/>
      <w:r w:rsidR="004676CE" w:rsidRPr="0083237C">
        <w:t>how</w:t>
      </w:r>
      <w:proofErr w:type="spellEnd"/>
      <w:r w:rsidR="004676CE" w:rsidRPr="0083237C">
        <w:t xml:space="preserve"> </w:t>
      </w:r>
      <w:proofErr w:type="spellStart"/>
      <w:r w:rsidR="004676CE" w:rsidRPr="0083237C">
        <w:t>these</w:t>
      </w:r>
      <w:proofErr w:type="spellEnd"/>
      <w:r w:rsidR="004676CE" w:rsidRPr="0083237C">
        <w:t xml:space="preserve"> </w:t>
      </w:r>
      <w:proofErr w:type="spellStart"/>
      <w:r w:rsidR="004676CE" w:rsidRPr="0083237C">
        <w:t>have</w:t>
      </w:r>
      <w:proofErr w:type="spellEnd"/>
      <w:r w:rsidR="004676CE" w:rsidRPr="0083237C">
        <w:t xml:space="preserve"> </w:t>
      </w:r>
      <w:proofErr w:type="spellStart"/>
      <w:r w:rsidR="004676CE" w:rsidRPr="0083237C">
        <w:t>impacted</w:t>
      </w:r>
      <w:proofErr w:type="spellEnd"/>
      <w:r w:rsidR="004676CE" w:rsidRPr="0083237C">
        <w:t xml:space="preserve"> the </w:t>
      </w:r>
      <w:proofErr w:type="spellStart"/>
      <w:r w:rsidR="004676CE" w:rsidRPr="0083237C">
        <w:t>users</w:t>
      </w:r>
      <w:proofErr w:type="spellEnd"/>
      <w:r w:rsidR="004676CE" w:rsidRPr="0083237C">
        <w:t xml:space="preserve"> motivation and </w:t>
      </w:r>
      <w:proofErr w:type="spellStart"/>
      <w:r w:rsidR="004676CE" w:rsidRPr="0083237C">
        <w:t>also</w:t>
      </w:r>
      <w:proofErr w:type="spellEnd"/>
      <w:r w:rsidR="004676CE" w:rsidRPr="0083237C">
        <w:t xml:space="preserve"> </w:t>
      </w:r>
      <w:proofErr w:type="spellStart"/>
      <w:r w:rsidR="004676CE" w:rsidRPr="0083237C">
        <w:t>how</w:t>
      </w:r>
      <w:proofErr w:type="spellEnd"/>
      <w:r w:rsidR="004676CE" w:rsidRPr="0083237C">
        <w:t xml:space="preserve"> </w:t>
      </w:r>
      <w:proofErr w:type="spellStart"/>
      <w:r w:rsidR="004676CE" w:rsidRPr="0083237C">
        <w:t>these</w:t>
      </w:r>
      <w:proofErr w:type="spellEnd"/>
      <w:r w:rsidR="004676CE" w:rsidRPr="0083237C">
        <w:t xml:space="preserve"> </w:t>
      </w:r>
      <w:proofErr w:type="spellStart"/>
      <w:r w:rsidR="004676CE" w:rsidRPr="0083237C">
        <w:t>methods</w:t>
      </w:r>
      <w:proofErr w:type="spellEnd"/>
      <w:r w:rsidR="004676CE" w:rsidRPr="0083237C">
        <w:t xml:space="preserve"> </w:t>
      </w:r>
      <w:proofErr w:type="spellStart"/>
      <w:r w:rsidR="004676CE" w:rsidRPr="0083237C">
        <w:t>could</w:t>
      </w:r>
      <w:proofErr w:type="spellEnd"/>
      <w:r w:rsidR="004676CE" w:rsidRPr="0083237C">
        <w:t xml:space="preserve"> be </w:t>
      </w:r>
      <w:proofErr w:type="spellStart"/>
      <w:r w:rsidR="004676CE" w:rsidRPr="0083237C">
        <w:t>implemented</w:t>
      </w:r>
      <w:proofErr w:type="spellEnd"/>
      <w:r w:rsidR="009475F9" w:rsidRPr="0083237C">
        <w:t>.</w:t>
      </w:r>
      <w:r w:rsidR="003F428A" w:rsidRPr="0083237C">
        <w:t xml:space="preserve"> </w:t>
      </w:r>
      <w:r w:rsidR="00FE6C39" w:rsidRPr="0083237C">
        <w:t xml:space="preserve">By </w:t>
      </w:r>
      <w:proofErr w:type="spellStart"/>
      <w:r w:rsidR="00FE6C39" w:rsidRPr="0083237C">
        <w:t>collecting</w:t>
      </w:r>
      <w:proofErr w:type="spellEnd"/>
      <w:r w:rsidR="00FE6C39" w:rsidRPr="0083237C">
        <w:t xml:space="preserve"> data form </w:t>
      </w:r>
      <w:proofErr w:type="spellStart"/>
      <w:r w:rsidR="00FE6C39" w:rsidRPr="0083237C">
        <w:t>several</w:t>
      </w:r>
      <w:proofErr w:type="spellEnd"/>
      <w:r w:rsidR="00FE6C39" w:rsidRPr="0083237C">
        <w:t xml:space="preserve"> </w:t>
      </w:r>
      <w:proofErr w:type="spellStart"/>
      <w:r w:rsidR="00FE6C39" w:rsidRPr="0083237C">
        <w:t>scientific</w:t>
      </w:r>
      <w:proofErr w:type="spellEnd"/>
      <w:r w:rsidR="00FE6C39" w:rsidRPr="0083237C">
        <w:t xml:space="preserve"> </w:t>
      </w:r>
      <w:proofErr w:type="spellStart"/>
      <w:r w:rsidR="00FE6C39" w:rsidRPr="0083237C">
        <w:t>articles</w:t>
      </w:r>
      <w:proofErr w:type="spellEnd"/>
      <w:r w:rsidR="00FE6C39" w:rsidRPr="0083237C">
        <w:t xml:space="preserve"> a </w:t>
      </w:r>
      <w:proofErr w:type="spellStart"/>
      <w:r w:rsidR="00FE6C39" w:rsidRPr="0083237C">
        <w:t>result</w:t>
      </w:r>
      <w:proofErr w:type="spellEnd"/>
      <w:r w:rsidR="00FE6C39" w:rsidRPr="0083237C">
        <w:t xml:space="preserve"> has </w:t>
      </w:r>
      <w:proofErr w:type="spellStart"/>
      <w:r w:rsidR="00FE6C39" w:rsidRPr="0083237C">
        <w:t>been</w:t>
      </w:r>
      <w:proofErr w:type="spellEnd"/>
      <w:r w:rsidR="00FE6C39" w:rsidRPr="0083237C">
        <w:t xml:space="preserve"> </w:t>
      </w:r>
      <w:proofErr w:type="spellStart"/>
      <w:r w:rsidR="00FE6C39" w:rsidRPr="0083237C">
        <w:t>proposed</w:t>
      </w:r>
      <w:proofErr w:type="spellEnd"/>
      <w:r w:rsidR="00FE6C39" w:rsidRPr="0083237C">
        <w:t xml:space="preserve">. </w:t>
      </w:r>
      <w:proofErr w:type="spellStart"/>
      <w:r w:rsidR="00B15385" w:rsidRPr="0083237C">
        <w:t>That</w:t>
      </w:r>
      <w:proofErr w:type="spellEnd"/>
      <w:r w:rsidR="00B15385" w:rsidRPr="0083237C">
        <w:t xml:space="preserve"> </w:t>
      </w:r>
      <w:proofErr w:type="spellStart"/>
      <w:r w:rsidR="00B15385" w:rsidRPr="0083237C">
        <w:t>gamification</w:t>
      </w:r>
      <w:proofErr w:type="spellEnd"/>
      <w:r w:rsidR="00B15385" w:rsidRPr="0083237C">
        <w:t xml:space="preserve"> has </w:t>
      </w:r>
      <w:proofErr w:type="spellStart"/>
      <w:r w:rsidR="00B15385" w:rsidRPr="0083237C">
        <w:t>had</w:t>
      </w:r>
      <w:proofErr w:type="spellEnd"/>
      <w:r w:rsidR="00B15385" w:rsidRPr="0083237C">
        <w:t xml:space="preserve"> a positive </w:t>
      </w:r>
      <w:proofErr w:type="spellStart"/>
      <w:r w:rsidR="00B15385" w:rsidRPr="0083237C">
        <w:t>impact</w:t>
      </w:r>
      <w:proofErr w:type="spellEnd"/>
      <w:r w:rsidR="00B15385" w:rsidRPr="0083237C">
        <w:t xml:space="preserve"> on the </w:t>
      </w:r>
      <w:proofErr w:type="spellStart"/>
      <w:r w:rsidR="00B15385" w:rsidRPr="0083237C">
        <w:t>user</w:t>
      </w:r>
      <w:proofErr w:type="spellEnd"/>
      <w:r w:rsidR="00B15385" w:rsidRPr="0083237C">
        <w:t xml:space="preserve"> has </w:t>
      </w:r>
      <w:proofErr w:type="spellStart"/>
      <w:r w:rsidR="00B15385" w:rsidRPr="0083237C">
        <w:t>emerged</w:t>
      </w:r>
      <w:proofErr w:type="spellEnd"/>
      <w:r w:rsidR="00B15385" w:rsidRPr="0083237C">
        <w:t xml:space="preserve"> </w:t>
      </w:r>
      <w:proofErr w:type="spellStart"/>
      <w:r w:rsidR="00B15385" w:rsidRPr="0083237C">
        <w:t>but</w:t>
      </w:r>
      <w:proofErr w:type="spellEnd"/>
      <w:r w:rsidR="00B15385" w:rsidRPr="0083237C">
        <w:t xml:space="preserve"> it has the </w:t>
      </w:r>
      <w:proofErr w:type="spellStart"/>
      <w:r w:rsidR="00B15385" w:rsidRPr="0083237C">
        <w:t>most</w:t>
      </w:r>
      <w:proofErr w:type="spellEnd"/>
      <w:r w:rsidR="00B15385" w:rsidRPr="0083237C">
        <w:t xml:space="preserve"> </w:t>
      </w:r>
      <w:proofErr w:type="spellStart"/>
      <w:r w:rsidR="00B15385" w:rsidRPr="0083237C">
        <w:t>impact</w:t>
      </w:r>
      <w:proofErr w:type="spellEnd"/>
      <w:r w:rsidR="00B15385" w:rsidRPr="0083237C">
        <w:t xml:space="preserve"> on </w:t>
      </w:r>
      <w:proofErr w:type="spellStart"/>
      <w:r w:rsidR="00B15385" w:rsidRPr="0083237C">
        <w:t>users</w:t>
      </w:r>
      <w:proofErr w:type="spellEnd"/>
      <w:r w:rsidR="00B15385" w:rsidRPr="0083237C">
        <w:t xml:space="preserve"> </w:t>
      </w:r>
      <w:proofErr w:type="spellStart"/>
      <w:r w:rsidR="00B15385" w:rsidRPr="0083237C">
        <w:t>who</w:t>
      </w:r>
      <w:proofErr w:type="spellEnd"/>
      <w:r w:rsidR="00B15385" w:rsidRPr="0083237C">
        <w:t xml:space="preserve"> has set </w:t>
      </w:r>
      <w:proofErr w:type="spellStart"/>
      <w:r w:rsidR="00B15385" w:rsidRPr="0083237C">
        <w:t>the</w:t>
      </w:r>
      <w:r w:rsidR="00592AC7" w:rsidRPr="0083237C">
        <w:t>ir</w:t>
      </w:r>
      <w:proofErr w:type="spellEnd"/>
      <w:r w:rsidR="00B15385" w:rsidRPr="0083237C">
        <w:t xml:space="preserve"> </w:t>
      </w:r>
      <w:proofErr w:type="spellStart"/>
      <w:r w:rsidR="00B15385" w:rsidRPr="0083237C">
        <w:t>own</w:t>
      </w:r>
      <w:proofErr w:type="spellEnd"/>
      <w:r w:rsidR="00B15385" w:rsidRPr="0083237C">
        <w:t xml:space="preserve"> </w:t>
      </w:r>
      <w:proofErr w:type="spellStart"/>
      <w:r w:rsidR="00B15385" w:rsidRPr="0083237C">
        <w:t>goal</w:t>
      </w:r>
      <w:proofErr w:type="spellEnd"/>
      <w:r w:rsidR="00B15385" w:rsidRPr="0083237C">
        <w:t xml:space="preserve"> to </w:t>
      </w:r>
      <w:proofErr w:type="spellStart"/>
      <w:r w:rsidR="00B15385" w:rsidRPr="0083237C">
        <w:t>reach</w:t>
      </w:r>
      <w:proofErr w:type="spellEnd"/>
      <w:r w:rsidR="00B15385" w:rsidRPr="0083237C">
        <w:t>.</w:t>
      </w:r>
      <w:r w:rsidR="00583BD1" w:rsidRPr="0083237C">
        <w:t xml:space="preserve"> </w:t>
      </w:r>
      <w:proofErr w:type="spellStart"/>
      <w:r w:rsidR="00BF25D8" w:rsidRPr="0083237C">
        <w:t>Important</w:t>
      </w:r>
      <w:proofErr w:type="spellEnd"/>
      <w:r w:rsidR="00BF25D8" w:rsidRPr="0083237C">
        <w:t xml:space="preserve"> to </w:t>
      </w:r>
      <w:proofErr w:type="spellStart"/>
      <w:r w:rsidR="00BF25D8" w:rsidRPr="0083237C">
        <w:t>remember</w:t>
      </w:r>
      <w:proofErr w:type="spellEnd"/>
      <w:r w:rsidR="00BF25D8" w:rsidRPr="0083237C">
        <w:t xml:space="preserve"> </w:t>
      </w:r>
      <w:proofErr w:type="spellStart"/>
      <w:r w:rsidR="00BF25D8" w:rsidRPr="0083237C">
        <w:t>when</w:t>
      </w:r>
      <w:proofErr w:type="spellEnd"/>
      <w:r w:rsidR="00BF25D8" w:rsidRPr="0083237C">
        <w:t xml:space="preserve"> </w:t>
      </w:r>
      <w:proofErr w:type="spellStart"/>
      <w:r w:rsidR="00BF25D8" w:rsidRPr="0083237C">
        <w:t>implementing</w:t>
      </w:r>
      <w:proofErr w:type="spellEnd"/>
      <w:r w:rsidR="00BF25D8" w:rsidRPr="0083237C">
        <w:t xml:space="preserve"> </w:t>
      </w:r>
      <w:proofErr w:type="spellStart"/>
      <w:r w:rsidR="00BF25D8" w:rsidRPr="0083237C">
        <w:t>gamification</w:t>
      </w:r>
      <w:proofErr w:type="spellEnd"/>
      <w:r w:rsidR="00BF25D8" w:rsidRPr="0083237C">
        <w:t xml:space="preserve"> is </w:t>
      </w:r>
      <w:proofErr w:type="spellStart"/>
      <w:r w:rsidR="00BF25D8" w:rsidRPr="0083237C">
        <w:t>that</w:t>
      </w:r>
      <w:proofErr w:type="spellEnd"/>
      <w:r w:rsidR="00BF25D8" w:rsidRPr="0083237C">
        <w:t xml:space="preserve"> </w:t>
      </w:r>
      <w:proofErr w:type="spellStart"/>
      <w:r w:rsidR="00BF25D8" w:rsidRPr="0083237C">
        <w:t>you</w:t>
      </w:r>
      <w:proofErr w:type="spellEnd"/>
      <w:r w:rsidR="00BF25D8" w:rsidRPr="0083237C">
        <w:t xml:space="preserve"> </w:t>
      </w:r>
      <w:proofErr w:type="spellStart"/>
      <w:r w:rsidR="00BF25D8" w:rsidRPr="0083237C">
        <w:t>need</w:t>
      </w:r>
      <w:proofErr w:type="spellEnd"/>
      <w:r w:rsidR="00BF25D8" w:rsidRPr="0083237C">
        <w:t xml:space="preserve"> to </w:t>
      </w:r>
      <w:proofErr w:type="spellStart"/>
      <w:r w:rsidR="00BF25D8" w:rsidRPr="0083237C">
        <w:t>carefully</w:t>
      </w:r>
      <w:proofErr w:type="spellEnd"/>
      <w:r w:rsidR="00BF25D8" w:rsidRPr="0083237C">
        <w:t xml:space="preserve"> </w:t>
      </w:r>
      <w:proofErr w:type="spellStart"/>
      <w:r w:rsidR="00BF25D8" w:rsidRPr="0083237C">
        <w:t>decide</w:t>
      </w:r>
      <w:proofErr w:type="spellEnd"/>
      <w:r w:rsidR="00BF25D8" w:rsidRPr="0083237C">
        <w:t xml:space="preserve"> </w:t>
      </w:r>
      <w:proofErr w:type="spellStart"/>
      <w:r w:rsidR="00BF25D8" w:rsidRPr="0083237C">
        <w:t>wether</w:t>
      </w:r>
      <w:proofErr w:type="spellEnd"/>
      <w:r w:rsidR="00BF25D8" w:rsidRPr="0083237C">
        <w:t xml:space="preserve"> or not it </w:t>
      </w:r>
      <w:proofErr w:type="spellStart"/>
      <w:r w:rsidR="00BF25D8" w:rsidRPr="0083237C">
        <w:t>should</w:t>
      </w:r>
      <w:proofErr w:type="spellEnd"/>
      <w:r w:rsidR="00BF25D8" w:rsidRPr="0083237C">
        <w:t xml:space="preserve"> be a part </w:t>
      </w:r>
      <w:proofErr w:type="spellStart"/>
      <w:r w:rsidR="00BF25D8" w:rsidRPr="0083237C">
        <w:t>of</w:t>
      </w:r>
      <w:proofErr w:type="spellEnd"/>
      <w:r w:rsidR="00BF25D8" w:rsidRPr="0083237C">
        <w:t xml:space="preserve"> the </w:t>
      </w:r>
      <w:proofErr w:type="spellStart"/>
      <w:r w:rsidR="00BF25D8" w:rsidRPr="0083237C">
        <w:t>app</w:t>
      </w:r>
      <w:proofErr w:type="spellEnd"/>
      <w:r w:rsidR="002E641D" w:rsidRPr="0083237C">
        <w:t xml:space="preserve"> and in </w:t>
      </w:r>
      <w:proofErr w:type="spellStart"/>
      <w:r w:rsidR="002E641D" w:rsidRPr="0083237C">
        <w:t>that</w:t>
      </w:r>
      <w:proofErr w:type="spellEnd"/>
      <w:r w:rsidR="002E641D" w:rsidRPr="0083237C">
        <w:t xml:space="preserve"> </w:t>
      </w:r>
      <w:proofErr w:type="spellStart"/>
      <w:r w:rsidR="002E641D" w:rsidRPr="0083237C">
        <w:t>case</w:t>
      </w:r>
      <w:proofErr w:type="spellEnd"/>
      <w:r w:rsidR="002E641D" w:rsidRPr="0083237C">
        <w:t xml:space="preserve"> </w:t>
      </w:r>
      <w:proofErr w:type="spellStart"/>
      <w:r w:rsidR="002E641D" w:rsidRPr="0083237C">
        <w:t>which</w:t>
      </w:r>
      <w:proofErr w:type="spellEnd"/>
      <w:r w:rsidR="002E641D" w:rsidRPr="0083237C">
        <w:t xml:space="preserve"> </w:t>
      </w:r>
      <w:proofErr w:type="spellStart"/>
      <w:r w:rsidR="002E641D" w:rsidRPr="0083237C">
        <w:t>methds</w:t>
      </w:r>
      <w:proofErr w:type="spellEnd"/>
      <w:r w:rsidR="002E641D" w:rsidRPr="0083237C">
        <w:t xml:space="preserve"> to </w:t>
      </w:r>
      <w:proofErr w:type="spellStart"/>
      <w:r w:rsidR="002E641D" w:rsidRPr="0083237C">
        <w:t>implement</w:t>
      </w:r>
      <w:proofErr w:type="spellEnd"/>
      <w:r w:rsidR="002E641D" w:rsidRPr="0083237C">
        <w:t>.</w:t>
      </w:r>
      <w:r w:rsidR="00D06F25" w:rsidRPr="0083237C">
        <w:t xml:space="preserve"> </w:t>
      </w:r>
      <w:proofErr w:type="spellStart"/>
      <w:r w:rsidR="00D06F25" w:rsidRPr="0083237C">
        <w:t>There</w:t>
      </w:r>
      <w:proofErr w:type="spellEnd"/>
      <w:r w:rsidR="00D06F25" w:rsidRPr="0083237C">
        <w:t xml:space="preserve"> </w:t>
      </w:r>
      <w:proofErr w:type="spellStart"/>
      <w:r w:rsidR="00D06F25" w:rsidRPr="0083237C">
        <w:t>are</w:t>
      </w:r>
      <w:proofErr w:type="spellEnd"/>
      <w:r w:rsidR="00D06F25" w:rsidRPr="0083237C">
        <w:t xml:space="preserve"> </w:t>
      </w:r>
      <w:proofErr w:type="spellStart"/>
      <w:r w:rsidR="00D06F25" w:rsidRPr="0083237C">
        <w:t>several</w:t>
      </w:r>
      <w:proofErr w:type="spellEnd"/>
      <w:r w:rsidR="00D06F25" w:rsidRPr="0083237C">
        <w:t xml:space="preserve"> </w:t>
      </w:r>
      <w:proofErr w:type="spellStart"/>
      <w:r w:rsidR="00D06F25" w:rsidRPr="0083237C">
        <w:t>things</w:t>
      </w:r>
      <w:proofErr w:type="spellEnd"/>
      <w:r w:rsidR="00D06F25" w:rsidRPr="0083237C">
        <w:t xml:space="preserve"> </w:t>
      </w:r>
      <w:proofErr w:type="spellStart"/>
      <w:r w:rsidR="00D06F25" w:rsidRPr="0083237C">
        <w:t>that</w:t>
      </w:r>
      <w:proofErr w:type="spellEnd"/>
      <w:r w:rsidR="00D06F25" w:rsidRPr="0083237C">
        <w:t xml:space="preserve"> </w:t>
      </w:r>
      <w:proofErr w:type="spellStart"/>
      <w:r w:rsidR="00D06F25" w:rsidRPr="0083237C">
        <w:t>complicate</w:t>
      </w:r>
      <w:proofErr w:type="spellEnd"/>
      <w:r w:rsidR="00D06F25" w:rsidRPr="0083237C">
        <w:t xml:space="preserve"> the </w:t>
      </w:r>
      <w:proofErr w:type="spellStart"/>
      <w:r w:rsidR="00D06F25" w:rsidRPr="0083237C">
        <w:t>ability</w:t>
      </w:r>
      <w:proofErr w:type="spellEnd"/>
      <w:r w:rsidR="00D06F25" w:rsidRPr="0083237C">
        <w:t xml:space="preserve"> to get a </w:t>
      </w:r>
      <w:proofErr w:type="spellStart"/>
      <w:r w:rsidR="00D06F25" w:rsidRPr="0083237C">
        <w:t>clear</w:t>
      </w:r>
      <w:proofErr w:type="spellEnd"/>
      <w:r w:rsidR="00D06F25" w:rsidRPr="0083237C">
        <w:t xml:space="preserve"> </w:t>
      </w:r>
      <w:proofErr w:type="spellStart"/>
      <w:r w:rsidR="00D06F25" w:rsidRPr="0083237C">
        <w:t>result</w:t>
      </w:r>
      <w:proofErr w:type="spellEnd"/>
      <w:r w:rsidR="00D06F25" w:rsidRPr="0083237C">
        <w:t xml:space="preserve"> </w:t>
      </w:r>
      <w:proofErr w:type="spellStart"/>
      <w:r w:rsidR="00D06F25" w:rsidRPr="0083237C">
        <w:t>of</w:t>
      </w:r>
      <w:proofErr w:type="spellEnd"/>
      <w:r w:rsidR="00D06F25" w:rsidRPr="0083237C">
        <w:t xml:space="preserve"> the </w:t>
      </w:r>
      <w:proofErr w:type="spellStart"/>
      <w:r w:rsidR="00D06F25" w:rsidRPr="0083237C">
        <w:t>effects</w:t>
      </w:r>
      <w:proofErr w:type="spellEnd"/>
      <w:r w:rsidR="00D06F25" w:rsidRPr="0083237C">
        <w:t xml:space="preserve"> and to </w:t>
      </w:r>
      <w:proofErr w:type="spellStart"/>
      <w:r w:rsidR="00D06F25" w:rsidRPr="0083237C">
        <w:t>create</w:t>
      </w:r>
      <w:proofErr w:type="spellEnd"/>
      <w:r w:rsidR="00D06F25" w:rsidRPr="0083237C">
        <w:t xml:space="preserve"> a template </w:t>
      </w:r>
      <w:proofErr w:type="spellStart"/>
      <w:r w:rsidR="00D06F25" w:rsidRPr="0083237C">
        <w:t>of</w:t>
      </w:r>
      <w:proofErr w:type="spellEnd"/>
      <w:r w:rsidR="00D06F25" w:rsidRPr="0083237C">
        <w:t xml:space="preserve"> </w:t>
      </w:r>
      <w:proofErr w:type="spellStart"/>
      <w:r w:rsidR="00D06F25" w:rsidRPr="0083237C">
        <w:t>how</w:t>
      </w:r>
      <w:proofErr w:type="spellEnd"/>
      <w:r w:rsidR="00D06F25" w:rsidRPr="0083237C">
        <w:t xml:space="preserve"> to </w:t>
      </w:r>
      <w:proofErr w:type="spellStart"/>
      <w:r w:rsidR="00D06F25" w:rsidRPr="0083237C">
        <w:t>implement</w:t>
      </w:r>
      <w:proofErr w:type="spellEnd"/>
      <w:r w:rsidR="00D06F25" w:rsidRPr="0083237C">
        <w:t xml:space="preserve"> it</w:t>
      </w:r>
      <w:r w:rsidR="00B970D6" w:rsidRPr="0083237C">
        <w:t>,</w:t>
      </w:r>
      <w:r w:rsidR="00D06F25" w:rsidRPr="0083237C">
        <w:t xml:space="preserve"> </w:t>
      </w:r>
      <w:proofErr w:type="spellStart"/>
      <w:r w:rsidR="00D06F25" w:rsidRPr="0083237C">
        <w:t>because</w:t>
      </w:r>
      <w:proofErr w:type="spellEnd"/>
      <w:r w:rsidR="00D06F25" w:rsidRPr="0083237C">
        <w:t xml:space="preserve"> it </w:t>
      </w:r>
      <w:proofErr w:type="spellStart"/>
      <w:r w:rsidR="00D06F25" w:rsidRPr="0083237C">
        <w:t>varies</w:t>
      </w:r>
      <w:proofErr w:type="spellEnd"/>
      <w:r w:rsidR="00D06F25" w:rsidRPr="0083237C">
        <w:t xml:space="preserve"> from different </w:t>
      </w:r>
      <w:proofErr w:type="spellStart"/>
      <w:r w:rsidR="00D06F25" w:rsidRPr="0083237C">
        <w:t>apps</w:t>
      </w:r>
      <w:proofErr w:type="spellEnd"/>
      <w:r w:rsidR="00D06F25" w:rsidRPr="0083237C">
        <w:t xml:space="preserve"> </w:t>
      </w:r>
      <w:proofErr w:type="spellStart"/>
      <w:r w:rsidR="00D06F25" w:rsidRPr="0083237C">
        <w:t>but</w:t>
      </w:r>
      <w:proofErr w:type="spellEnd"/>
      <w:r w:rsidR="00D06F25" w:rsidRPr="0083237C">
        <w:t xml:space="preserve"> an </w:t>
      </w:r>
      <w:proofErr w:type="spellStart"/>
      <w:r w:rsidR="00D06F25" w:rsidRPr="0083237C">
        <w:t>important</w:t>
      </w:r>
      <w:proofErr w:type="spellEnd"/>
      <w:r w:rsidR="00D06F25" w:rsidRPr="0083237C">
        <w:t xml:space="preserve"> </w:t>
      </w:r>
      <w:proofErr w:type="spellStart"/>
      <w:r w:rsidR="00D06F25" w:rsidRPr="0083237C">
        <w:t>thing</w:t>
      </w:r>
      <w:proofErr w:type="spellEnd"/>
      <w:r w:rsidR="00D06F25" w:rsidRPr="0083237C">
        <w:t xml:space="preserve"> to </w:t>
      </w:r>
      <w:proofErr w:type="spellStart"/>
      <w:r w:rsidR="00D06F25" w:rsidRPr="0083237C">
        <w:t>remember</w:t>
      </w:r>
      <w:proofErr w:type="spellEnd"/>
      <w:r w:rsidR="00D06F25" w:rsidRPr="0083237C">
        <w:t xml:space="preserve"> is to not </w:t>
      </w:r>
      <w:proofErr w:type="spellStart"/>
      <w:r w:rsidR="00D06F25" w:rsidRPr="0083237C">
        <w:t>forget</w:t>
      </w:r>
      <w:proofErr w:type="spellEnd"/>
      <w:r w:rsidR="00D06F25" w:rsidRPr="0083237C">
        <w:t xml:space="preserve"> the </w:t>
      </w:r>
      <w:proofErr w:type="spellStart"/>
      <w:r w:rsidR="00D06F25" w:rsidRPr="0083237C">
        <w:t>main</w:t>
      </w:r>
      <w:proofErr w:type="spellEnd"/>
      <w:r w:rsidR="00D06F25" w:rsidRPr="0083237C">
        <w:t xml:space="preserve"> </w:t>
      </w:r>
      <w:proofErr w:type="spellStart"/>
      <w:r w:rsidR="00D06F25" w:rsidRPr="0083237C">
        <w:t>reason</w:t>
      </w:r>
      <w:proofErr w:type="spellEnd"/>
      <w:r w:rsidR="00D06F25" w:rsidRPr="0083237C">
        <w:t xml:space="preserve"> </w:t>
      </w:r>
      <w:proofErr w:type="spellStart"/>
      <w:r w:rsidR="00D06F25" w:rsidRPr="0083237C">
        <w:t>of</w:t>
      </w:r>
      <w:proofErr w:type="spellEnd"/>
      <w:r w:rsidR="00D06F25" w:rsidRPr="0083237C">
        <w:t xml:space="preserve"> the </w:t>
      </w:r>
      <w:proofErr w:type="spellStart"/>
      <w:r w:rsidR="00D06F25" w:rsidRPr="0083237C">
        <w:t>app</w:t>
      </w:r>
      <w:proofErr w:type="spellEnd"/>
      <w:r w:rsidR="00D06F25" w:rsidRPr="0083237C">
        <w:t xml:space="preserve"> just </w:t>
      </w:r>
      <w:proofErr w:type="spellStart"/>
      <w:r w:rsidR="00D06F25" w:rsidRPr="0083237C">
        <w:t>because</w:t>
      </w:r>
      <w:proofErr w:type="spellEnd"/>
      <w:r w:rsidR="00D06F25" w:rsidRPr="0083237C">
        <w:t xml:space="preserve"> </w:t>
      </w:r>
      <w:proofErr w:type="spellStart"/>
      <w:r w:rsidR="00D06F25" w:rsidRPr="0083237C">
        <w:t>gamification</w:t>
      </w:r>
      <w:proofErr w:type="spellEnd"/>
      <w:r w:rsidR="00D06F25" w:rsidRPr="0083237C">
        <w:t xml:space="preserve"> is </w:t>
      </w:r>
      <w:proofErr w:type="spellStart"/>
      <w:r w:rsidR="00D06F25" w:rsidRPr="0083237C">
        <w:t>implemented</w:t>
      </w:r>
      <w:proofErr w:type="spellEnd"/>
      <w:r w:rsidR="00D06F25" w:rsidRPr="0083237C">
        <w:t>.</w:t>
      </w:r>
    </w:p>
    <w:p w14:paraId="0F7E1695" w14:textId="77777777" w:rsidR="00D85CF7" w:rsidRPr="0083237C" w:rsidRDefault="00D85CF7" w:rsidP="00106E99">
      <w:pPr>
        <w:pStyle w:val="Brdtext"/>
      </w:pPr>
    </w:p>
    <w:p w14:paraId="38FDF9DB" w14:textId="108FD88A" w:rsidR="00D85CF7" w:rsidRPr="0083237C" w:rsidRDefault="00D85CF7" w:rsidP="00D85CF7">
      <w:pPr>
        <w:pStyle w:val="Toc"/>
      </w:pPr>
      <w:proofErr w:type="spellStart"/>
      <w:r w:rsidRPr="0083237C">
        <w:t>Keywords</w:t>
      </w:r>
      <w:proofErr w:type="spellEnd"/>
    </w:p>
    <w:p w14:paraId="0267098C" w14:textId="3E179148" w:rsidR="00D85CF7" w:rsidRPr="0083237C" w:rsidRDefault="00D85CF7" w:rsidP="00D85CF7">
      <w:pPr>
        <w:pStyle w:val="Brdtext"/>
      </w:pPr>
      <w:proofErr w:type="spellStart"/>
      <w:r w:rsidRPr="0083237C">
        <w:t>Gamification</w:t>
      </w:r>
      <w:proofErr w:type="spellEnd"/>
      <w:r w:rsidRPr="0083237C">
        <w:t xml:space="preserve">, </w:t>
      </w:r>
      <w:proofErr w:type="spellStart"/>
      <w:r w:rsidRPr="0083237C">
        <w:t>healthapp</w:t>
      </w:r>
      <w:proofErr w:type="spellEnd"/>
      <w:r w:rsidRPr="0083237C">
        <w:t xml:space="preserve">, </w:t>
      </w:r>
      <w:proofErr w:type="spellStart"/>
      <w:r w:rsidRPr="0083237C">
        <w:t>trainingapp</w:t>
      </w:r>
      <w:proofErr w:type="spellEnd"/>
      <w:r w:rsidRPr="0083237C">
        <w:t xml:space="preserve">, </w:t>
      </w:r>
      <w:proofErr w:type="spellStart"/>
      <w:r w:rsidRPr="0083237C">
        <w:t>appdevelopment</w:t>
      </w:r>
      <w:proofErr w:type="spellEnd"/>
      <w:r w:rsidRPr="0083237C">
        <w:t xml:space="preserve">, </w:t>
      </w:r>
      <w:proofErr w:type="spellStart"/>
      <w:r w:rsidRPr="0083237C">
        <w:t>health</w:t>
      </w:r>
      <w:proofErr w:type="spellEnd"/>
    </w:p>
    <w:p w14:paraId="53CEA0DC" w14:textId="77777777" w:rsidR="00D85CF7" w:rsidRPr="0083237C" w:rsidRDefault="00D85CF7" w:rsidP="00106E99">
      <w:pPr>
        <w:pStyle w:val="Brdtext"/>
      </w:pPr>
    </w:p>
    <w:p w14:paraId="02A0A831" w14:textId="77777777" w:rsidR="00F549C7" w:rsidRPr="0083237C" w:rsidRDefault="00F549C7" w:rsidP="0012144F">
      <w:pPr>
        <w:pStyle w:val="Toc"/>
      </w:pPr>
    </w:p>
    <w:p w14:paraId="430FA33E" w14:textId="77777777" w:rsidR="001E2333" w:rsidRPr="0083237C" w:rsidRDefault="001E2333" w:rsidP="0012144F">
      <w:pPr>
        <w:pStyle w:val="Brdtext"/>
      </w:pPr>
    </w:p>
    <w:p w14:paraId="3ABDA60D" w14:textId="77777777" w:rsidR="0012144F" w:rsidRPr="0083237C" w:rsidRDefault="0012144F" w:rsidP="0012144F">
      <w:pPr>
        <w:pStyle w:val="Brdtext"/>
      </w:pPr>
    </w:p>
    <w:p w14:paraId="18981791" w14:textId="77777777" w:rsidR="00BE7C12" w:rsidRPr="0083237C" w:rsidRDefault="00BE7C12" w:rsidP="00BE7C12">
      <w:pPr>
        <w:pStyle w:val="Toc"/>
      </w:pPr>
      <w:r w:rsidRPr="0083237C">
        <w:br w:type="page"/>
      </w:r>
    </w:p>
    <w:p w14:paraId="1DCCDD29" w14:textId="77777777" w:rsidR="004E50FE" w:rsidRPr="0083237C" w:rsidRDefault="00442F63" w:rsidP="00442F63">
      <w:pPr>
        <w:pStyle w:val="Toc"/>
      </w:pPr>
      <w:r w:rsidRPr="0083237C">
        <w:lastRenderedPageBreak/>
        <w:t>Innehåll</w:t>
      </w:r>
    </w:p>
    <w:p w14:paraId="413F750A" w14:textId="3224B78E" w:rsidR="00DA408B" w:rsidRDefault="008D5CF8">
      <w:pPr>
        <w:pStyle w:val="Innehll1"/>
        <w:rPr>
          <w:rFonts w:asciiTheme="minorHAnsi" w:eastAsiaTheme="minorEastAsia" w:hAnsiTheme="minorHAnsi" w:cstheme="minorBidi"/>
          <w:b w:val="0"/>
          <w:noProof/>
          <w:kern w:val="2"/>
          <w14:ligatures w14:val="standardContextual"/>
        </w:rPr>
      </w:pPr>
      <w:r w:rsidRPr="0083237C">
        <w:fldChar w:fldCharType="begin"/>
      </w:r>
      <w:r w:rsidR="00555DEF" w:rsidRPr="0083237C">
        <w:instrText xml:space="preserve"> TOC \o "1-3</w:instrText>
      </w:r>
      <w:r w:rsidR="00F355A0" w:rsidRPr="0083237C">
        <w:instrText xml:space="preserve">" \u </w:instrText>
      </w:r>
      <w:r w:rsidRPr="0083237C">
        <w:fldChar w:fldCharType="separate"/>
      </w:r>
      <w:r w:rsidR="00DA408B">
        <w:rPr>
          <w:noProof/>
        </w:rPr>
        <w:t>1 Inledning</w:t>
      </w:r>
      <w:r w:rsidR="00DA408B">
        <w:rPr>
          <w:noProof/>
        </w:rPr>
        <w:tab/>
      </w:r>
      <w:r w:rsidR="00DA408B">
        <w:rPr>
          <w:noProof/>
        </w:rPr>
        <w:fldChar w:fldCharType="begin"/>
      </w:r>
      <w:r w:rsidR="00DA408B">
        <w:rPr>
          <w:noProof/>
        </w:rPr>
        <w:instrText xml:space="preserve"> PAGEREF _Toc153132340 \h </w:instrText>
      </w:r>
      <w:r w:rsidR="00DA408B">
        <w:rPr>
          <w:noProof/>
        </w:rPr>
      </w:r>
      <w:r w:rsidR="00DA408B">
        <w:rPr>
          <w:noProof/>
        </w:rPr>
        <w:fldChar w:fldCharType="separate"/>
      </w:r>
      <w:r w:rsidR="00DA408B">
        <w:rPr>
          <w:noProof/>
        </w:rPr>
        <w:t>1</w:t>
      </w:r>
      <w:r w:rsidR="00DA408B">
        <w:rPr>
          <w:noProof/>
        </w:rPr>
        <w:fldChar w:fldCharType="end"/>
      </w:r>
    </w:p>
    <w:p w14:paraId="3A79C591" w14:textId="1DA2B810"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1.1 Syfte och frågeställningar</w:t>
      </w:r>
      <w:r>
        <w:rPr>
          <w:noProof/>
        </w:rPr>
        <w:tab/>
      </w:r>
      <w:r>
        <w:rPr>
          <w:noProof/>
        </w:rPr>
        <w:fldChar w:fldCharType="begin"/>
      </w:r>
      <w:r>
        <w:rPr>
          <w:noProof/>
        </w:rPr>
        <w:instrText xml:space="preserve"> PAGEREF _Toc153132341 \h </w:instrText>
      </w:r>
      <w:r>
        <w:rPr>
          <w:noProof/>
        </w:rPr>
      </w:r>
      <w:r>
        <w:rPr>
          <w:noProof/>
        </w:rPr>
        <w:fldChar w:fldCharType="separate"/>
      </w:r>
      <w:r>
        <w:rPr>
          <w:noProof/>
        </w:rPr>
        <w:t>1</w:t>
      </w:r>
      <w:r>
        <w:rPr>
          <w:noProof/>
        </w:rPr>
        <w:fldChar w:fldCharType="end"/>
      </w:r>
    </w:p>
    <w:p w14:paraId="6C9D29B5" w14:textId="501D77FD"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1.2 Metod och material</w:t>
      </w:r>
      <w:r>
        <w:rPr>
          <w:noProof/>
        </w:rPr>
        <w:tab/>
      </w:r>
      <w:r>
        <w:rPr>
          <w:noProof/>
        </w:rPr>
        <w:fldChar w:fldCharType="begin"/>
      </w:r>
      <w:r>
        <w:rPr>
          <w:noProof/>
        </w:rPr>
        <w:instrText xml:space="preserve"> PAGEREF _Toc153132342 \h </w:instrText>
      </w:r>
      <w:r>
        <w:rPr>
          <w:noProof/>
        </w:rPr>
      </w:r>
      <w:r>
        <w:rPr>
          <w:noProof/>
        </w:rPr>
        <w:fldChar w:fldCharType="separate"/>
      </w:r>
      <w:r>
        <w:rPr>
          <w:noProof/>
        </w:rPr>
        <w:t>1</w:t>
      </w:r>
      <w:r>
        <w:rPr>
          <w:noProof/>
        </w:rPr>
        <w:fldChar w:fldCharType="end"/>
      </w:r>
    </w:p>
    <w:p w14:paraId="64560361" w14:textId="46FD0A96" w:rsidR="00DA408B" w:rsidRDefault="00DA408B">
      <w:pPr>
        <w:pStyle w:val="Innehll1"/>
        <w:rPr>
          <w:rFonts w:asciiTheme="minorHAnsi" w:eastAsiaTheme="minorEastAsia" w:hAnsiTheme="minorHAnsi" w:cstheme="minorBidi"/>
          <w:b w:val="0"/>
          <w:noProof/>
          <w:kern w:val="2"/>
          <w14:ligatures w14:val="standardContextual"/>
        </w:rPr>
      </w:pPr>
      <w:r>
        <w:rPr>
          <w:noProof/>
        </w:rPr>
        <w:t>2 Resultat</w:t>
      </w:r>
      <w:r>
        <w:rPr>
          <w:noProof/>
        </w:rPr>
        <w:tab/>
      </w:r>
      <w:r>
        <w:rPr>
          <w:noProof/>
        </w:rPr>
        <w:fldChar w:fldCharType="begin"/>
      </w:r>
      <w:r>
        <w:rPr>
          <w:noProof/>
        </w:rPr>
        <w:instrText xml:space="preserve"> PAGEREF _Toc153132343 \h </w:instrText>
      </w:r>
      <w:r>
        <w:rPr>
          <w:noProof/>
        </w:rPr>
      </w:r>
      <w:r>
        <w:rPr>
          <w:noProof/>
        </w:rPr>
        <w:fldChar w:fldCharType="separate"/>
      </w:r>
      <w:r>
        <w:rPr>
          <w:noProof/>
        </w:rPr>
        <w:t>2</w:t>
      </w:r>
      <w:r>
        <w:rPr>
          <w:noProof/>
        </w:rPr>
        <w:fldChar w:fldCharType="end"/>
      </w:r>
    </w:p>
    <w:p w14:paraId="52CC9F64" w14:textId="79A6A654"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2.1 Tidigare kunskaper inom spelifierings effekter</w:t>
      </w:r>
      <w:r>
        <w:rPr>
          <w:noProof/>
        </w:rPr>
        <w:tab/>
      </w:r>
      <w:r>
        <w:rPr>
          <w:noProof/>
        </w:rPr>
        <w:fldChar w:fldCharType="begin"/>
      </w:r>
      <w:r>
        <w:rPr>
          <w:noProof/>
        </w:rPr>
        <w:instrText xml:space="preserve"> PAGEREF _Toc153132344 \h </w:instrText>
      </w:r>
      <w:r>
        <w:rPr>
          <w:noProof/>
        </w:rPr>
      </w:r>
      <w:r>
        <w:rPr>
          <w:noProof/>
        </w:rPr>
        <w:fldChar w:fldCharType="separate"/>
      </w:r>
      <w:r>
        <w:rPr>
          <w:noProof/>
        </w:rPr>
        <w:t>2</w:t>
      </w:r>
      <w:r>
        <w:rPr>
          <w:noProof/>
        </w:rPr>
        <w:fldChar w:fldCharType="end"/>
      </w:r>
    </w:p>
    <w:p w14:paraId="0F0BA289" w14:textId="71068AE0" w:rsidR="00DA408B" w:rsidRDefault="00DA408B">
      <w:pPr>
        <w:pStyle w:val="Innehll3"/>
        <w:tabs>
          <w:tab w:val="right" w:leader="underscore" w:pos="8494"/>
        </w:tabs>
        <w:rPr>
          <w:rFonts w:asciiTheme="minorHAnsi" w:eastAsiaTheme="minorEastAsia" w:hAnsiTheme="minorHAnsi" w:cstheme="minorBidi"/>
          <w:i w:val="0"/>
          <w:noProof/>
          <w:kern w:val="2"/>
          <w14:ligatures w14:val="standardContextual"/>
        </w:rPr>
      </w:pPr>
      <w:r>
        <w:rPr>
          <w:noProof/>
        </w:rPr>
        <w:t>2.1.1 Olika spelifieringsmetoder</w:t>
      </w:r>
      <w:r>
        <w:rPr>
          <w:noProof/>
        </w:rPr>
        <w:tab/>
      </w:r>
      <w:r>
        <w:rPr>
          <w:noProof/>
        </w:rPr>
        <w:fldChar w:fldCharType="begin"/>
      </w:r>
      <w:r>
        <w:rPr>
          <w:noProof/>
        </w:rPr>
        <w:instrText xml:space="preserve"> PAGEREF _Toc153132345 \h </w:instrText>
      </w:r>
      <w:r>
        <w:rPr>
          <w:noProof/>
        </w:rPr>
      </w:r>
      <w:r>
        <w:rPr>
          <w:noProof/>
        </w:rPr>
        <w:fldChar w:fldCharType="separate"/>
      </w:r>
      <w:r>
        <w:rPr>
          <w:noProof/>
        </w:rPr>
        <w:t>2</w:t>
      </w:r>
      <w:r>
        <w:rPr>
          <w:noProof/>
        </w:rPr>
        <w:fldChar w:fldCharType="end"/>
      </w:r>
    </w:p>
    <w:p w14:paraId="4C672820" w14:textId="0421C2A1" w:rsidR="00DA408B" w:rsidRDefault="00DA408B">
      <w:pPr>
        <w:pStyle w:val="Innehll3"/>
        <w:tabs>
          <w:tab w:val="right" w:leader="underscore" w:pos="8494"/>
        </w:tabs>
        <w:rPr>
          <w:rFonts w:asciiTheme="minorHAnsi" w:eastAsiaTheme="minorEastAsia" w:hAnsiTheme="minorHAnsi" w:cstheme="minorBidi"/>
          <w:i w:val="0"/>
          <w:noProof/>
          <w:kern w:val="2"/>
          <w14:ligatures w14:val="standardContextual"/>
        </w:rPr>
      </w:pPr>
      <w:r>
        <w:rPr>
          <w:noProof/>
        </w:rPr>
        <w:t>2.1.2 Tidigare effekter</w:t>
      </w:r>
      <w:r>
        <w:rPr>
          <w:noProof/>
        </w:rPr>
        <w:tab/>
      </w:r>
      <w:r>
        <w:rPr>
          <w:noProof/>
        </w:rPr>
        <w:fldChar w:fldCharType="begin"/>
      </w:r>
      <w:r>
        <w:rPr>
          <w:noProof/>
        </w:rPr>
        <w:instrText xml:space="preserve"> PAGEREF _Toc153132346 \h </w:instrText>
      </w:r>
      <w:r>
        <w:rPr>
          <w:noProof/>
        </w:rPr>
      </w:r>
      <w:r>
        <w:rPr>
          <w:noProof/>
        </w:rPr>
        <w:fldChar w:fldCharType="separate"/>
      </w:r>
      <w:r>
        <w:rPr>
          <w:noProof/>
        </w:rPr>
        <w:t>2</w:t>
      </w:r>
      <w:r>
        <w:rPr>
          <w:noProof/>
        </w:rPr>
        <w:fldChar w:fldCharType="end"/>
      </w:r>
    </w:p>
    <w:p w14:paraId="2C7B42F8" w14:textId="51E5F738"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2.2 Implentation av spelifiering i hälso- och träningsappar</w:t>
      </w:r>
      <w:r>
        <w:rPr>
          <w:noProof/>
        </w:rPr>
        <w:tab/>
      </w:r>
      <w:r>
        <w:rPr>
          <w:noProof/>
        </w:rPr>
        <w:fldChar w:fldCharType="begin"/>
      </w:r>
      <w:r>
        <w:rPr>
          <w:noProof/>
        </w:rPr>
        <w:instrText xml:space="preserve"> PAGEREF _Toc153132347 \h </w:instrText>
      </w:r>
      <w:r>
        <w:rPr>
          <w:noProof/>
        </w:rPr>
      </w:r>
      <w:r>
        <w:rPr>
          <w:noProof/>
        </w:rPr>
        <w:fldChar w:fldCharType="separate"/>
      </w:r>
      <w:r>
        <w:rPr>
          <w:noProof/>
        </w:rPr>
        <w:t>3</w:t>
      </w:r>
      <w:r>
        <w:rPr>
          <w:noProof/>
        </w:rPr>
        <w:fldChar w:fldCharType="end"/>
      </w:r>
    </w:p>
    <w:p w14:paraId="0FC4FACA" w14:textId="6C433AD4" w:rsidR="00DA408B" w:rsidRDefault="00DA408B">
      <w:pPr>
        <w:pStyle w:val="Innehll1"/>
        <w:rPr>
          <w:rFonts w:asciiTheme="minorHAnsi" w:eastAsiaTheme="minorEastAsia" w:hAnsiTheme="minorHAnsi" w:cstheme="minorBidi"/>
          <w:b w:val="0"/>
          <w:noProof/>
          <w:kern w:val="2"/>
          <w14:ligatures w14:val="standardContextual"/>
        </w:rPr>
      </w:pPr>
      <w:r>
        <w:rPr>
          <w:noProof/>
        </w:rPr>
        <w:t>3 Diskussion och slutsatser</w:t>
      </w:r>
      <w:r>
        <w:rPr>
          <w:noProof/>
        </w:rPr>
        <w:tab/>
      </w:r>
      <w:r>
        <w:rPr>
          <w:noProof/>
        </w:rPr>
        <w:fldChar w:fldCharType="begin"/>
      </w:r>
      <w:r>
        <w:rPr>
          <w:noProof/>
        </w:rPr>
        <w:instrText xml:space="preserve"> PAGEREF _Toc153132348 \h </w:instrText>
      </w:r>
      <w:r>
        <w:rPr>
          <w:noProof/>
        </w:rPr>
      </w:r>
      <w:r>
        <w:rPr>
          <w:noProof/>
        </w:rPr>
        <w:fldChar w:fldCharType="separate"/>
      </w:r>
      <w:r>
        <w:rPr>
          <w:noProof/>
        </w:rPr>
        <w:t>4</w:t>
      </w:r>
      <w:r>
        <w:rPr>
          <w:noProof/>
        </w:rPr>
        <w:fldChar w:fldCharType="end"/>
      </w:r>
    </w:p>
    <w:p w14:paraId="12D5D0EE" w14:textId="1AA3F54D"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3.1 Effektiviteten av spelifiering</w:t>
      </w:r>
      <w:r>
        <w:rPr>
          <w:noProof/>
        </w:rPr>
        <w:tab/>
      </w:r>
      <w:r>
        <w:rPr>
          <w:noProof/>
        </w:rPr>
        <w:fldChar w:fldCharType="begin"/>
      </w:r>
      <w:r>
        <w:rPr>
          <w:noProof/>
        </w:rPr>
        <w:instrText xml:space="preserve"> PAGEREF _Toc153132349 \h </w:instrText>
      </w:r>
      <w:r>
        <w:rPr>
          <w:noProof/>
        </w:rPr>
      </w:r>
      <w:r>
        <w:rPr>
          <w:noProof/>
        </w:rPr>
        <w:fldChar w:fldCharType="separate"/>
      </w:r>
      <w:r>
        <w:rPr>
          <w:noProof/>
        </w:rPr>
        <w:t>4</w:t>
      </w:r>
      <w:r>
        <w:rPr>
          <w:noProof/>
        </w:rPr>
        <w:fldChar w:fldCharType="end"/>
      </w:r>
    </w:p>
    <w:p w14:paraId="2FBD011F" w14:textId="578C031C"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3.2 Viktiga tankar vid implementation</w:t>
      </w:r>
      <w:r>
        <w:rPr>
          <w:noProof/>
        </w:rPr>
        <w:tab/>
      </w:r>
      <w:r>
        <w:rPr>
          <w:noProof/>
        </w:rPr>
        <w:fldChar w:fldCharType="begin"/>
      </w:r>
      <w:r>
        <w:rPr>
          <w:noProof/>
        </w:rPr>
        <w:instrText xml:space="preserve"> PAGEREF _Toc153132350 \h </w:instrText>
      </w:r>
      <w:r>
        <w:rPr>
          <w:noProof/>
        </w:rPr>
      </w:r>
      <w:r>
        <w:rPr>
          <w:noProof/>
        </w:rPr>
        <w:fldChar w:fldCharType="separate"/>
      </w:r>
      <w:r>
        <w:rPr>
          <w:noProof/>
        </w:rPr>
        <w:t>4</w:t>
      </w:r>
      <w:r>
        <w:rPr>
          <w:noProof/>
        </w:rPr>
        <w:fldChar w:fldCharType="end"/>
      </w:r>
    </w:p>
    <w:p w14:paraId="00E0C0C2" w14:textId="6F7AFEDF"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3.3 Svårigheter med rapporten</w:t>
      </w:r>
      <w:r>
        <w:rPr>
          <w:noProof/>
        </w:rPr>
        <w:tab/>
      </w:r>
      <w:r>
        <w:rPr>
          <w:noProof/>
        </w:rPr>
        <w:fldChar w:fldCharType="begin"/>
      </w:r>
      <w:r>
        <w:rPr>
          <w:noProof/>
        </w:rPr>
        <w:instrText xml:space="preserve"> PAGEREF _Toc153132351 \h </w:instrText>
      </w:r>
      <w:r>
        <w:rPr>
          <w:noProof/>
        </w:rPr>
      </w:r>
      <w:r>
        <w:rPr>
          <w:noProof/>
        </w:rPr>
        <w:fldChar w:fldCharType="separate"/>
      </w:r>
      <w:r>
        <w:rPr>
          <w:noProof/>
        </w:rPr>
        <w:t>5</w:t>
      </w:r>
      <w:r>
        <w:rPr>
          <w:noProof/>
        </w:rPr>
        <w:fldChar w:fldCharType="end"/>
      </w:r>
    </w:p>
    <w:p w14:paraId="494F7252" w14:textId="3142FB15" w:rsidR="00DA408B" w:rsidRDefault="00DA408B">
      <w:pPr>
        <w:pStyle w:val="Innehll2"/>
        <w:tabs>
          <w:tab w:val="right" w:leader="underscore" w:pos="8494"/>
        </w:tabs>
        <w:rPr>
          <w:rFonts w:asciiTheme="minorHAnsi" w:eastAsiaTheme="minorEastAsia" w:hAnsiTheme="minorHAnsi" w:cstheme="minorBidi"/>
          <w:noProof/>
          <w:kern w:val="2"/>
          <w14:ligatures w14:val="standardContextual"/>
        </w:rPr>
      </w:pPr>
      <w:r>
        <w:rPr>
          <w:noProof/>
        </w:rPr>
        <w:t>3.4 Framtida undersökningar</w:t>
      </w:r>
      <w:r>
        <w:rPr>
          <w:noProof/>
        </w:rPr>
        <w:tab/>
      </w:r>
      <w:r>
        <w:rPr>
          <w:noProof/>
        </w:rPr>
        <w:fldChar w:fldCharType="begin"/>
      </w:r>
      <w:r>
        <w:rPr>
          <w:noProof/>
        </w:rPr>
        <w:instrText xml:space="preserve"> PAGEREF _Toc153132352 \h </w:instrText>
      </w:r>
      <w:r>
        <w:rPr>
          <w:noProof/>
        </w:rPr>
      </w:r>
      <w:r>
        <w:rPr>
          <w:noProof/>
        </w:rPr>
        <w:fldChar w:fldCharType="separate"/>
      </w:r>
      <w:r>
        <w:rPr>
          <w:noProof/>
        </w:rPr>
        <w:t>5</w:t>
      </w:r>
      <w:r>
        <w:rPr>
          <w:noProof/>
        </w:rPr>
        <w:fldChar w:fldCharType="end"/>
      </w:r>
    </w:p>
    <w:p w14:paraId="07E19533" w14:textId="69B897D5" w:rsidR="00DA408B" w:rsidRDefault="00DA408B">
      <w:pPr>
        <w:pStyle w:val="Innehll1"/>
        <w:rPr>
          <w:rFonts w:asciiTheme="minorHAnsi" w:eastAsiaTheme="minorEastAsia" w:hAnsiTheme="minorHAnsi" w:cstheme="minorBidi"/>
          <w:b w:val="0"/>
          <w:noProof/>
          <w:kern w:val="2"/>
          <w14:ligatures w14:val="standardContextual"/>
        </w:rPr>
      </w:pPr>
      <w:r>
        <w:rPr>
          <w:noProof/>
        </w:rPr>
        <w:t>Referenser</w:t>
      </w:r>
      <w:r>
        <w:rPr>
          <w:noProof/>
        </w:rPr>
        <w:tab/>
      </w:r>
      <w:r>
        <w:rPr>
          <w:noProof/>
        </w:rPr>
        <w:fldChar w:fldCharType="begin"/>
      </w:r>
      <w:r>
        <w:rPr>
          <w:noProof/>
        </w:rPr>
        <w:instrText xml:space="preserve"> PAGEREF _Toc153132353 \h </w:instrText>
      </w:r>
      <w:r>
        <w:rPr>
          <w:noProof/>
        </w:rPr>
      </w:r>
      <w:r>
        <w:rPr>
          <w:noProof/>
        </w:rPr>
        <w:fldChar w:fldCharType="separate"/>
      </w:r>
      <w:r>
        <w:rPr>
          <w:noProof/>
        </w:rPr>
        <w:t>6</w:t>
      </w:r>
      <w:r>
        <w:rPr>
          <w:noProof/>
        </w:rPr>
        <w:fldChar w:fldCharType="end"/>
      </w:r>
    </w:p>
    <w:p w14:paraId="69B9D786" w14:textId="7425898F" w:rsidR="001D5FFD" w:rsidRPr="0083237C" w:rsidRDefault="008D5CF8" w:rsidP="002A7CEC">
      <w:pPr>
        <w:pStyle w:val="Brdtext"/>
      </w:pPr>
      <w:r w:rsidRPr="0083237C">
        <w:fldChar w:fldCharType="end"/>
      </w:r>
    </w:p>
    <w:p w14:paraId="198E0F5E" w14:textId="77777777" w:rsidR="002A7CEC" w:rsidRPr="0083237C" w:rsidRDefault="002A7CEC" w:rsidP="002A7CEC">
      <w:pPr>
        <w:pStyle w:val="Brdtext"/>
        <w:sectPr w:rsidR="002A7CEC" w:rsidRPr="0083237C" w:rsidSect="006408B5">
          <w:headerReference w:type="default" r:id="rId12"/>
          <w:headerReference w:type="first" r:id="rId13"/>
          <w:footerReference w:type="first" r:id="rId14"/>
          <w:pgSz w:w="11906" w:h="16838" w:code="9"/>
          <w:pgMar w:top="1134" w:right="1701" w:bottom="1418" w:left="1701" w:header="624" w:footer="510" w:gutter="0"/>
          <w:pgNumType w:start="1"/>
          <w:cols w:space="708"/>
          <w:titlePg/>
          <w:docGrid w:linePitch="360"/>
        </w:sectPr>
      </w:pPr>
    </w:p>
    <w:p w14:paraId="79F03AE6" w14:textId="77777777" w:rsidR="00AB7FEC" w:rsidRPr="0083237C" w:rsidRDefault="00077D8F" w:rsidP="00077D8F">
      <w:pPr>
        <w:pStyle w:val="Rubrik1"/>
      </w:pPr>
      <w:bookmarkStart w:id="1" w:name="_Toc153132340"/>
      <w:r w:rsidRPr="0083237C">
        <w:lastRenderedPageBreak/>
        <w:t>Inledning</w:t>
      </w:r>
      <w:bookmarkEnd w:id="1"/>
    </w:p>
    <w:p w14:paraId="10ACE69D" w14:textId="35A7C5AC" w:rsidR="004A2F51" w:rsidRPr="0083237C" w:rsidRDefault="0089185D" w:rsidP="00077D8F">
      <w:pPr>
        <w:pStyle w:val="Brdtext"/>
      </w:pPr>
      <w:r w:rsidRPr="0083237C">
        <w:t>Männi</w:t>
      </w:r>
      <w:r w:rsidR="00467AA3" w:rsidRPr="0083237C">
        <w:t>skan</w:t>
      </w:r>
      <w:r w:rsidRPr="0083237C">
        <w:t xml:space="preserve"> har ett behov av rörelse och träning för sitt välmående</w:t>
      </w:r>
      <w:r w:rsidR="00CA3C7F" w:rsidRPr="0083237C">
        <w:t>, men de senaste åren</w:t>
      </w:r>
      <w:r w:rsidR="00FD74AE" w:rsidRPr="0083237C">
        <w:t xml:space="preserve"> har man</w:t>
      </w:r>
      <w:r w:rsidR="00CA3C7F" w:rsidRPr="0083237C">
        <w:t xml:space="preserve"> sett en nedgång </w:t>
      </w:r>
      <w:r w:rsidR="005A015E" w:rsidRPr="0083237C">
        <w:t>i träningsintresse</w:t>
      </w:r>
      <w:r w:rsidR="00913512" w:rsidRPr="0083237C">
        <w:t xml:space="preserve"> </w:t>
      </w:r>
      <w:r w:rsidR="00CA3C7F" w:rsidRPr="0083237C">
        <w:t>hos ungdomar</w:t>
      </w:r>
      <w:r w:rsidR="003E7F31" w:rsidRPr="0083237C">
        <w:t xml:space="preserve"> [1]</w:t>
      </w:r>
      <w:r w:rsidR="00CA3C7F" w:rsidRPr="0083237C">
        <w:t xml:space="preserve">. Detta har lett till flera försök </w:t>
      </w:r>
      <w:r w:rsidR="001B69F6" w:rsidRPr="0083237C">
        <w:t xml:space="preserve">av utvecklare </w:t>
      </w:r>
      <w:r w:rsidR="00CA3C7F" w:rsidRPr="0083237C">
        <w:t>att motivera ungdomar att träna kontinuerligt. En metod som använ</w:t>
      </w:r>
      <w:r w:rsidR="00DF2526" w:rsidRPr="0083237C">
        <w:t>t</w:t>
      </w:r>
      <w:r w:rsidR="00CA3C7F" w:rsidRPr="0083237C">
        <w:t xml:space="preserve">s är </w:t>
      </w:r>
      <w:proofErr w:type="spellStart"/>
      <w:r w:rsidR="00CA3C7F" w:rsidRPr="0083237C">
        <w:t>spelifiering</w:t>
      </w:r>
      <w:proofErr w:type="spellEnd"/>
      <w:r w:rsidR="00CA3C7F" w:rsidRPr="0083237C">
        <w:t>, det är ett sätt att skapa ett spelmoment av ett icke-spel. Ett exempel</w:t>
      </w:r>
      <w:r w:rsidR="005D50B0" w:rsidRPr="0083237C">
        <w:t xml:space="preserve"> på</w:t>
      </w:r>
      <w:r w:rsidR="00CA3C7F" w:rsidRPr="0083237C">
        <w:t xml:space="preserve"> detta är poängsystem med belöningar, olika nivåer med förmåner o</w:t>
      </w:r>
      <w:r w:rsidR="003E7F31" w:rsidRPr="0083237C">
        <w:t>ch så vidare</w:t>
      </w:r>
      <w:r w:rsidR="00CA3C7F" w:rsidRPr="0083237C">
        <w:t xml:space="preserve"> </w:t>
      </w:r>
      <w:r w:rsidR="00C5340D" w:rsidRPr="0083237C">
        <w:t>[</w:t>
      </w:r>
      <w:r w:rsidR="000E5450" w:rsidRPr="0083237C">
        <w:t>2</w:t>
      </w:r>
      <w:r w:rsidR="00C5340D" w:rsidRPr="0083237C">
        <w:t>]</w:t>
      </w:r>
      <w:r w:rsidR="00CA3C7F" w:rsidRPr="0083237C">
        <w:t xml:space="preserve">. </w:t>
      </w:r>
      <w:r w:rsidR="008A694C" w:rsidRPr="0083237C">
        <w:t xml:space="preserve">Spel har </w:t>
      </w:r>
      <w:r w:rsidR="005D50B0" w:rsidRPr="0083237C">
        <w:t>genom tiderna</w:t>
      </w:r>
      <w:r w:rsidR="008A694C" w:rsidRPr="0083237C">
        <w:t xml:space="preserve"> använt sig av många olika varianter för att öka spelarens intresse,</w:t>
      </w:r>
      <w:r w:rsidR="00A2429B" w:rsidRPr="0083237C">
        <w:t xml:space="preserve"> vilket </w:t>
      </w:r>
      <w:r w:rsidR="008A694C" w:rsidRPr="0083237C">
        <w:t xml:space="preserve">har lett till att </w:t>
      </w:r>
      <w:r w:rsidR="00467AA3" w:rsidRPr="0083237C">
        <w:t xml:space="preserve">utvecklare </w:t>
      </w:r>
      <w:r w:rsidR="008A694C" w:rsidRPr="0083237C">
        <w:t>har försökt använda metoder</w:t>
      </w:r>
      <w:r w:rsidR="007B7F52" w:rsidRPr="0083237C">
        <w:t>na</w:t>
      </w:r>
      <w:r w:rsidR="008A694C" w:rsidRPr="0083237C">
        <w:t xml:space="preserve"> även i andra sammanhang</w:t>
      </w:r>
      <w:r w:rsidR="009F450D" w:rsidRPr="0083237C">
        <w:t xml:space="preserve">, </w:t>
      </w:r>
      <w:proofErr w:type="gramStart"/>
      <w:r w:rsidR="009F450D" w:rsidRPr="0083237C">
        <w:t>t.ex.</w:t>
      </w:r>
      <w:proofErr w:type="gramEnd"/>
      <w:r w:rsidR="009F450D" w:rsidRPr="0083237C">
        <w:t xml:space="preserve"> i </w:t>
      </w:r>
      <w:proofErr w:type="spellStart"/>
      <w:r w:rsidR="00DF2526" w:rsidRPr="0083237C">
        <w:t>hälso</w:t>
      </w:r>
      <w:r w:rsidR="008A694C" w:rsidRPr="0083237C">
        <w:t>sappar</w:t>
      </w:r>
      <w:proofErr w:type="spellEnd"/>
      <w:r w:rsidR="008A694C" w:rsidRPr="0083237C">
        <w:t xml:space="preserve">. </w:t>
      </w:r>
      <w:r w:rsidR="00DF2526" w:rsidRPr="0083237C">
        <w:t>Speli</w:t>
      </w:r>
      <w:r w:rsidR="00614CD9" w:rsidRPr="0083237C">
        <w:t>fiering</w:t>
      </w:r>
      <w:r w:rsidR="00DF2526" w:rsidRPr="0083237C">
        <w:t xml:space="preserve"> har haft en positiv inverkan på </w:t>
      </w:r>
      <w:proofErr w:type="gramStart"/>
      <w:r w:rsidR="00DF2526" w:rsidRPr="0083237C">
        <w:t>framförallt</w:t>
      </w:r>
      <w:proofErr w:type="gramEnd"/>
      <w:r w:rsidR="00DF2526" w:rsidRPr="0083237C">
        <w:t xml:space="preserve"> hälsan och öka</w:t>
      </w:r>
      <w:r w:rsidR="00937B70" w:rsidRPr="0083237C">
        <w:t>t</w:t>
      </w:r>
      <w:r w:rsidR="00DF2526" w:rsidRPr="0083237C">
        <w:t xml:space="preserve"> motivationen </w:t>
      </w:r>
      <w:r w:rsidR="00673C92" w:rsidRPr="0083237C">
        <w:t>för</w:t>
      </w:r>
      <w:r w:rsidR="00DF2526" w:rsidRPr="0083237C">
        <w:t xml:space="preserve"> träning</w:t>
      </w:r>
      <w:r w:rsidR="00B626A9" w:rsidRPr="0083237C">
        <w:t xml:space="preserve"> [</w:t>
      </w:r>
      <w:r w:rsidR="000E5450" w:rsidRPr="0083237C">
        <w:t>3</w:t>
      </w:r>
      <w:r w:rsidR="00EA7B5F" w:rsidRPr="0083237C">
        <w:t>], [</w:t>
      </w:r>
      <w:r w:rsidR="003675DD" w:rsidRPr="0083237C">
        <w:t>4</w:t>
      </w:r>
      <w:r w:rsidR="00B626A9" w:rsidRPr="0083237C">
        <w:t>].</w:t>
      </w:r>
      <w:r w:rsidR="00DF2526" w:rsidRPr="0083237C">
        <w:t xml:space="preserve"> Det </w:t>
      </w:r>
      <w:r w:rsidR="00EC2F48" w:rsidRPr="0083237C">
        <w:t>har</w:t>
      </w:r>
      <w:r w:rsidR="00DF2526" w:rsidRPr="0083237C">
        <w:t xml:space="preserve"> även </w:t>
      </w:r>
      <w:r w:rsidR="00EC2F48" w:rsidRPr="0083237C">
        <w:t>utförts undersökt</w:t>
      </w:r>
      <w:r w:rsidR="00467AA3" w:rsidRPr="0083237C">
        <w:t>s</w:t>
      </w:r>
      <w:r w:rsidR="00EC2F48" w:rsidRPr="0083237C">
        <w:t xml:space="preserve"> hur föräldrar </w:t>
      </w:r>
      <w:r w:rsidR="00F67344" w:rsidRPr="0083237C">
        <w:t xml:space="preserve">ställer sig till </w:t>
      </w:r>
      <w:proofErr w:type="spellStart"/>
      <w:r w:rsidR="00EC2F48" w:rsidRPr="0083237C">
        <w:t>spelifiering</w:t>
      </w:r>
      <w:proofErr w:type="spellEnd"/>
      <w:r w:rsidR="00EC2F48" w:rsidRPr="0083237C">
        <w:t xml:space="preserve"> av olika </w:t>
      </w:r>
      <w:r w:rsidR="0002277D" w:rsidRPr="0083237C">
        <w:t>slag</w:t>
      </w:r>
      <w:r w:rsidR="00EC2F48" w:rsidRPr="0083237C">
        <w:t xml:space="preserve"> </w:t>
      </w:r>
      <w:r w:rsidR="00A06A1F" w:rsidRPr="0083237C">
        <w:t xml:space="preserve">där </w:t>
      </w:r>
      <w:r w:rsidR="0073707A" w:rsidRPr="0083237C">
        <w:t>deras barn kan få</w:t>
      </w:r>
      <w:r w:rsidR="00A06A1F" w:rsidRPr="0083237C">
        <w:t xml:space="preserve"> belöningar och tjäna poäng </w:t>
      </w:r>
      <w:r w:rsidR="00786945" w:rsidRPr="0083237C">
        <w:t>på</w:t>
      </w:r>
      <w:r w:rsidR="00A06A1F" w:rsidRPr="0083237C">
        <w:t xml:space="preserve"> sin träning</w:t>
      </w:r>
      <w:r w:rsidR="00DF3EC6" w:rsidRPr="0083237C">
        <w:t xml:space="preserve"> [</w:t>
      </w:r>
      <w:r w:rsidR="000E5450" w:rsidRPr="0083237C">
        <w:t>2</w:t>
      </w:r>
      <w:r w:rsidR="00DF3EC6" w:rsidRPr="0083237C">
        <w:t>].</w:t>
      </w:r>
      <w:r w:rsidR="004A2F51" w:rsidRPr="0083237C">
        <w:t xml:space="preserve"> </w:t>
      </w:r>
    </w:p>
    <w:p w14:paraId="10107AC6" w14:textId="3B472FA8" w:rsidR="00077D8F" w:rsidRPr="0083237C" w:rsidRDefault="004A2F51" w:rsidP="00077D8F">
      <w:pPr>
        <w:pStyle w:val="Brdtext"/>
      </w:pPr>
      <w:r w:rsidRPr="0083237C">
        <w:t xml:space="preserve">    I den</w:t>
      </w:r>
      <w:r w:rsidR="00467AA3" w:rsidRPr="0083237C">
        <w:t xml:space="preserve"> här </w:t>
      </w:r>
      <w:r w:rsidRPr="0083237C">
        <w:t>studie</w:t>
      </w:r>
      <w:r w:rsidR="00467AA3" w:rsidRPr="0083237C">
        <w:t>n</w:t>
      </w:r>
      <w:r w:rsidRPr="0083237C">
        <w:t xml:space="preserve"> kommer fokus</w:t>
      </w:r>
      <w:r w:rsidR="00B77AF2" w:rsidRPr="0083237C">
        <w:t xml:space="preserve"> ligga</w:t>
      </w:r>
      <w:r w:rsidRPr="0083237C">
        <w:t xml:space="preserve"> på olika hälso</w:t>
      </w:r>
      <w:r w:rsidR="00766B4E" w:rsidRPr="0083237C">
        <w:t>-</w:t>
      </w:r>
      <w:r w:rsidRPr="0083237C">
        <w:t xml:space="preserve"> och </w:t>
      </w:r>
      <w:proofErr w:type="spellStart"/>
      <w:r w:rsidRPr="0083237C">
        <w:t>träningsappar</w:t>
      </w:r>
      <w:proofErr w:type="spellEnd"/>
      <w:r w:rsidRPr="0083237C">
        <w:t xml:space="preserve"> som använ</w:t>
      </w:r>
      <w:r w:rsidR="000D277A" w:rsidRPr="0083237C">
        <w:t>t</w:t>
      </w:r>
      <w:r w:rsidRPr="0083237C">
        <w:t xml:space="preserve"> sig av </w:t>
      </w:r>
      <w:proofErr w:type="spellStart"/>
      <w:r w:rsidRPr="0083237C">
        <w:t>spelifiering</w:t>
      </w:r>
      <w:proofErr w:type="spellEnd"/>
      <w:r w:rsidRPr="0083237C">
        <w:t xml:space="preserve"> för att </w:t>
      </w:r>
      <w:r w:rsidR="00EC2F48" w:rsidRPr="0083237C">
        <w:t xml:space="preserve">öka medlemmars </w:t>
      </w:r>
      <w:r w:rsidRPr="0083237C">
        <w:t>motivation</w:t>
      </w:r>
      <w:r w:rsidR="00EC2F48" w:rsidRPr="0083237C">
        <w:t xml:space="preserve"> till träning</w:t>
      </w:r>
      <w:r w:rsidR="00B77AF2" w:rsidRPr="0083237C">
        <w:t>.</w:t>
      </w:r>
      <w:r w:rsidR="00EC2F48" w:rsidRPr="0083237C">
        <w:t xml:space="preserve"> </w:t>
      </w:r>
      <w:r w:rsidR="000D277A" w:rsidRPr="0083237C">
        <w:t xml:space="preserve">De </w:t>
      </w:r>
      <w:proofErr w:type="spellStart"/>
      <w:r w:rsidR="000D277A" w:rsidRPr="0083237C">
        <w:t>spelifieringar</w:t>
      </w:r>
      <w:proofErr w:type="spellEnd"/>
      <w:r w:rsidR="000D277A" w:rsidRPr="0083237C">
        <w:t xml:space="preserve"> som kommer att ligga i fokus är poängsystemet och dess koppling till bonusar. </w:t>
      </w:r>
    </w:p>
    <w:p w14:paraId="6342C316" w14:textId="77777777" w:rsidR="00C33EDD" w:rsidRPr="0083237C" w:rsidRDefault="00C33EDD" w:rsidP="00077D8F">
      <w:pPr>
        <w:pStyle w:val="Brdtext"/>
      </w:pPr>
    </w:p>
    <w:p w14:paraId="134315EF" w14:textId="77777777" w:rsidR="00C33EDD" w:rsidRPr="0083237C" w:rsidRDefault="006A443F" w:rsidP="00C33EDD">
      <w:pPr>
        <w:pStyle w:val="Rubrik2"/>
      </w:pPr>
      <w:bookmarkStart w:id="2" w:name="_Toc153132341"/>
      <w:r w:rsidRPr="0083237C">
        <w:t>Syfte och frågeställningar</w:t>
      </w:r>
      <w:bookmarkEnd w:id="2"/>
    </w:p>
    <w:p w14:paraId="31CD254B" w14:textId="1ED72584" w:rsidR="002F4218" w:rsidRPr="0083237C" w:rsidRDefault="00576D55" w:rsidP="00912D68">
      <w:pPr>
        <w:pStyle w:val="Brdtext"/>
      </w:pPr>
      <w:r w:rsidRPr="0083237C">
        <w:t>Syftet med denna rapport</w:t>
      </w:r>
      <w:r w:rsidR="002F4218" w:rsidRPr="0083237C">
        <w:t xml:space="preserve"> är att se hur </w:t>
      </w:r>
      <w:r w:rsidR="0067037E" w:rsidRPr="0083237C">
        <w:t>hälso</w:t>
      </w:r>
      <w:r w:rsidR="002E1ACF" w:rsidRPr="0083237C">
        <w:t>-</w:t>
      </w:r>
      <w:r w:rsidR="0067037E" w:rsidRPr="0083237C">
        <w:t xml:space="preserve"> oc</w:t>
      </w:r>
      <w:r w:rsidR="002E1ACF" w:rsidRPr="0083237C">
        <w:t>h</w:t>
      </w:r>
      <w:r w:rsidR="0067037E" w:rsidRPr="0083237C">
        <w:t xml:space="preserve"> </w:t>
      </w:r>
      <w:proofErr w:type="spellStart"/>
      <w:r w:rsidR="0067037E" w:rsidRPr="0083237C">
        <w:t>träningsappa</w:t>
      </w:r>
      <w:r w:rsidR="00BD3F72" w:rsidRPr="0083237C">
        <w:t>r</w:t>
      </w:r>
      <w:proofErr w:type="spellEnd"/>
      <w:r w:rsidR="0067037E" w:rsidRPr="0083237C">
        <w:t xml:space="preserve"> </w:t>
      </w:r>
      <w:r w:rsidR="002F4218" w:rsidRPr="0083237C">
        <w:t xml:space="preserve">använder sig av </w:t>
      </w:r>
      <w:proofErr w:type="spellStart"/>
      <w:r w:rsidR="002F4218" w:rsidRPr="0083237C">
        <w:t>spelifiering</w:t>
      </w:r>
      <w:r w:rsidR="000D277A" w:rsidRPr="0083237C">
        <w:t>smetoder</w:t>
      </w:r>
      <w:proofErr w:type="spellEnd"/>
      <w:r w:rsidR="00362C25" w:rsidRPr="0083237C">
        <w:t xml:space="preserve"> </w:t>
      </w:r>
      <w:r w:rsidR="000D277A" w:rsidRPr="0083237C">
        <w:t>samt</w:t>
      </w:r>
      <w:r w:rsidR="002F4218" w:rsidRPr="0083237C">
        <w:t xml:space="preserve"> hur det</w:t>
      </w:r>
      <w:r w:rsidR="00657B1F" w:rsidRPr="0083237C">
        <w:t>ta</w:t>
      </w:r>
      <w:r w:rsidR="002F4218" w:rsidRPr="0083237C">
        <w:t xml:space="preserve"> påverka</w:t>
      </w:r>
      <w:r w:rsidR="00362C25" w:rsidRPr="0083237C">
        <w:t>t</w:t>
      </w:r>
      <w:r w:rsidR="002F4218" w:rsidRPr="0083237C">
        <w:t xml:space="preserve"> användares motivation och </w:t>
      </w:r>
      <w:r w:rsidR="005E5ADB" w:rsidRPr="0083237C">
        <w:t xml:space="preserve">hur </w:t>
      </w:r>
      <w:r w:rsidR="001040FE" w:rsidRPr="0083237C">
        <w:t>de</w:t>
      </w:r>
      <w:r w:rsidR="00286DFF" w:rsidRPr="0083237C">
        <w:t xml:space="preserve">ssa metoder </w:t>
      </w:r>
      <w:r w:rsidR="005E5ADB" w:rsidRPr="0083237C">
        <w:t>skulle kunna implementeras</w:t>
      </w:r>
      <w:r w:rsidR="00E35DF6" w:rsidRPr="0083237C">
        <w:t>.</w:t>
      </w:r>
    </w:p>
    <w:p w14:paraId="416AAD99" w14:textId="301A64FA" w:rsidR="005E5ADB" w:rsidRPr="0083237C" w:rsidRDefault="00AB1048" w:rsidP="003E7EDA">
      <w:pPr>
        <w:pStyle w:val="Brdtext"/>
        <w:numPr>
          <w:ilvl w:val="0"/>
          <w:numId w:val="27"/>
        </w:numPr>
      </w:pPr>
      <w:r w:rsidRPr="0083237C">
        <w:t xml:space="preserve">Vilka kunskaper finns idag om hur </w:t>
      </w:r>
      <w:proofErr w:type="spellStart"/>
      <w:r w:rsidRPr="0083237C">
        <w:t>spelifiering</w:t>
      </w:r>
      <w:proofErr w:type="spellEnd"/>
      <w:r w:rsidRPr="0083237C">
        <w:t xml:space="preserve"> av hälso- och </w:t>
      </w:r>
      <w:proofErr w:type="spellStart"/>
      <w:r w:rsidRPr="0083237C">
        <w:t>träningsappa</w:t>
      </w:r>
      <w:r w:rsidR="00396B25" w:rsidRPr="0083237C">
        <w:t>r</w:t>
      </w:r>
      <w:proofErr w:type="spellEnd"/>
      <w:r w:rsidRPr="0083237C">
        <w:t xml:space="preserve"> påverka</w:t>
      </w:r>
      <w:r w:rsidR="007903B4" w:rsidRPr="0083237C">
        <w:t>r människans</w:t>
      </w:r>
      <w:r w:rsidRPr="0083237C">
        <w:t xml:space="preserve"> träningsintresse</w:t>
      </w:r>
      <w:r w:rsidR="002F4218" w:rsidRPr="0083237C">
        <w:t>?</w:t>
      </w:r>
    </w:p>
    <w:p w14:paraId="361E32F3" w14:textId="66FBB4CB" w:rsidR="002F4218" w:rsidRPr="0083237C" w:rsidRDefault="00362B67" w:rsidP="003E7EDA">
      <w:pPr>
        <w:pStyle w:val="Brdtext"/>
        <w:numPr>
          <w:ilvl w:val="0"/>
          <w:numId w:val="27"/>
        </w:numPr>
      </w:pPr>
      <w:r w:rsidRPr="0083237C">
        <w:t xml:space="preserve">Vilka är de vanligaste tillvägagångsätten vid implementering av </w:t>
      </w:r>
      <w:proofErr w:type="spellStart"/>
      <w:r w:rsidRPr="0083237C">
        <w:t>spelifiering</w:t>
      </w:r>
      <w:proofErr w:type="spellEnd"/>
      <w:r w:rsidRPr="0083237C">
        <w:t xml:space="preserve"> i en hälso- o</w:t>
      </w:r>
      <w:r w:rsidR="0010221D" w:rsidRPr="0083237C">
        <w:t>c</w:t>
      </w:r>
      <w:r w:rsidRPr="0083237C">
        <w:t xml:space="preserve">h </w:t>
      </w:r>
      <w:proofErr w:type="spellStart"/>
      <w:r w:rsidRPr="0083237C">
        <w:t>träningsapp</w:t>
      </w:r>
      <w:proofErr w:type="spellEnd"/>
      <w:r w:rsidR="00265E14" w:rsidRPr="0083237C">
        <w:t>?</w:t>
      </w:r>
    </w:p>
    <w:p w14:paraId="0425E27D" w14:textId="77777777" w:rsidR="00C33EDD" w:rsidRPr="0083237C" w:rsidRDefault="00C33EDD" w:rsidP="00C33EDD">
      <w:pPr>
        <w:pStyle w:val="Brdtext"/>
      </w:pPr>
    </w:p>
    <w:p w14:paraId="3C6E87B0" w14:textId="77777777" w:rsidR="00D208D5" w:rsidRPr="0083237C" w:rsidRDefault="00D208D5" w:rsidP="00D208D5">
      <w:pPr>
        <w:pStyle w:val="Rubrik2"/>
      </w:pPr>
      <w:bookmarkStart w:id="3" w:name="_Toc153132342"/>
      <w:r w:rsidRPr="0083237C">
        <w:t>Metod och material</w:t>
      </w:r>
      <w:bookmarkEnd w:id="3"/>
    </w:p>
    <w:p w14:paraId="77584034" w14:textId="6BEB44CE" w:rsidR="00D208D5" w:rsidRPr="0083237C" w:rsidRDefault="004873AE" w:rsidP="00D208D5">
      <w:pPr>
        <w:pStyle w:val="Brdtext"/>
      </w:pPr>
      <w:r w:rsidRPr="0083237C">
        <w:t>Denna rapport</w:t>
      </w:r>
      <w:r w:rsidR="00425FF9" w:rsidRPr="0083237C">
        <w:t xml:space="preserve"> </w:t>
      </w:r>
      <w:r w:rsidRPr="0083237C">
        <w:t>gr</w:t>
      </w:r>
      <w:r w:rsidR="0043362B" w:rsidRPr="0083237C">
        <w:t>u</w:t>
      </w:r>
      <w:r w:rsidRPr="0083237C">
        <w:t>ndar sig i flera vetenskapliga artiklar</w:t>
      </w:r>
      <w:r w:rsidR="00DB4B94" w:rsidRPr="0083237C">
        <w:t xml:space="preserve"> som är noga granskade och validerade.</w:t>
      </w:r>
      <w:r w:rsidR="00B54B15" w:rsidRPr="0083237C">
        <w:t xml:space="preserve"> Vissa av artiklarna har publicerats i databasen </w:t>
      </w:r>
      <w:proofErr w:type="spellStart"/>
      <w:r w:rsidR="00B54B15" w:rsidRPr="0083237C">
        <w:rPr>
          <w:i/>
          <w:iCs/>
        </w:rPr>
        <w:t>ieee</w:t>
      </w:r>
      <w:proofErr w:type="spellEnd"/>
      <w:r w:rsidR="00D72435" w:rsidRPr="0083237C">
        <w:t xml:space="preserve"> </w:t>
      </w:r>
      <w:r w:rsidR="00B54B15" w:rsidRPr="0083237C">
        <w:t xml:space="preserve">eller </w:t>
      </w:r>
      <w:proofErr w:type="spellStart"/>
      <w:r w:rsidR="00B54B15" w:rsidRPr="0083237C">
        <w:rPr>
          <w:i/>
          <w:iCs/>
        </w:rPr>
        <w:t>onesearch</w:t>
      </w:r>
      <w:proofErr w:type="spellEnd"/>
      <w:r w:rsidR="00B54B15" w:rsidRPr="0083237C">
        <w:t xml:space="preserve">. </w:t>
      </w:r>
      <w:r w:rsidR="00E404CC" w:rsidRPr="0083237C">
        <w:t xml:space="preserve">Alla artiklar har gått igenom en granskning </w:t>
      </w:r>
      <w:r w:rsidR="00921157" w:rsidRPr="0083237C">
        <w:t>samt</w:t>
      </w:r>
      <w:r w:rsidR="00E404CC" w:rsidRPr="0083237C">
        <w:t xml:space="preserve"> är validerade sätt till antal citeringar och </w:t>
      </w:r>
      <w:r w:rsidR="00813E04" w:rsidRPr="0083237C">
        <w:t xml:space="preserve">vilka </w:t>
      </w:r>
      <w:r w:rsidR="00E404CC" w:rsidRPr="0083237C">
        <w:t>författar</w:t>
      </w:r>
      <w:r w:rsidR="004B405A" w:rsidRPr="0083237C">
        <w:t>e</w:t>
      </w:r>
      <w:r w:rsidR="00142D8E" w:rsidRPr="0083237C">
        <w:t xml:space="preserve"> artikeln har.</w:t>
      </w:r>
    </w:p>
    <w:p w14:paraId="0FA3FFDB" w14:textId="77777777" w:rsidR="00D208D5" w:rsidRPr="0083237C" w:rsidRDefault="00D208D5" w:rsidP="00D208D5">
      <w:pPr>
        <w:pStyle w:val="Brdtext"/>
      </w:pPr>
    </w:p>
    <w:p w14:paraId="219B3CDE" w14:textId="77777777" w:rsidR="00C33EDD" w:rsidRPr="0083237C" w:rsidRDefault="00C33EDD" w:rsidP="00C33EDD">
      <w:pPr>
        <w:pStyle w:val="Brdtext"/>
      </w:pPr>
    </w:p>
    <w:p w14:paraId="5B7ACEFD" w14:textId="77777777" w:rsidR="00C33EDD" w:rsidRPr="0083237C" w:rsidRDefault="00C33EDD" w:rsidP="00C33EDD">
      <w:pPr>
        <w:pStyle w:val="Brdtext"/>
      </w:pPr>
    </w:p>
    <w:p w14:paraId="11639E8C" w14:textId="77777777" w:rsidR="00C33EDD" w:rsidRPr="0083237C" w:rsidRDefault="00C33EDD" w:rsidP="00C33EDD">
      <w:pPr>
        <w:pStyle w:val="Brdtext"/>
      </w:pPr>
    </w:p>
    <w:p w14:paraId="35C62425" w14:textId="77777777" w:rsidR="006F2665" w:rsidRPr="0083237C" w:rsidRDefault="006F2665" w:rsidP="00C33EDD">
      <w:pPr>
        <w:pStyle w:val="Brdtext"/>
      </w:pPr>
    </w:p>
    <w:p w14:paraId="0D657DA1" w14:textId="77777777" w:rsidR="006F2665" w:rsidRPr="0083237C" w:rsidRDefault="006F2665" w:rsidP="00C33EDD">
      <w:pPr>
        <w:pStyle w:val="Brdtext"/>
      </w:pPr>
    </w:p>
    <w:p w14:paraId="09914955" w14:textId="77777777" w:rsidR="006F2665" w:rsidRPr="0083237C" w:rsidRDefault="006F2665" w:rsidP="00C33EDD">
      <w:pPr>
        <w:pStyle w:val="Brdtext"/>
      </w:pPr>
    </w:p>
    <w:p w14:paraId="25B6EC11" w14:textId="77777777" w:rsidR="006F2665" w:rsidRPr="0083237C" w:rsidRDefault="006F2665" w:rsidP="00C33EDD">
      <w:pPr>
        <w:pStyle w:val="Brdtext"/>
      </w:pPr>
    </w:p>
    <w:p w14:paraId="758B05C4" w14:textId="77777777" w:rsidR="006F2665" w:rsidRPr="0083237C" w:rsidRDefault="006F2665" w:rsidP="00C33EDD">
      <w:pPr>
        <w:pStyle w:val="Brdtext"/>
      </w:pPr>
    </w:p>
    <w:p w14:paraId="716915E1" w14:textId="77777777" w:rsidR="006F2665" w:rsidRPr="0083237C" w:rsidRDefault="006F2665" w:rsidP="00C33EDD">
      <w:pPr>
        <w:pStyle w:val="Brdtext"/>
      </w:pPr>
    </w:p>
    <w:p w14:paraId="6779454F" w14:textId="77777777" w:rsidR="006F2665" w:rsidRPr="0083237C" w:rsidRDefault="006F2665" w:rsidP="00C33EDD">
      <w:pPr>
        <w:pStyle w:val="Brdtext"/>
      </w:pPr>
    </w:p>
    <w:p w14:paraId="3264C92F" w14:textId="77777777" w:rsidR="006F2665" w:rsidRPr="0083237C" w:rsidRDefault="006F2665" w:rsidP="00C33EDD">
      <w:pPr>
        <w:pStyle w:val="Brdtext"/>
      </w:pPr>
    </w:p>
    <w:p w14:paraId="5F86CF9D" w14:textId="77777777" w:rsidR="006F2665" w:rsidRPr="0083237C" w:rsidRDefault="006F2665" w:rsidP="00C33EDD">
      <w:pPr>
        <w:pStyle w:val="Brdtext"/>
      </w:pPr>
    </w:p>
    <w:p w14:paraId="51D79513" w14:textId="77777777" w:rsidR="006F2665" w:rsidRPr="0083237C" w:rsidRDefault="006F2665" w:rsidP="00C33EDD">
      <w:pPr>
        <w:pStyle w:val="Brdtext"/>
      </w:pPr>
    </w:p>
    <w:p w14:paraId="567EC7FA" w14:textId="77777777" w:rsidR="006F2665" w:rsidRPr="0083237C" w:rsidRDefault="006F2665" w:rsidP="00C33EDD">
      <w:pPr>
        <w:pStyle w:val="Brdtext"/>
      </w:pPr>
    </w:p>
    <w:p w14:paraId="58CAA600" w14:textId="77777777" w:rsidR="006F2665" w:rsidRPr="0083237C" w:rsidRDefault="006F2665" w:rsidP="00C33EDD">
      <w:pPr>
        <w:pStyle w:val="Brdtext"/>
      </w:pPr>
    </w:p>
    <w:p w14:paraId="714F2237" w14:textId="77777777" w:rsidR="006F2665" w:rsidRPr="0083237C" w:rsidRDefault="006F2665" w:rsidP="00C33EDD">
      <w:pPr>
        <w:pStyle w:val="Brdtext"/>
      </w:pPr>
    </w:p>
    <w:p w14:paraId="03E09E7B" w14:textId="77777777" w:rsidR="006F2665" w:rsidRPr="0083237C" w:rsidRDefault="006F2665" w:rsidP="00C33EDD">
      <w:pPr>
        <w:pStyle w:val="Brdtext"/>
      </w:pPr>
    </w:p>
    <w:p w14:paraId="5B2C89F5" w14:textId="77777777" w:rsidR="006F2665" w:rsidRPr="0083237C" w:rsidRDefault="006F2665" w:rsidP="00C33EDD">
      <w:pPr>
        <w:pStyle w:val="Brdtext"/>
      </w:pPr>
    </w:p>
    <w:p w14:paraId="56B55B76" w14:textId="77777777" w:rsidR="006F2665" w:rsidRPr="0083237C" w:rsidRDefault="006F2665" w:rsidP="00C33EDD">
      <w:pPr>
        <w:pStyle w:val="Brdtext"/>
      </w:pPr>
    </w:p>
    <w:p w14:paraId="5B4E66CD" w14:textId="77777777" w:rsidR="006F2665" w:rsidRPr="0083237C" w:rsidRDefault="006F2665" w:rsidP="00C33EDD">
      <w:pPr>
        <w:pStyle w:val="Brdtext"/>
      </w:pPr>
    </w:p>
    <w:p w14:paraId="1A347132" w14:textId="77777777" w:rsidR="0047767A" w:rsidRPr="0083237C" w:rsidRDefault="0047767A" w:rsidP="00C33EDD">
      <w:pPr>
        <w:pStyle w:val="Brdtext"/>
      </w:pPr>
    </w:p>
    <w:p w14:paraId="68E75B8F" w14:textId="77777777" w:rsidR="006F2665" w:rsidRPr="0083237C" w:rsidRDefault="006F2665" w:rsidP="007D2808">
      <w:pPr>
        <w:pStyle w:val="Rubrik1"/>
      </w:pPr>
      <w:bookmarkStart w:id="4" w:name="_Toc153132343"/>
      <w:r w:rsidRPr="0083237C">
        <w:t>Resultat</w:t>
      </w:r>
      <w:bookmarkEnd w:id="4"/>
    </w:p>
    <w:p w14:paraId="0EB07955" w14:textId="77777777" w:rsidR="00B615C7" w:rsidRPr="0083237C" w:rsidRDefault="00B615C7" w:rsidP="00B615C7">
      <w:pPr>
        <w:pStyle w:val="Brdtext"/>
      </w:pPr>
    </w:p>
    <w:p w14:paraId="232B7970" w14:textId="1595D4CD" w:rsidR="00772EFD" w:rsidRPr="0083237C" w:rsidRDefault="00922FCB" w:rsidP="00772EFD">
      <w:pPr>
        <w:pStyle w:val="Brdtext"/>
      </w:pPr>
      <w:r w:rsidRPr="0083237C">
        <w:t xml:space="preserve">Det finns flertalet olika </w:t>
      </w:r>
      <w:proofErr w:type="spellStart"/>
      <w:r w:rsidRPr="0083237C">
        <w:t>spelifieringsmetoder</w:t>
      </w:r>
      <w:proofErr w:type="spellEnd"/>
      <w:r w:rsidRPr="0083237C">
        <w:t xml:space="preserve"> som man kan </w:t>
      </w:r>
      <w:proofErr w:type="spellStart"/>
      <w:r w:rsidRPr="0083237C">
        <w:t>implementara</w:t>
      </w:r>
      <w:proofErr w:type="spellEnd"/>
      <w:r w:rsidRPr="0083237C">
        <w:t xml:space="preserve"> i hälso- och </w:t>
      </w:r>
      <w:proofErr w:type="spellStart"/>
      <w:r w:rsidRPr="0083237C">
        <w:t>träningsappar</w:t>
      </w:r>
      <w:proofErr w:type="spellEnd"/>
      <w:r w:rsidRPr="0083237C">
        <w:t xml:space="preserve">. Men effekterna av dessa olika och vilka som är mest effektiva och intressanta för individen kan variera. Fokus ligger även på belöningar av olika slag samt hur man kan </w:t>
      </w:r>
      <w:proofErr w:type="spellStart"/>
      <w:r w:rsidRPr="0083237C">
        <w:t>implementar</w:t>
      </w:r>
      <w:proofErr w:type="spellEnd"/>
      <w:r w:rsidRPr="0083237C">
        <w:t xml:space="preserve"> olika </w:t>
      </w:r>
      <w:proofErr w:type="spellStart"/>
      <w:r w:rsidRPr="0083237C">
        <w:t>spelifieringsmetoder</w:t>
      </w:r>
      <w:proofErr w:type="spellEnd"/>
      <w:r w:rsidRPr="0083237C">
        <w:t xml:space="preserve"> i en hälso- </w:t>
      </w:r>
      <w:r w:rsidR="0094189E" w:rsidRPr="0083237C">
        <w:t>och</w:t>
      </w:r>
      <w:r w:rsidRPr="0083237C">
        <w:t xml:space="preserve"> </w:t>
      </w:r>
      <w:proofErr w:type="spellStart"/>
      <w:r w:rsidRPr="0083237C">
        <w:t>träningsapp</w:t>
      </w:r>
      <w:proofErr w:type="spellEnd"/>
      <w:r w:rsidRPr="0083237C">
        <w:t>.</w:t>
      </w:r>
    </w:p>
    <w:p w14:paraId="55DE8312" w14:textId="77777777" w:rsidR="00B615C7" w:rsidRPr="0083237C" w:rsidRDefault="00B615C7" w:rsidP="00B615C7">
      <w:pPr>
        <w:pStyle w:val="Brdtext"/>
      </w:pPr>
    </w:p>
    <w:p w14:paraId="2F1A44B8" w14:textId="561CE80A" w:rsidR="00B615C7" w:rsidRPr="0083237C" w:rsidRDefault="00307453" w:rsidP="00C07861">
      <w:pPr>
        <w:pStyle w:val="Rubrik2"/>
      </w:pPr>
      <w:bookmarkStart w:id="5" w:name="_Toc153132344"/>
      <w:r w:rsidRPr="0083237C">
        <w:t xml:space="preserve">Tidigare kunskaper inom </w:t>
      </w:r>
      <w:proofErr w:type="spellStart"/>
      <w:r w:rsidRPr="0083237C">
        <w:t>spelifierings</w:t>
      </w:r>
      <w:proofErr w:type="spellEnd"/>
      <w:r w:rsidRPr="0083237C">
        <w:t xml:space="preserve"> effekter</w:t>
      </w:r>
      <w:bookmarkEnd w:id="5"/>
    </w:p>
    <w:p w14:paraId="55A1EA29" w14:textId="06E02DF5" w:rsidR="00546886" w:rsidRPr="0083237C" w:rsidRDefault="00D75DE1" w:rsidP="00546886">
      <w:pPr>
        <w:pStyle w:val="Brdtext"/>
      </w:pPr>
      <w:r w:rsidRPr="0083237C">
        <w:t>Spelifiering kan implement</w:t>
      </w:r>
      <w:r w:rsidR="003B44A0" w:rsidRPr="0083237C">
        <w:t>e</w:t>
      </w:r>
      <w:r w:rsidRPr="0083237C">
        <w:t>ras i flera olika variante</w:t>
      </w:r>
      <w:r w:rsidR="006D77D7" w:rsidRPr="0083237C">
        <w:t xml:space="preserve">r och </w:t>
      </w:r>
      <w:r w:rsidR="004849C7" w:rsidRPr="0083237C">
        <w:t>kan användas på flera olika sätt. De olika varianterna har olika effekter och påverkan på människan och dess träningsintresse.</w:t>
      </w:r>
    </w:p>
    <w:p w14:paraId="09CC1C50" w14:textId="77777777" w:rsidR="008F30C9" w:rsidRPr="0083237C" w:rsidRDefault="008F30C9" w:rsidP="00546886">
      <w:pPr>
        <w:pStyle w:val="Brdtext"/>
      </w:pPr>
    </w:p>
    <w:p w14:paraId="5A85BF72" w14:textId="53B515BA" w:rsidR="00137188" w:rsidRPr="0083237C" w:rsidRDefault="00137188" w:rsidP="00137188">
      <w:pPr>
        <w:pStyle w:val="Rubrik3"/>
      </w:pPr>
      <w:bookmarkStart w:id="6" w:name="_Toc153132345"/>
      <w:r w:rsidRPr="0083237C">
        <w:t xml:space="preserve">Olika </w:t>
      </w:r>
      <w:proofErr w:type="spellStart"/>
      <w:r w:rsidRPr="0083237C">
        <w:t>spelifieringsmetoder</w:t>
      </w:r>
      <w:bookmarkEnd w:id="6"/>
      <w:proofErr w:type="spellEnd"/>
    </w:p>
    <w:p w14:paraId="2BAD02EA" w14:textId="4F7476E5" w:rsidR="00101849" w:rsidRPr="0083237C" w:rsidRDefault="00AB191C" w:rsidP="001161EA">
      <w:pPr>
        <w:pStyle w:val="Brdtext"/>
        <w:numPr>
          <w:ilvl w:val="0"/>
          <w:numId w:val="26"/>
        </w:numPr>
      </w:pPr>
      <w:r w:rsidRPr="0083237C">
        <w:t>Poängsystem</w:t>
      </w:r>
      <w:r w:rsidR="001161EA" w:rsidRPr="0083237C">
        <w:t xml:space="preserve"> använder p</w:t>
      </w:r>
      <w:r w:rsidR="00802165" w:rsidRPr="0083237C">
        <w:t xml:space="preserve">oäng </w:t>
      </w:r>
      <w:r w:rsidR="001161EA" w:rsidRPr="0083237C">
        <w:t xml:space="preserve">som </w:t>
      </w:r>
      <w:proofErr w:type="gramStart"/>
      <w:r w:rsidR="00802165" w:rsidRPr="0083237C">
        <w:t>t.ex.</w:t>
      </w:r>
      <w:proofErr w:type="gramEnd"/>
      <w:r w:rsidR="001161EA" w:rsidRPr="0083237C">
        <w:t xml:space="preserve"> kan</w:t>
      </w:r>
      <w:r w:rsidR="00802165" w:rsidRPr="0083237C">
        <w:t xml:space="preserve"> fås när man kommer framåt mot sitt mål eller liknande och användaren får då lite koll på hur man ligger till.</w:t>
      </w:r>
      <w:r w:rsidR="005409F3" w:rsidRPr="0083237C">
        <w:t xml:space="preserve"> Olika framsteg kan vara värt olika och poängen ger då ett värde på de framsteg man gör [</w:t>
      </w:r>
      <w:r w:rsidR="00C25CFE" w:rsidRPr="0083237C">
        <w:t>5</w:t>
      </w:r>
      <w:r w:rsidR="005409F3" w:rsidRPr="0083237C">
        <w:t>]</w:t>
      </w:r>
      <w:r w:rsidR="00DA394E" w:rsidRPr="0083237C">
        <w:t>.</w:t>
      </w:r>
    </w:p>
    <w:p w14:paraId="6EB815A5" w14:textId="53938C1A" w:rsidR="00637F76" w:rsidRPr="0083237C" w:rsidRDefault="00622A13" w:rsidP="001161EA">
      <w:pPr>
        <w:pStyle w:val="Brdtext"/>
        <w:numPr>
          <w:ilvl w:val="0"/>
          <w:numId w:val="26"/>
        </w:numPr>
      </w:pPr>
      <w:r w:rsidRPr="0083237C">
        <w:t>Nivåsystem</w:t>
      </w:r>
      <w:r w:rsidR="001161EA" w:rsidRPr="0083237C">
        <w:t xml:space="preserve"> s</w:t>
      </w:r>
      <w:r w:rsidR="00637F76" w:rsidRPr="0083237C">
        <w:t xml:space="preserve">ka motivera användare att nå nästa nivå och därmed komma </w:t>
      </w:r>
      <w:proofErr w:type="spellStart"/>
      <w:r w:rsidR="00637F76" w:rsidRPr="0083237C">
        <w:t>nämre</w:t>
      </w:r>
      <w:proofErr w:type="spellEnd"/>
      <w:r w:rsidR="00637F76" w:rsidRPr="0083237C">
        <w:t xml:space="preserve"> sitt mål. Nivån kan även ge en indikation på hur långt man har kommit mot sitt mål</w:t>
      </w:r>
      <w:r w:rsidR="00491B73" w:rsidRPr="0083237C">
        <w:t xml:space="preserve"> [</w:t>
      </w:r>
      <w:r w:rsidR="00C25CFE" w:rsidRPr="0083237C">
        <w:t>5</w:t>
      </w:r>
      <w:r w:rsidR="00491B73" w:rsidRPr="0083237C">
        <w:t>]</w:t>
      </w:r>
      <w:r w:rsidR="00017E62" w:rsidRPr="0083237C">
        <w:t>.</w:t>
      </w:r>
    </w:p>
    <w:p w14:paraId="0105ADD3" w14:textId="5B31B0D4" w:rsidR="00315237" w:rsidRPr="0083237C" w:rsidRDefault="00CF0297" w:rsidP="00410214">
      <w:pPr>
        <w:pStyle w:val="Brdtext"/>
        <w:numPr>
          <w:ilvl w:val="0"/>
          <w:numId w:val="26"/>
        </w:numPr>
      </w:pPr>
      <w:proofErr w:type="spellStart"/>
      <w:r w:rsidRPr="0083237C">
        <w:t>P</w:t>
      </w:r>
      <w:r w:rsidR="00097CF2" w:rsidRPr="0083237C">
        <w:t>restation</w:t>
      </w:r>
      <w:r w:rsidR="00622A13" w:rsidRPr="0083237C">
        <w:t>system</w:t>
      </w:r>
      <w:proofErr w:type="spellEnd"/>
      <w:r w:rsidR="00410214" w:rsidRPr="0083237C">
        <w:t xml:space="preserve"> eller medaljsystem ger användaren något att visa upp för sina framsteg och kan delas ut både permanent och tillfälligt</w:t>
      </w:r>
      <w:r w:rsidR="00CB22D9" w:rsidRPr="0083237C">
        <w:t xml:space="preserve"> [</w:t>
      </w:r>
      <w:r w:rsidR="00C25CFE" w:rsidRPr="0083237C">
        <w:t>5</w:t>
      </w:r>
      <w:r w:rsidR="00CB22D9" w:rsidRPr="0083237C">
        <w:t>]</w:t>
      </w:r>
      <w:r w:rsidR="00410214" w:rsidRPr="0083237C">
        <w:t>.</w:t>
      </w:r>
    </w:p>
    <w:p w14:paraId="3003F445" w14:textId="1C816315" w:rsidR="00A12C85" w:rsidRPr="0083237C" w:rsidRDefault="00A12C85" w:rsidP="00AA2408">
      <w:pPr>
        <w:pStyle w:val="Brdtext"/>
        <w:numPr>
          <w:ilvl w:val="0"/>
          <w:numId w:val="26"/>
        </w:numPr>
      </w:pPr>
      <w:r w:rsidRPr="0083237C">
        <w:t>Belöningssystem</w:t>
      </w:r>
      <w:r w:rsidR="00AC199C" w:rsidRPr="0083237C">
        <w:t xml:space="preserve"> ger då ut belöningar i samband med </w:t>
      </w:r>
      <w:proofErr w:type="gramStart"/>
      <w:r w:rsidR="00AC199C" w:rsidRPr="0083237C">
        <w:t>t.ex.</w:t>
      </w:r>
      <w:proofErr w:type="gramEnd"/>
      <w:r w:rsidR="00AC199C" w:rsidRPr="0083237C">
        <w:t xml:space="preserve"> de tidigare metoderna, d.v.s. när du samlat ihop ett visst antal poäng får du en </w:t>
      </w:r>
      <w:proofErr w:type="spellStart"/>
      <w:r w:rsidR="00AC199C" w:rsidRPr="0083237C">
        <w:t>belning</w:t>
      </w:r>
      <w:proofErr w:type="spellEnd"/>
      <w:r w:rsidR="00AC199C" w:rsidRPr="0083237C">
        <w:t xml:space="preserve"> eller när du får en viss medalj ger de en belöning</w:t>
      </w:r>
      <w:r w:rsidR="004D2DCC" w:rsidRPr="0083237C">
        <w:t xml:space="preserve"> [</w:t>
      </w:r>
      <w:r w:rsidR="00C25CFE" w:rsidRPr="0083237C">
        <w:t>5</w:t>
      </w:r>
      <w:r w:rsidR="004D2DCC" w:rsidRPr="0083237C">
        <w:t>].</w:t>
      </w:r>
    </w:p>
    <w:p w14:paraId="5518DCC7" w14:textId="77777777" w:rsidR="00622A13" w:rsidRPr="0083237C" w:rsidRDefault="00622A13" w:rsidP="00622A13">
      <w:pPr>
        <w:pStyle w:val="Brdtext"/>
      </w:pPr>
    </w:p>
    <w:p w14:paraId="72C9DB1B" w14:textId="48EDE73D" w:rsidR="00C722A3" w:rsidRPr="0083237C" w:rsidRDefault="00052A25" w:rsidP="00C722A3">
      <w:pPr>
        <w:pStyle w:val="Rubrik3"/>
      </w:pPr>
      <w:bookmarkStart w:id="7" w:name="_Toc153132346"/>
      <w:r w:rsidRPr="0083237C">
        <w:t>T</w:t>
      </w:r>
      <w:r w:rsidR="00340E05" w:rsidRPr="0083237C">
        <w:t>idigare</w:t>
      </w:r>
      <w:r w:rsidR="00D75DE1" w:rsidRPr="0083237C">
        <w:t xml:space="preserve"> </w:t>
      </w:r>
      <w:r w:rsidR="0019548F" w:rsidRPr="0083237C">
        <w:t>effekter</w:t>
      </w:r>
      <w:bookmarkEnd w:id="7"/>
      <w:r w:rsidR="00C722A3" w:rsidRPr="0083237C">
        <w:t xml:space="preserve"> </w:t>
      </w:r>
    </w:p>
    <w:p w14:paraId="70DEE6D0" w14:textId="0111D3AD" w:rsidR="003A506F" w:rsidRPr="0083237C" w:rsidRDefault="003A506F" w:rsidP="003A506F">
      <w:pPr>
        <w:pStyle w:val="Brdtext"/>
      </w:pPr>
      <w:r w:rsidRPr="0083237C">
        <w:t xml:space="preserve">Det har framkommit att en kombination av poäng, prestationer och medaljer är </w:t>
      </w:r>
      <w:r w:rsidR="00207E56" w:rsidRPr="0083237C">
        <w:t xml:space="preserve">ett </w:t>
      </w:r>
      <w:r w:rsidRPr="0083237C">
        <w:t>effektiv</w:t>
      </w:r>
      <w:r w:rsidR="00207E56" w:rsidRPr="0083237C">
        <w:t>t</w:t>
      </w:r>
      <w:r w:rsidRPr="0083237C">
        <w:t xml:space="preserve"> sätt att öka träningsintresset samt att det finns ett intresse av att bli belönad i</w:t>
      </w:r>
      <w:r w:rsidR="009511D4" w:rsidRPr="0083237C">
        <w:t xml:space="preserve"> </w:t>
      </w:r>
      <w:r w:rsidRPr="0083237C">
        <w:t xml:space="preserve">form av bonusar eller poänginsamling. </w:t>
      </w:r>
      <w:r w:rsidR="002A543B" w:rsidRPr="0083237C">
        <w:t>I</w:t>
      </w:r>
      <w:r w:rsidRPr="0083237C">
        <w:t>ndividen</w:t>
      </w:r>
      <w:r w:rsidR="00D652BB" w:rsidRPr="0083237C">
        <w:t xml:space="preserve"> vill</w:t>
      </w:r>
      <w:r w:rsidRPr="0083237C">
        <w:t xml:space="preserve"> sedan jämföra sig, alternativt tävla mot andra personer men om det är via topplistor eller något annat är inte i fokus för individen [2], [3], [</w:t>
      </w:r>
      <w:r w:rsidR="00B14C34" w:rsidRPr="0083237C">
        <w:t>6</w:t>
      </w:r>
      <w:r w:rsidRPr="0083237C">
        <w:t xml:space="preserve">]. </w:t>
      </w:r>
    </w:p>
    <w:p w14:paraId="2A4B5279" w14:textId="4AFF39AE" w:rsidR="00054527" w:rsidRPr="0083237C" w:rsidRDefault="00054527" w:rsidP="003A506F">
      <w:pPr>
        <w:pStyle w:val="Brdtext"/>
      </w:pPr>
      <w:r w:rsidRPr="0083237C">
        <w:t xml:space="preserve">    Att försöka motivera använda</w:t>
      </w:r>
      <w:r w:rsidR="004645E3" w:rsidRPr="0083237C">
        <w:t>r</w:t>
      </w:r>
      <w:r w:rsidRPr="0083237C">
        <w:t xml:space="preserve">na till fysisk aktivitet genom </w:t>
      </w:r>
      <w:proofErr w:type="spellStart"/>
      <w:r w:rsidRPr="0083237C">
        <w:t>spelfiering</w:t>
      </w:r>
      <w:proofErr w:type="spellEnd"/>
      <w:r w:rsidRPr="0083237C">
        <w:t xml:space="preserve"> visar sig vara svårt för de individer som inte själva vill. Skulle en individ inte själv vilja förbättra sin hälsa så har </w:t>
      </w:r>
      <w:proofErr w:type="spellStart"/>
      <w:r w:rsidRPr="0083237C">
        <w:t>spelifiering</w:t>
      </w:r>
      <w:proofErr w:type="spellEnd"/>
      <w:r w:rsidRPr="0083237C">
        <w:t xml:space="preserve"> minimal påverkan, det kan dock ses som att en individ som har ett mål att nå en bättre fysisk hälsa lättare blir motiv</w:t>
      </w:r>
      <w:r w:rsidR="00E822C4" w:rsidRPr="0083237C">
        <w:t>er</w:t>
      </w:r>
      <w:r w:rsidRPr="0083237C">
        <w:t xml:space="preserve">ade via olika </w:t>
      </w:r>
      <w:proofErr w:type="spellStart"/>
      <w:r w:rsidRPr="0083237C">
        <w:t>spelifieringsmetoder</w:t>
      </w:r>
      <w:proofErr w:type="spellEnd"/>
      <w:r w:rsidRPr="0083237C">
        <w:t xml:space="preserve"> [2].</w:t>
      </w:r>
      <w:r w:rsidR="00B86FEE" w:rsidRPr="0083237C">
        <w:t xml:space="preserve"> </w:t>
      </w:r>
    </w:p>
    <w:p w14:paraId="553E2323" w14:textId="3F1F167A" w:rsidR="00D65590" w:rsidRPr="0083237C" w:rsidRDefault="00D65590" w:rsidP="003A506F">
      <w:pPr>
        <w:pStyle w:val="Brdtext"/>
      </w:pPr>
      <w:r w:rsidRPr="0083237C">
        <w:t xml:space="preserve">    </w:t>
      </w:r>
      <w:proofErr w:type="spellStart"/>
      <w:r w:rsidR="006A1EF6" w:rsidRPr="0083237C">
        <w:t>Appen</w:t>
      </w:r>
      <w:proofErr w:type="spellEnd"/>
      <w:r w:rsidR="006A1EF6" w:rsidRPr="0083237C">
        <w:t xml:space="preserve"> </w:t>
      </w:r>
      <w:proofErr w:type="spellStart"/>
      <w:r w:rsidR="006A1EF6" w:rsidRPr="0083237C">
        <w:rPr>
          <w:i/>
          <w:iCs/>
        </w:rPr>
        <w:t>gofit</w:t>
      </w:r>
      <w:proofErr w:type="spellEnd"/>
      <w:r w:rsidR="006A1EF6" w:rsidRPr="0083237C">
        <w:t xml:space="preserve"> ska genom att följa olika värden hos användaren kontrollera deras hälsa och genom detta ge reko</w:t>
      </w:r>
      <w:r w:rsidR="00A578CD" w:rsidRPr="0083237C">
        <w:t>m</w:t>
      </w:r>
      <w:r w:rsidR="006A1EF6" w:rsidRPr="0083237C">
        <w:t>mend</w:t>
      </w:r>
      <w:r w:rsidR="002C4EC2" w:rsidRPr="0083237C">
        <w:t>a</w:t>
      </w:r>
      <w:r w:rsidR="006A1EF6" w:rsidRPr="0083237C">
        <w:t>tioner för att förbättra hälsan</w:t>
      </w:r>
      <w:r w:rsidR="005F1B98" w:rsidRPr="0083237C">
        <w:t xml:space="preserve">, </w:t>
      </w:r>
      <w:proofErr w:type="spellStart"/>
      <w:r w:rsidR="005F1B98" w:rsidRPr="0083237C">
        <w:t>appen</w:t>
      </w:r>
      <w:proofErr w:type="spellEnd"/>
      <w:r w:rsidR="005F1B98" w:rsidRPr="0083237C">
        <w:t xml:space="preserve"> använder sig av </w:t>
      </w:r>
      <w:proofErr w:type="spellStart"/>
      <w:r w:rsidR="005F1B98" w:rsidRPr="0083237C">
        <w:t>s</w:t>
      </w:r>
      <w:r w:rsidR="009626AA" w:rsidRPr="0083237C">
        <w:t>pe</w:t>
      </w:r>
      <w:r w:rsidR="005F1B98" w:rsidRPr="0083237C">
        <w:t>lifiering</w:t>
      </w:r>
      <w:proofErr w:type="spellEnd"/>
      <w:r w:rsidR="005F1B98" w:rsidRPr="0083237C">
        <w:t xml:space="preserve"> och har sett ökad motivation hos användarna. </w:t>
      </w:r>
      <w:r w:rsidR="009626AA" w:rsidRPr="0083237C">
        <w:t xml:space="preserve">Alla medverkande i undersökningen av </w:t>
      </w:r>
      <w:proofErr w:type="spellStart"/>
      <w:r w:rsidR="009626AA" w:rsidRPr="0083237C">
        <w:t>appens</w:t>
      </w:r>
      <w:proofErr w:type="spellEnd"/>
      <w:r w:rsidR="009626AA" w:rsidRPr="0083237C">
        <w:t xml:space="preserve"> funktioner höll med om att </w:t>
      </w:r>
      <w:proofErr w:type="spellStart"/>
      <w:r w:rsidR="009626AA" w:rsidRPr="0083237C">
        <w:t>spelifieringsmetoden</w:t>
      </w:r>
      <w:proofErr w:type="spellEnd"/>
      <w:r w:rsidR="009626AA" w:rsidRPr="0083237C">
        <w:t xml:space="preserve"> var beroendeframkallande. Metoden som användes i denna </w:t>
      </w:r>
      <w:proofErr w:type="spellStart"/>
      <w:r w:rsidR="009626AA" w:rsidRPr="0083237C">
        <w:t>app</w:t>
      </w:r>
      <w:proofErr w:type="spellEnd"/>
      <w:r w:rsidR="009626AA" w:rsidRPr="0083237C">
        <w:t xml:space="preserve"> är olika utmaningar som användarna får ta sig an för att förbättra hälsan. Att man bl</w:t>
      </w:r>
      <w:r w:rsidR="006A202D" w:rsidRPr="0083237C">
        <w:t>e</w:t>
      </w:r>
      <w:r w:rsidR="009626AA" w:rsidRPr="0083237C">
        <w:t>v beroende av utma</w:t>
      </w:r>
      <w:r w:rsidR="00456BA8" w:rsidRPr="0083237C">
        <w:t>n</w:t>
      </w:r>
      <w:r w:rsidR="009626AA" w:rsidRPr="0083237C">
        <w:t>ingsfunktion instämde de flesta av deltagarna att detta kunde led till en ökad motivation och därmed förbättra hälsan och komma närmre sitt mål</w:t>
      </w:r>
      <w:r w:rsidR="009E4FDE" w:rsidRPr="0083237C">
        <w:t xml:space="preserve"> [7]</w:t>
      </w:r>
      <w:r w:rsidR="009626AA" w:rsidRPr="0083237C">
        <w:t>.</w:t>
      </w:r>
    </w:p>
    <w:p w14:paraId="0E6B86A0" w14:textId="77777777" w:rsidR="00054527" w:rsidRPr="0083237C" w:rsidRDefault="00054527" w:rsidP="003A506F">
      <w:pPr>
        <w:pStyle w:val="Brdtext"/>
      </w:pPr>
    </w:p>
    <w:p w14:paraId="51C49D2E" w14:textId="10A89198" w:rsidR="00C722A3" w:rsidRPr="0083237C" w:rsidRDefault="00C722A3" w:rsidP="003A506F">
      <w:pPr>
        <w:pStyle w:val="Brdtext"/>
      </w:pPr>
      <w:r w:rsidRPr="0083237C">
        <w:t xml:space="preserve">    </w:t>
      </w:r>
    </w:p>
    <w:p w14:paraId="0BDE7944" w14:textId="77777777" w:rsidR="003A506F" w:rsidRPr="0083237C" w:rsidRDefault="003A506F" w:rsidP="003A506F">
      <w:pPr>
        <w:pStyle w:val="Brdtext"/>
      </w:pPr>
    </w:p>
    <w:p w14:paraId="1DCB21E2" w14:textId="77777777" w:rsidR="00DD783B" w:rsidRPr="0083237C" w:rsidRDefault="00DD783B" w:rsidP="00DD783B">
      <w:pPr>
        <w:pStyle w:val="Brdtext"/>
      </w:pPr>
    </w:p>
    <w:p w14:paraId="14DFA92E" w14:textId="3D94E5C4" w:rsidR="00DD783B" w:rsidRPr="0083237C" w:rsidRDefault="00307453" w:rsidP="00DD783B">
      <w:pPr>
        <w:pStyle w:val="Rubrik2"/>
      </w:pPr>
      <w:bookmarkStart w:id="8" w:name="_Toc153132347"/>
      <w:proofErr w:type="spellStart"/>
      <w:r w:rsidRPr="0083237C">
        <w:t>Implentation</w:t>
      </w:r>
      <w:proofErr w:type="spellEnd"/>
      <w:r w:rsidRPr="0083237C">
        <w:t xml:space="preserve"> </w:t>
      </w:r>
      <w:r w:rsidR="005016BC" w:rsidRPr="0083237C">
        <w:t xml:space="preserve">av </w:t>
      </w:r>
      <w:proofErr w:type="spellStart"/>
      <w:r w:rsidR="005016BC" w:rsidRPr="0083237C">
        <w:t>spelifiering</w:t>
      </w:r>
      <w:proofErr w:type="spellEnd"/>
      <w:r w:rsidR="005016BC" w:rsidRPr="0083237C">
        <w:t xml:space="preserve"> i hälso- och </w:t>
      </w:r>
      <w:proofErr w:type="spellStart"/>
      <w:r w:rsidR="005016BC" w:rsidRPr="0083237C">
        <w:t>träningsappar</w:t>
      </w:r>
      <w:bookmarkEnd w:id="8"/>
      <w:proofErr w:type="spellEnd"/>
    </w:p>
    <w:p w14:paraId="636A0786" w14:textId="47B44A18" w:rsidR="00B615C7" w:rsidRPr="0083237C" w:rsidRDefault="00FD396A" w:rsidP="00DD783B">
      <w:pPr>
        <w:pStyle w:val="Brdtext"/>
      </w:pPr>
      <w:r w:rsidRPr="0083237C">
        <w:t xml:space="preserve">Vid </w:t>
      </w:r>
      <w:proofErr w:type="spellStart"/>
      <w:r w:rsidRPr="0083237C">
        <w:t>implentation</w:t>
      </w:r>
      <w:proofErr w:type="spellEnd"/>
      <w:r w:rsidRPr="0083237C">
        <w:t xml:space="preserve"> av </w:t>
      </w:r>
      <w:proofErr w:type="spellStart"/>
      <w:r w:rsidRPr="0083237C">
        <w:t>s</w:t>
      </w:r>
      <w:r w:rsidR="00AE45F8" w:rsidRPr="0083237C">
        <w:t>pe</w:t>
      </w:r>
      <w:r w:rsidRPr="0083237C">
        <w:t>lifiering</w:t>
      </w:r>
      <w:proofErr w:type="spellEnd"/>
      <w:r w:rsidRPr="0083237C">
        <w:t xml:space="preserve"> i en hälso- </w:t>
      </w:r>
      <w:proofErr w:type="spellStart"/>
      <w:r w:rsidRPr="0083237C">
        <w:t>träningsapp</w:t>
      </w:r>
      <w:proofErr w:type="spellEnd"/>
      <w:r w:rsidRPr="0083237C">
        <w:t xml:space="preserve"> bör </w:t>
      </w:r>
      <w:r w:rsidR="00380956" w:rsidRPr="0083237C">
        <w:t xml:space="preserve">man bland annat fundera på vilka </w:t>
      </w:r>
      <w:proofErr w:type="spellStart"/>
      <w:r w:rsidR="00380956" w:rsidRPr="0083237C">
        <w:t>spelifieringsmetoder</w:t>
      </w:r>
      <w:proofErr w:type="spellEnd"/>
      <w:r w:rsidR="00380956" w:rsidRPr="0083237C">
        <w:t xml:space="preserve"> man ska implem</w:t>
      </w:r>
      <w:r w:rsidR="00FF56D4" w:rsidRPr="0083237C">
        <w:t>e</w:t>
      </w:r>
      <w:r w:rsidR="00380956" w:rsidRPr="0083237C">
        <w:t>ntera och till en början, om man ens ska implement</w:t>
      </w:r>
      <w:r w:rsidR="00D36F54" w:rsidRPr="0083237C">
        <w:t>eras</w:t>
      </w:r>
      <w:r w:rsidR="00380956" w:rsidRPr="0083237C">
        <w:t xml:space="preserve"> </w:t>
      </w:r>
      <w:proofErr w:type="spellStart"/>
      <w:r w:rsidR="00380956" w:rsidRPr="0083237C">
        <w:t>spelifiering</w:t>
      </w:r>
      <w:proofErr w:type="spellEnd"/>
      <w:r w:rsidR="00380956" w:rsidRPr="0083237C">
        <w:t xml:space="preserve"> i sin </w:t>
      </w:r>
      <w:proofErr w:type="spellStart"/>
      <w:r w:rsidR="00380956" w:rsidRPr="0083237C">
        <w:t>app</w:t>
      </w:r>
      <w:proofErr w:type="spellEnd"/>
      <w:r w:rsidR="000F17A1" w:rsidRPr="0083237C">
        <w:t xml:space="preserve"> [</w:t>
      </w:r>
      <w:r w:rsidR="009E4FDE" w:rsidRPr="0083237C">
        <w:t>8</w:t>
      </w:r>
      <w:r w:rsidR="000F17A1" w:rsidRPr="0083237C">
        <w:t>]</w:t>
      </w:r>
      <w:r w:rsidR="00380956" w:rsidRPr="0083237C">
        <w:t xml:space="preserve">. </w:t>
      </w:r>
      <w:r w:rsidR="002648D7" w:rsidRPr="0083237C">
        <w:t xml:space="preserve">Målet med </w:t>
      </w:r>
      <w:proofErr w:type="spellStart"/>
      <w:r w:rsidR="002648D7" w:rsidRPr="0083237C">
        <w:t>spelifiering</w:t>
      </w:r>
      <w:proofErr w:type="spellEnd"/>
      <w:r w:rsidR="002648D7" w:rsidRPr="0083237C">
        <w:t xml:space="preserve"> är att öka intre</w:t>
      </w:r>
      <w:r w:rsidR="000E3E4A" w:rsidRPr="0083237C">
        <w:t>s</w:t>
      </w:r>
      <w:r w:rsidR="002648D7" w:rsidRPr="0083237C">
        <w:t xml:space="preserve">set för sin hälso- och </w:t>
      </w:r>
      <w:proofErr w:type="spellStart"/>
      <w:r w:rsidR="002648D7" w:rsidRPr="0083237C">
        <w:t>träningsapp</w:t>
      </w:r>
      <w:proofErr w:type="spellEnd"/>
      <w:r w:rsidR="002648D7" w:rsidRPr="0083237C">
        <w:t xml:space="preserve"> för att förbättra sitt resultat, både antalet användare samt användarens hälsa. </w:t>
      </w:r>
      <w:r w:rsidR="00967714" w:rsidRPr="0083237C">
        <w:t xml:space="preserve">Allt detta ska göras utan att få tunnelseende på just </w:t>
      </w:r>
      <w:proofErr w:type="spellStart"/>
      <w:r w:rsidR="00967714" w:rsidRPr="0083237C">
        <w:t>spelifiering</w:t>
      </w:r>
      <w:proofErr w:type="spellEnd"/>
      <w:r w:rsidR="00967714" w:rsidRPr="0083237C">
        <w:t xml:space="preserve"> så man inte glömmer bort resten av </w:t>
      </w:r>
      <w:proofErr w:type="spellStart"/>
      <w:r w:rsidR="00967714" w:rsidRPr="0083237C">
        <w:t>appen</w:t>
      </w:r>
      <w:proofErr w:type="spellEnd"/>
      <w:r w:rsidR="00967714" w:rsidRPr="0083237C">
        <w:t xml:space="preserve"> och dess funktioner [</w:t>
      </w:r>
      <w:r w:rsidR="009E4FDE" w:rsidRPr="0083237C">
        <w:t>8</w:t>
      </w:r>
      <w:r w:rsidR="00967714" w:rsidRPr="0083237C">
        <w:t>], [</w:t>
      </w:r>
      <w:r w:rsidR="009E4FDE" w:rsidRPr="0083237C">
        <w:t>9</w:t>
      </w:r>
      <w:r w:rsidR="00967714" w:rsidRPr="0083237C">
        <w:t>].</w:t>
      </w:r>
      <w:r w:rsidR="00D94C1E" w:rsidRPr="0083237C">
        <w:t xml:space="preserve"> </w:t>
      </w:r>
      <w:r w:rsidR="00D94C1E" w:rsidRPr="0083237C">
        <w:br/>
        <w:t xml:space="preserve">    Vid </w:t>
      </w:r>
      <w:proofErr w:type="spellStart"/>
      <w:r w:rsidR="00D94C1E" w:rsidRPr="0083237C">
        <w:t>planeringstadiet</w:t>
      </w:r>
      <w:proofErr w:type="spellEnd"/>
      <w:r w:rsidR="00D94C1E" w:rsidRPr="0083237C">
        <w:t xml:space="preserve"> kan utvecklaren ställa sig tre enkla frågor, vilka funktion</w:t>
      </w:r>
      <w:r w:rsidR="00143105" w:rsidRPr="0083237C">
        <w:t>e</w:t>
      </w:r>
      <w:r w:rsidR="00D94C1E" w:rsidRPr="0083237C">
        <w:t xml:space="preserve">r ska </w:t>
      </w:r>
      <w:proofErr w:type="spellStart"/>
      <w:r w:rsidR="00D94C1E" w:rsidRPr="0083237C">
        <w:t>spelifieras</w:t>
      </w:r>
      <w:proofErr w:type="spellEnd"/>
      <w:r w:rsidR="00D94C1E" w:rsidRPr="0083237C">
        <w:t xml:space="preserve">, hur ska </w:t>
      </w:r>
      <w:proofErr w:type="spellStart"/>
      <w:r w:rsidR="00D94C1E" w:rsidRPr="0083237C">
        <w:t>spelifieringen</w:t>
      </w:r>
      <w:proofErr w:type="spellEnd"/>
      <w:r w:rsidR="00D94C1E" w:rsidRPr="0083237C">
        <w:t xml:space="preserve"> hjälpa användaren att nå sina mål och vilka belöningar ska delas ut</w:t>
      </w:r>
      <w:r w:rsidR="00E3287D" w:rsidRPr="0083237C">
        <w:t>.</w:t>
      </w:r>
      <w:r w:rsidR="005D7CE1" w:rsidRPr="0083237C">
        <w:t xml:space="preserve"> När utvecklaren </w:t>
      </w:r>
      <w:r w:rsidR="003D6BC0" w:rsidRPr="0083237C">
        <w:t>utfört en</w:t>
      </w:r>
      <w:r w:rsidR="005D7CE1" w:rsidRPr="0083237C">
        <w:t xml:space="preserve"> grovplanering kan utvecklingen gå vidare till </w:t>
      </w:r>
      <w:r w:rsidR="008B7477" w:rsidRPr="0083237C">
        <w:t>tre detaljerade</w:t>
      </w:r>
      <w:r w:rsidR="005D7CE1" w:rsidRPr="0083237C">
        <w:t xml:space="preserve"> steg där man</w:t>
      </w:r>
      <w:r w:rsidR="00302B4D" w:rsidRPr="0083237C">
        <w:t xml:space="preserve"> </w:t>
      </w:r>
      <w:proofErr w:type="gramStart"/>
      <w:r w:rsidR="00302B4D" w:rsidRPr="0083237C">
        <w:t xml:space="preserve">först </w:t>
      </w:r>
      <w:r w:rsidR="005D7CE1" w:rsidRPr="0083237C">
        <w:t xml:space="preserve"> mer</w:t>
      </w:r>
      <w:proofErr w:type="gramEnd"/>
      <w:r w:rsidR="005D7CE1" w:rsidRPr="0083237C">
        <w:t xml:space="preserve"> specifikt sätter upp hur man ska belönas för sina framsteg. Man ger redan här ett värde av olika interaktioner och framsteg som sedan kan leda till belöningar eller som kan jämföras med andra. Utvecklaren </w:t>
      </w:r>
      <w:r w:rsidR="00C0580C" w:rsidRPr="0083237C">
        <w:t>kan</w:t>
      </w:r>
      <w:r w:rsidR="005D7CE1" w:rsidRPr="0083237C">
        <w:t xml:space="preserve"> här</w:t>
      </w:r>
      <w:r w:rsidR="00C0580C" w:rsidRPr="0083237C">
        <w:t xml:space="preserve"> börja fundera på hur </w:t>
      </w:r>
      <w:proofErr w:type="spellStart"/>
      <w:r w:rsidR="00D07C9E">
        <w:t>framsteges</w:t>
      </w:r>
      <w:proofErr w:type="spellEnd"/>
      <w:r w:rsidR="00D07C9E">
        <w:t xml:space="preserve"> ska redovisas, </w:t>
      </w:r>
      <w:r w:rsidR="005D7CE1" w:rsidRPr="0083237C">
        <w:t>kan det vara via poäng som ska visas i använda</w:t>
      </w:r>
      <w:r w:rsidR="00753D07" w:rsidRPr="0083237C">
        <w:t>r</w:t>
      </w:r>
      <w:r w:rsidR="005D7CE1" w:rsidRPr="0083237C">
        <w:t xml:space="preserve">profilen eller ska en ny </w:t>
      </w:r>
      <w:r w:rsidR="00CA4014" w:rsidRPr="0083237C">
        <w:t xml:space="preserve">egen </w:t>
      </w:r>
      <w:r w:rsidR="005D7CE1" w:rsidRPr="0083237C">
        <w:t>form av valuta använda</w:t>
      </w:r>
      <w:r w:rsidR="00753D07" w:rsidRPr="0083237C">
        <w:t>s.</w:t>
      </w:r>
      <w:r w:rsidR="003D6BC0" w:rsidRPr="0083237C">
        <w:t xml:space="preserve"> Vid </w:t>
      </w:r>
      <w:r w:rsidR="00216E0C" w:rsidRPr="0083237C">
        <w:t>de andra</w:t>
      </w:r>
      <w:r w:rsidR="003D6BC0" w:rsidRPr="0083237C">
        <w:t xml:space="preserve"> steg</w:t>
      </w:r>
      <w:r w:rsidR="00216E0C" w:rsidRPr="0083237C">
        <w:t>et</w:t>
      </w:r>
      <w:r w:rsidR="003D6BC0" w:rsidRPr="0083237C">
        <w:t xml:space="preserve"> kan man gå vidare till hur</w:t>
      </w:r>
      <w:r w:rsidR="00055FCF" w:rsidRPr="0083237C">
        <w:t xml:space="preserve"> </w:t>
      </w:r>
      <w:proofErr w:type="spellStart"/>
      <w:r w:rsidR="00055FCF" w:rsidRPr="0083237C">
        <w:t>användrarna</w:t>
      </w:r>
      <w:proofErr w:type="spellEnd"/>
      <w:r w:rsidR="003D6BC0" w:rsidRPr="0083237C">
        <w:t xml:space="preserve"> ska jämföras med </w:t>
      </w:r>
      <w:r w:rsidR="00DF5BCF" w:rsidRPr="0083237C">
        <w:t>var</w:t>
      </w:r>
      <w:r w:rsidR="003D6BC0" w:rsidRPr="0083237C">
        <w:t xml:space="preserve">andra om detta är något </w:t>
      </w:r>
      <w:r w:rsidR="002B2994" w:rsidRPr="0083237C">
        <w:t xml:space="preserve">som ska vara en funktion i </w:t>
      </w:r>
      <w:proofErr w:type="spellStart"/>
      <w:r w:rsidR="002B2994" w:rsidRPr="0083237C">
        <w:t>appen</w:t>
      </w:r>
      <w:proofErr w:type="spellEnd"/>
      <w:r w:rsidR="009A542D" w:rsidRPr="0083237C">
        <w:t xml:space="preserve"> samt om man ska ha någon form av historia som ska följas eller hu</w:t>
      </w:r>
      <w:r w:rsidR="00E626CE" w:rsidRPr="0083237C">
        <w:t xml:space="preserve">r </w:t>
      </w:r>
      <w:r w:rsidR="009A542D" w:rsidRPr="0083237C">
        <w:t>man ska uppvisa framsteg.</w:t>
      </w:r>
      <w:r w:rsidR="008B7477" w:rsidRPr="0083237C">
        <w:t xml:space="preserve"> </w:t>
      </w:r>
      <w:r w:rsidR="000E4BB8" w:rsidRPr="0083237C">
        <w:t xml:space="preserve">Det tredje steget ska utvecklaren implementera hur man ska belönas för sina framsteg, när värden på framsteg satts och ett sätt att visa framsteg är det bara att på något sätt sammanfoga alla olika delar. Här implementerar man </w:t>
      </w:r>
      <w:proofErr w:type="gramStart"/>
      <w:r w:rsidR="000E4BB8" w:rsidRPr="0083237C">
        <w:t>t.ex.</w:t>
      </w:r>
      <w:proofErr w:type="gramEnd"/>
      <w:r w:rsidR="000E4BB8" w:rsidRPr="0083237C">
        <w:t xml:space="preserve"> något form av poängsystem som kanske tar en till nya nivåer där man får olika belöningar</w:t>
      </w:r>
      <w:r w:rsidR="00E21CD1" w:rsidRPr="0083237C">
        <w:t xml:space="preserve"> [</w:t>
      </w:r>
      <w:r w:rsidR="009E4FDE" w:rsidRPr="0083237C">
        <w:t>10</w:t>
      </w:r>
      <w:r w:rsidR="00E21CD1" w:rsidRPr="0083237C">
        <w:t>]</w:t>
      </w:r>
      <w:r w:rsidR="000E4BB8" w:rsidRPr="0083237C">
        <w:t xml:space="preserve">. </w:t>
      </w:r>
    </w:p>
    <w:p w14:paraId="5B3A5FFB" w14:textId="33DA9F9E" w:rsidR="00D94C1E" w:rsidRPr="0083237C" w:rsidRDefault="00D94C1E" w:rsidP="00DD783B">
      <w:pPr>
        <w:pStyle w:val="Brdtext"/>
      </w:pPr>
      <w:r w:rsidRPr="0083237C">
        <w:t xml:space="preserve">    </w:t>
      </w:r>
    </w:p>
    <w:p w14:paraId="65F195B9" w14:textId="77777777" w:rsidR="002648D7" w:rsidRPr="0083237C" w:rsidRDefault="002648D7" w:rsidP="00DD783B">
      <w:pPr>
        <w:pStyle w:val="Brdtext"/>
      </w:pPr>
    </w:p>
    <w:p w14:paraId="14C4E30D" w14:textId="77777777" w:rsidR="002648D7" w:rsidRPr="0083237C" w:rsidRDefault="002648D7" w:rsidP="00DD783B">
      <w:pPr>
        <w:pStyle w:val="Brdtext"/>
      </w:pPr>
    </w:p>
    <w:p w14:paraId="2717C03D" w14:textId="77777777" w:rsidR="002648D7" w:rsidRPr="0083237C" w:rsidRDefault="002648D7" w:rsidP="00DD783B">
      <w:pPr>
        <w:pStyle w:val="Brdtext"/>
      </w:pPr>
    </w:p>
    <w:p w14:paraId="75AF9A42" w14:textId="77777777" w:rsidR="00B615C7" w:rsidRPr="0083237C" w:rsidRDefault="00B615C7" w:rsidP="00B615C7">
      <w:pPr>
        <w:pStyle w:val="Brdtext"/>
      </w:pPr>
    </w:p>
    <w:p w14:paraId="6CBDDC78" w14:textId="77777777" w:rsidR="00B615C7" w:rsidRPr="0083237C" w:rsidRDefault="00B615C7" w:rsidP="00B615C7">
      <w:pPr>
        <w:pStyle w:val="Brdtext"/>
      </w:pPr>
    </w:p>
    <w:p w14:paraId="4ABFE998" w14:textId="77777777" w:rsidR="00B615C7" w:rsidRPr="0083237C" w:rsidRDefault="00B615C7" w:rsidP="00B615C7">
      <w:pPr>
        <w:pStyle w:val="Brdtext"/>
      </w:pPr>
    </w:p>
    <w:p w14:paraId="3F714BC1" w14:textId="77777777" w:rsidR="00B615C7" w:rsidRPr="0083237C" w:rsidRDefault="00B615C7" w:rsidP="00B615C7">
      <w:pPr>
        <w:pStyle w:val="Brdtext"/>
      </w:pPr>
    </w:p>
    <w:p w14:paraId="7873F54A" w14:textId="77777777" w:rsidR="00B615C7" w:rsidRPr="0083237C" w:rsidRDefault="00B615C7" w:rsidP="00B615C7">
      <w:pPr>
        <w:pStyle w:val="Brdtext"/>
      </w:pPr>
    </w:p>
    <w:p w14:paraId="13961158" w14:textId="77777777" w:rsidR="00B615C7" w:rsidRPr="0083237C" w:rsidRDefault="00B615C7" w:rsidP="00B615C7">
      <w:pPr>
        <w:pStyle w:val="Brdtext"/>
      </w:pPr>
    </w:p>
    <w:p w14:paraId="7F242160" w14:textId="77777777" w:rsidR="00B615C7" w:rsidRPr="0083237C" w:rsidRDefault="00B615C7" w:rsidP="00B615C7">
      <w:pPr>
        <w:pStyle w:val="Brdtext"/>
      </w:pPr>
    </w:p>
    <w:p w14:paraId="282159DC" w14:textId="77777777" w:rsidR="00B615C7" w:rsidRPr="0083237C" w:rsidRDefault="00B615C7" w:rsidP="00B615C7">
      <w:pPr>
        <w:pStyle w:val="Brdtext"/>
      </w:pPr>
    </w:p>
    <w:p w14:paraId="22811BAC" w14:textId="77777777" w:rsidR="00B615C7" w:rsidRPr="0083237C" w:rsidRDefault="00B615C7" w:rsidP="00B615C7">
      <w:pPr>
        <w:pStyle w:val="Brdtext"/>
      </w:pPr>
    </w:p>
    <w:p w14:paraId="4E0F6BA7" w14:textId="77777777" w:rsidR="00B615C7" w:rsidRPr="0083237C" w:rsidRDefault="00B615C7" w:rsidP="00B615C7">
      <w:pPr>
        <w:pStyle w:val="Brdtext"/>
      </w:pPr>
    </w:p>
    <w:p w14:paraId="40A1BB29" w14:textId="77777777" w:rsidR="00B615C7" w:rsidRPr="0083237C" w:rsidRDefault="00B615C7" w:rsidP="00B615C7">
      <w:pPr>
        <w:pStyle w:val="Brdtext"/>
      </w:pPr>
    </w:p>
    <w:p w14:paraId="1795F767" w14:textId="77777777" w:rsidR="00B615C7" w:rsidRPr="0083237C" w:rsidRDefault="00B615C7" w:rsidP="00B615C7">
      <w:pPr>
        <w:pStyle w:val="Brdtext"/>
      </w:pPr>
    </w:p>
    <w:p w14:paraId="6F40E648" w14:textId="77777777" w:rsidR="00B615C7" w:rsidRPr="0083237C" w:rsidRDefault="00B615C7" w:rsidP="00B615C7">
      <w:pPr>
        <w:pStyle w:val="Brdtext"/>
      </w:pPr>
    </w:p>
    <w:p w14:paraId="27CF5D61" w14:textId="77777777" w:rsidR="00B615C7" w:rsidRPr="0083237C" w:rsidRDefault="00B615C7" w:rsidP="00B615C7">
      <w:pPr>
        <w:pStyle w:val="Brdtext"/>
      </w:pPr>
    </w:p>
    <w:p w14:paraId="593E2A6D" w14:textId="77777777" w:rsidR="00B615C7" w:rsidRPr="0083237C" w:rsidRDefault="00B615C7" w:rsidP="00B615C7">
      <w:pPr>
        <w:pStyle w:val="Brdtext"/>
      </w:pPr>
    </w:p>
    <w:p w14:paraId="40EE8FC8" w14:textId="77777777" w:rsidR="00B615C7" w:rsidRPr="0083237C" w:rsidRDefault="00B615C7" w:rsidP="00B615C7">
      <w:pPr>
        <w:pStyle w:val="Brdtext"/>
      </w:pPr>
    </w:p>
    <w:p w14:paraId="1B0ED2FC" w14:textId="77777777" w:rsidR="00B615C7" w:rsidRPr="0083237C" w:rsidRDefault="00B615C7" w:rsidP="00B615C7">
      <w:pPr>
        <w:pStyle w:val="Brdtext"/>
      </w:pPr>
    </w:p>
    <w:p w14:paraId="22C0D388" w14:textId="77777777" w:rsidR="00B615C7" w:rsidRPr="0083237C" w:rsidRDefault="00B615C7" w:rsidP="00B615C7">
      <w:pPr>
        <w:pStyle w:val="Brdtext"/>
      </w:pPr>
    </w:p>
    <w:p w14:paraId="5A7FD4E8" w14:textId="77777777" w:rsidR="00B615C7" w:rsidRPr="0083237C" w:rsidRDefault="00B615C7" w:rsidP="00B615C7">
      <w:pPr>
        <w:pStyle w:val="Brdtext"/>
      </w:pPr>
    </w:p>
    <w:p w14:paraId="7517B393" w14:textId="77777777" w:rsidR="00B615C7" w:rsidRPr="0083237C" w:rsidRDefault="00B615C7" w:rsidP="00B615C7">
      <w:pPr>
        <w:pStyle w:val="Brdtext"/>
      </w:pPr>
    </w:p>
    <w:p w14:paraId="295112CD" w14:textId="77777777" w:rsidR="00B615C7" w:rsidRPr="0083237C" w:rsidRDefault="00B615C7" w:rsidP="00B615C7">
      <w:pPr>
        <w:pStyle w:val="Brdtext"/>
      </w:pPr>
    </w:p>
    <w:p w14:paraId="264B1AD1" w14:textId="77777777" w:rsidR="00B615C7" w:rsidRPr="0083237C" w:rsidRDefault="00B615C7" w:rsidP="00B615C7">
      <w:pPr>
        <w:pStyle w:val="Brdtext"/>
      </w:pPr>
    </w:p>
    <w:p w14:paraId="4CCEE387" w14:textId="0B5B174A" w:rsidR="007D2808" w:rsidRPr="0083237C" w:rsidRDefault="007D2808">
      <w:pPr>
        <w:rPr>
          <w:rFonts w:cs="Arial"/>
          <w:bCs/>
          <w:kern w:val="32"/>
          <w:sz w:val="36"/>
          <w:szCs w:val="32"/>
        </w:rPr>
      </w:pPr>
    </w:p>
    <w:p w14:paraId="37FB80A5" w14:textId="77777777" w:rsidR="006B288E" w:rsidRPr="0083237C" w:rsidRDefault="00B615C7" w:rsidP="006B288E">
      <w:pPr>
        <w:pStyle w:val="Rubrik1"/>
      </w:pPr>
      <w:bookmarkStart w:id="9" w:name="_Toc153132348"/>
      <w:r w:rsidRPr="0083237C">
        <w:lastRenderedPageBreak/>
        <w:t>Diskussion</w:t>
      </w:r>
      <w:r w:rsidR="00A96C1B" w:rsidRPr="0083237C">
        <w:t xml:space="preserve"> och slutsatser</w:t>
      </w:r>
      <w:bookmarkEnd w:id="9"/>
    </w:p>
    <w:p w14:paraId="6B89C996" w14:textId="54FA1A42" w:rsidR="00082AD4" w:rsidRPr="0083237C" w:rsidRDefault="00082AD4" w:rsidP="00082AD4">
      <w:pPr>
        <w:pStyle w:val="Brdtext"/>
      </w:pPr>
      <w:r w:rsidRPr="0083237C">
        <w:t xml:space="preserve">Det kommer i kapitel 3 att tas upp lite </w:t>
      </w:r>
      <w:proofErr w:type="spellStart"/>
      <w:r w:rsidRPr="0083237C">
        <w:t>slutasatser</w:t>
      </w:r>
      <w:proofErr w:type="spellEnd"/>
      <w:r w:rsidRPr="0083237C">
        <w:t xml:space="preserve"> och det viktigaste kring effekterna av </w:t>
      </w:r>
      <w:proofErr w:type="spellStart"/>
      <w:r w:rsidRPr="0083237C">
        <w:t>spelifiering</w:t>
      </w:r>
      <w:proofErr w:type="spellEnd"/>
      <w:r w:rsidRPr="0083237C">
        <w:t xml:space="preserve"> samt det viktigaste man bör tänka på vid implementation och varför man ska just fokusera på det.</w:t>
      </w:r>
    </w:p>
    <w:p w14:paraId="3A5A58E3" w14:textId="3AE3218A" w:rsidR="009D75B9" w:rsidRPr="0083237C" w:rsidRDefault="009D75B9" w:rsidP="009D75B9">
      <w:pPr>
        <w:pStyle w:val="Rubrik2"/>
      </w:pPr>
      <w:bookmarkStart w:id="10" w:name="_Toc153132349"/>
      <w:r w:rsidRPr="0083237C">
        <w:t>Effektiviteten a</w:t>
      </w:r>
      <w:r w:rsidR="006C7FE8" w:rsidRPr="0083237C">
        <w:t xml:space="preserve">v </w:t>
      </w:r>
      <w:proofErr w:type="spellStart"/>
      <w:r w:rsidR="006C7FE8" w:rsidRPr="0083237C">
        <w:t>spelifiering</w:t>
      </w:r>
      <w:bookmarkEnd w:id="10"/>
      <w:proofErr w:type="spellEnd"/>
    </w:p>
    <w:p w14:paraId="53985F22" w14:textId="1B7A4957" w:rsidR="008C696B" w:rsidRPr="0083237C" w:rsidRDefault="008C696B" w:rsidP="008C696B">
      <w:pPr>
        <w:pStyle w:val="Brdtext"/>
      </w:pPr>
      <w:r w:rsidRPr="0083237C">
        <w:t xml:space="preserve">Resultaten tyder på att den tidigare effekten av </w:t>
      </w:r>
      <w:proofErr w:type="spellStart"/>
      <w:r w:rsidRPr="0083237C">
        <w:t>spelfiering</w:t>
      </w:r>
      <w:proofErr w:type="spellEnd"/>
      <w:r w:rsidRPr="0083237C">
        <w:t xml:space="preserve"> är svårbedömt men positiv i de fall det har testats. Det finns flera olika </w:t>
      </w:r>
      <w:proofErr w:type="spellStart"/>
      <w:r w:rsidRPr="0083237C">
        <w:t>spelifieringsmetoder</w:t>
      </w:r>
      <w:proofErr w:type="spellEnd"/>
      <w:r w:rsidRPr="0083237C">
        <w:t xml:space="preserve"> som kan användas och</w:t>
      </w:r>
      <w:r w:rsidR="0006774B">
        <w:t xml:space="preserve"> </w:t>
      </w:r>
      <w:r w:rsidRPr="0083237C">
        <w:t xml:space="preserve">oftast </w:t>
      </w:r>
      <w:proofErr w:type="spellStart"/>
      <w:r w:rsidRPr="0083237C">
        <w:t>anvämds</w:t>
      </w:r>
      <w:proofErr w:type="spellEnd"/>
      <w:r w:rsidRPr="0083237C">
        <w:t xml:space="preserve"> dessa i kombination med varandra. Man har sett att en kombination ger ett positivt resultat men det finns svårigheter att bestämma en separat metods effekt då de</w:t>
      </w:r>
      <w:r w:rsidR="0006774B">
        <w:t xml:space="preserve">m </w:t>
      </w:r>
      <w:r w:rsidRPr="0083237C">
        <w:t xml:space="preserve">sällan används ensamt. Att kombinera de olika metoderna </w:t>
      </w:r>
      <w:r w:rsidR="00991392" w:rsidRPr="0083237C">
        <w:t xml:space="preserve">för att skapa någon form av </w:t>
      </w:r>
      <w:proofErr w:type="spellStart"/>
      <w:r w:rsidR="00991392" w:rsidRPr="0083237C">
        <w:t>jämförlsebar</w:t>
      </w:r>
      <w:proofErr w:type="spellEnd"/>
      <w:r w:rsidR="00991392" w:rsidRPr="0083237C">
        <w:t xml:space="preserve"> data är något </w:t>
      </w:r>
      <w:r w:rsidR="00FA4921">
        <w:t xml:space="preserve">som </w:t>
      </w:r>
      <w:r w:rsidR="00991392" w:rsidRPr="0083237C">
        <w:t>bör sträva</w:t>
      </w:r>
      <w:r w:rsidR="00FA4921">
        <w:t>s</w:t>
      </w:r>
      <w:r w:rsidR="00991392" w:rsidRPr="0083237C">
        <w:t xml:space="preserve"> efter då man har sett en motivation uppstå </w:t>
      </w:r>
      <w:proofErr w:type="gramStart"/>
      <w:r w:rsidR="00991392" w:rsidRPr="0083237C">
        <w:t>va</w:t>
      </w:r>
      <w:proofErr w:type="gramEnd"/>
      <w:r w:rsidR="00991392" w:rsidRPr="0083237C">
        <w:t xml:space="preserve"> just jämförelse. Hur </w:t>
      </w:r>
      <w:r w:rsidR="00D2193B">
        <w:t>användarna</w:t>
      </w:r>
      <w:r w:rsidR="00991392" w:rsidRPr="0083237C">
        <w:t xml:space="preserve"> ska jämföras var oftast inte det väsentliga men man kan då tänka sig </w:t>
      </w:r>
      <w:r w:rsidR="0021071A">
        <w:t xml:space="preserve">att </w:t>
      </w:r>
      <w:r w:rsidR="00991392" w:rsidRPr="0083237C">
        <w:t xml:space="preserve">göra både </w:t>
      </w:r>
      <w:proofErr w:type="spellStart"/>
      <w:r w:rsidR="00991392" w:rsidRPr="0083237C">
        <w:t>allmäna</w:t>
      </w:r>
      <w:proofErr w:type="spellEnd"/>
      <w:r w:rsidR="00991392" w:rsidRPr="0083237C">
        <w:t xml:space="preserve"> topplistor samt ligor man själv kan skapa och bjuda in till. </w:t>
      </w:r>
    </w:p>
    <w:p w14:paraId="2A2670A7" w14:textId="3050E41C" w:rsidR="002019BB" w:rsidRPr="0083237C" w:rsidRDefault="002C4EC2" w:rsidP="008C696B">
      <w:pPr>
        <w:pStyle w:val="Brdtext"/>
      </w:pPr>
      <w:r w:rsidRPr="0083237C">
        <w:t xml:space="preserve">    Rapporten tyder även på att </w:t>
      </w:r>
      <w:proofErr w:type="spellStart"/>
      <w:r w:rsidRPr="0083237C">
        <w:t>spelifiering</w:t>
      </w:r>
      <w:proofErr w:type="spellEnd"/>
      <w:r w:rsidRPr="0083237C">
        <w:t xml:space="preserve"> har svårt att får folk från att vara omotiverade till att bli motiverad utan fungerar bättre på de individer som redan har ett mål de vill nå</w:t>
      </w:r>
      <w:r w:rsidR="0006774B">
        <w:t>.</w:t>
      </w:r>
      <w:r w:rsidRPr="0083237C">
        <w:t xml:space="preserve"> Spelifiering i just hälso- och </w:t>
      </w:r>
      <w:proofErr w:type="spellStart"/>
      <w:r w:rsidRPr="0083237C">
        <w:t>träningsappar</w:t>
      </w:r>
      <w:proofErr w:type="spellEnd"/>
      <w:r w:rsidRPr="0083237C">
        <w:t xml:space="preserve"> kan mer ses som ett hjälpmedel att nå mål snarare än något som motiverar alla att träna.</w:t>
      </w:r>
      <w:r w:rsidR="003D5DC8" w:rsidRPr="0083237C">
        <w:t xml:space="preserve"> I </w:t>
      </w:r>
      <w:proofErr w:type="spellStart"/>
      <w:r w:rsidR="003D5DC8" w:rsidRPr="0083237C">
        <w:t>appen</w:t>
      </w:r>
      <w:proofErr w:type="spellEnd"/>
      <w:r w:rsidR="003D5DC8" w:rsidRPr="0083237C">
        <w:t xml:space="preserve"> </w:t>
      </w:r>
      <w:proofErr w:type="spellStart"/>
      <w:r w:rsidR="003D5DC8" w:rsidRPr="0083237C">
        <w:t>gofit</w:t>
      </w:r>
      <w:proofErr w:type="spellEnd"/>
      <w:r w:rsidR="003D5DC8" w:rsidRPr="0083237C">
        <w:t xml:space="preserve"> </w:t>
      </w:r>
      <w:proofErr w:type="spellStart"/>
      <w:r w:rsidR="003D5DC8" w:rsidRPr="0083237C">
        <w:t>gjodes</w:t>
      </w:r>
      <w:proofErr w:type="spellEnd"/>
      <w:r w:rsidR="003D5DC8" w:rsidRPr="0083237C">
        <w:t xml:space="preserve"> en undersökning av hur </w:t>
      </w:r>
      <w:proofErr w:type="spellStart"/>
      <w:r w:rsidR="003D5DC8" w:rsidRPr="0083237C">
        <w:t>spelifieringsmetoden</w:t>
      </w:r>
      <w:proofErr w:type="spellEnd"/>
      <w:r w:rsidR="003D5DC8" w:rsidRPr="0083237C">
        <w:t xml:space="preserve"> utmaningar påverkade användaren. Detta gav resultatet att många kände att detta kunde öka motivationen för användaren och detta endast genom en si</w:t>
      </w:r>
      <w:r w:rsidR="0006774B">
        <w:t xml:space="preserve">mpel </w:t>
      </w:r>
      <w:r w:rsidR="003D5DC8" w:rsidRPr="0083237C">
        <w:t xml:space="preserve">implementation av endast en metod. Detta visar på att bara för att man ska implementera någon form av </w:t>
      </w:r>
      <w:proofErr w:type="spellStart"/>
      <w:r w:rsidR="003D5DC8" w:rsidRPr="0083237C">
        <w:t>spelifiering</w:t>
      </w:r>
      <w:proofErr w:type="spellEnd"/>
      <w:r w:rsidR="003D5DC8" w:rsidRPr="0083237C">
        <w:t xml:space="preserve"> så måste man inte komplicera det utan bara en simpel funktion kan påverka motivationen</w:t>
      </w:r>
      <w:r w:rsidR="005F0C21" w:rsidRPr="0083237C">
        <w:t xml:space="preserve"> positivt. </w:t>
      </w:r>
      <w:r w:rsidR="00F91684" w:rsidRPr="0083237C">
        <w:t xml:space="preserve">Sammanfattningsvis kan det ses som att de effekter man kommit fram till ses som positiva men hur representativt och om det är just </w:t>
      </w:r>
      <w:proofErr w:type="spellStart"/>
      <w:r w:rsidR="00F91684" w:rsidRPr="0083237C">
        <w:t>spelifieringen</w:t>
      </w:r>
      <w:proofErr w:type="spellEnd"/>
      <w:r w:rsidR="00F91684" w:rsidRPr="0083237C">
        <w:t xml:space="preserve"> som bidrar till det är svårt att säga.</w:t>
      </w:r>
    </w:p>
    <w:p w14:paraId="5AA0CE80" w14:textId="77777777" w:rsidR="00C66649" w:rsidRPr="0083237C" w:rsidRDefault="00C66649" w:rsidP="008C696B">
      <w:pPr>
        <w:pStyle w:val="Brdtext"/>
      </w:pPr>
    </w:p>
    <w:p w14:paraId="23E36230" w14:textId="0A4AF0D8" w:rsidR="005C7C1D" w:rsidRPr="0083237C" w:rsidRDefault="00A511E8" w:rsidP="005C7C1D">
      <w:pPr>
        <w:pStyle w:val="Rubrik2"/>
      </w:pPr>
      <w:bookmarkStart w:id="11" w:name="_Toc153132350"/>
      <w:r w:rsidRPr="0083237C">
        <w:t>Viktiga tankar vid implementation</w:t>
      </w:r>
      <w:bookmarkEnd w:id="11"/>
    </w:p>
    <w:p w14:paraId="5B509F4E" w14:textId="0408E477" w:rsidR="003D5DC8" w:rsidRPr="0083237C" w:rsidRDefault="005F0C21" w:rsidP="008C696B">
      <w:pPr>
        <w:pStyle w:val="Brdtext"/>
      </w:pPr>
      <w:r w:rsidRPr="0083237C">
        <w:t xml:space="preserve">Risken vid </w:t>
      </w:r>
      <w:proofErr w:type="spellStart"/>
      <w:r w:rsidRPr="0083237C">
        <w:t>spelifiering</w:t>
      </w:r>
      <w:proofErr w:type="spellEnd"/>
      <w:r w:rsidRPr="0083237C">
        <w:t xml:space="preserve"> är att man får tunnelseende på just </w:t>
      </w:r>
      <w:proofErr w:type="spellStart"/>
      <w:r w:rsidRPr="0083237C">
        <w:t>spelifieringen</w:t>
      </w:r>
      <w:proofErr w:type="spellEnd"/>
      <w:r w:rsidRPr="0083237C">
        <w:t xml:space="preserve"> och glömmer bort resten av </w:t>
      </w:r>
      <w:proofErr w:type="spellStart"/>
      <w:r w:rsidRPr="0083237C">
        <w:t>appen</w:t>
      </w:r>
      <w:proofErr w:type="spellEnd"/>
      <w:r w:rsidRPr="0083237C">
        <w:t>, detta gäller för både utvecklare och användare.</w:t>
      </w:r>
      <w:r w:rsidR="003D5DC8" w:rsidRPr="0083237C">
        <w:t xml:space="preserve"> </w:t>
      </w:r>
      <w:r w:rsidR="002019BB" w:rsidRPr="0083237C">
        <w:t xml:space="preserve">För utvecklare gäller det att inte överanvända </w:t>
      </w:r>
      <w:proofErr w:type="spellStart"/>
      <w:r w:rsidR="002019BB" w:rsidRPr="0083237C">
        <w:t>spelifiering</w:t>
      </w:r>
      <w:proofErr w:type="spellEnd"/>
      <w:r w:rsidR="002019BB" w:rsidRPr="0083237C">
        <w:t xml:space="preserve"> ut</w:t>
      </w:r>
      <w:r w:rsidR="00A511E8" w:rsidRPr="0083237C">
        <w:t>a</w:t>
      </w:r>
      <w:r w:rsidR="002019BB" w:rsidRPr="0083237C">
        <w:t>n man k</w:t>
      </w:r>
      <w:r w:rsidR="0006774B">
        <w:t>an</w:t>
      </w:r>
      <w:r w:rsidR="002019BB" w:rsidRPr="0083237C">
        <w:t xml:space="preserve"> se en funktion av </w:t>
      </w:r>
      <w:proofErr w:type="spellStart"/>
      <w:r w:rsidR="002019BB" w:rsidRPr="0083237C">
        <w:t>spelifiering</w:t>
      </w:r>
      <w:proofErr w:type="spellEnd"/>
      <w:r w:rsidR="002019BB" w:rsidRPr="0083237C">
        <w:t xml:space="preserve"> vid endast en simpel funktion.</w:t>
      </w:r>
      <w:r w:rsidR="00C9390F" w:rsidRPr="0083237C">
        <w:t xml:space="preserve"> Detta </w:t>
      </w:r>
      <w:r w:rsidR="00837281" w:rsidRPr="0083237C">
        <w:t>kan betyda</w:t>
      </w:r>
      <w:r w:rsidR="00C9390F" w:rsidRPr="0083237C">
        <w:t xml:space="preserve"> att det inte</w:t>
      </w:r>
      <w:r w:rsidR="00837281" w:rsidRPr="0083237C">
        <w:t xml:space="preserve"> är</w:t>
      </w:r>
      <w:r w:rsidR="00C9390F" w:rsidRPr="0083237C">
        <w:t xml:space="preserve"> antalet metoder som påverkar utan det är mer användbart att implementera metoderna bra </w:t>
      </w:r>
      <w:proofErr w:type="gramStart"/>
      <w:r w:rsidR="00C9390F" w:rsidRPr="0083237C">
        <w:t>istället</w:t>
      </w:r>
      <w:proofErr w:type="gramEnd"/>
      <w:r w:rsidR="00C9390F" w:rsidRPr="0083237C">
        <w:t xml:space="preserve">. </w:t>
      </w:r>
      <w:r w:rsidR="00837281" w:rsidRPr="0083237C">
        <w:t xml:space="preserve">Vid utvecklingen av en hälso- och </w:t>
      </w:r>
      <w:proofErr w:type="spellStart"/>
      <w:r w:rsidR="00837281" w:rsidRPr="0083237C">
        <w:t>träningsapp</w:t>
      </w:r>
      <w:proofErr w:type="spellEnd"/>
      <w:r w:rsidR="00837281" w:rsidRPr="0083237C">
        <w:t xml:space="preserve"> ska målet vara att </w:t>
      </w:r>
      <w:proofErr w:type="spellStart"/>
      <w:r w:rsidR="00837281" w:rsidRPr="0083237C">
        <w:t>hälpa</w:t>
      </w:r>
      <w:proofErr w:type="spellEnd"/>
      <w:r w:rsidR="00837281" w:rsidRPr="0083237C">
        <w:t xml:space="preserve"> användaren att nå sina mål eller att må bättre</w:t>
      </w:r>
      <w:r w:rsidR="007167D6">
        <w:t>. I</w:t>
      </w:r>
      <w:r w:rsidR="00837281" w:rsidRPr="0083237C">
        <w:t xml:space="preserve">nte att de </w:t>
      </w:r>
      <w:proofErr w:type="gramStart"/>
      <w:r w:rsidR="00837281" w:rsidRPr="0083237C">
        <w:t>t.ex.</w:t>
      </w:r>
      <w:proofErr w:type="gramEnd"/>
      <w:r w:rsidR="00837281" w:rsidRPr="0083237C">
        <w:t xml:space="preserve"> ska samla poäng utan </w:t>
      </w:r>
      <w:r w:rsidR="00AE191C">
        <w:t>användaren</w:t>
      </w:r>
      <w:r w:rsidR="00837281" w:rsidRPr="0083237C">
        <w:t xml:space="preserve"> måste komma ihåg sitt riktiga mål</w:t>
      </w:r>
      <w:r w:rsidR="00105304" w:rsidRPr="0083237C">
        <w:t xml:space="preserve">. </w:t>
      </w:r>
      <w:r w:rsidR="008547E2" w:rsidRPr="0083237C">
        <w:t>För användaren gäller det också att komma ihåg sitt huvudsakliga mål, antagligen är det att må bättre och även om just den nivån eller den medaljen tar en närmre det så ska det fortfarande ligga i ens huvudfokus att nå målet.</w:t>
      </w:r>
      <w:r w:rsidR="00036243" w:rsidRPr="0083237C">
        <w:t xml:space="preserve"> </w:t>
      </w:r>
    </w:p>
    <w:p w14:paraId="025F535A" w14:textId="175A7ECD" w:rsidR="00036243" w:rsidRPr="0083237C" w:rsidRDefault="00036243" w:rsidP="008C696B">
      <w:pPr>
        <w:pStyle w:val="Brdtext"/>
      </w:pPr>
      <w:r w:rsidRPr="0083237C">
        <w:t xml:space="preserve">   Vid implementationen b</w:t>
      </w:r>
      <w:r w:rsidR="007167D6">
        <w:t>ör</w:t>
      </w:r>
      <w:r w:rsidR="005473FB">
        <w:t xml:space="preserve"> det vara</w:t>
      </w:r>
      <w:r w:rsidRPr="0083237C">
        <w:t xml:space="preserve"> i tanken hela tiden så man inte svävar </w:t>
      </w:r>
      <w:proofErr w:type="gramStart"/>
      <w:r w:rsidRPr="0083237C">
        <w:t>iväg</w:t>
      </w:r>
      <w:proofErr w:type="gramEnd"/>
      <w:r w:rsidRPr="0083237C">
        <w:t xml:space="preserve"> när man börjar planera. Att följa planen </w:t>
      </w:r>
      <w:r w:rsidR="00B10F34">
        <w:t>och</w:t>
      </w:r>
      <w:r w:rsidRPr="0083237C">
        <w:t xml:space="preserve"> noggrant planera användningen av </w:t>
      </w:r>
      <w:proofErr w:type="spellStart"/>
      <w:r w:rsidRPr="0083237C">
        <w:t>spelifiering</w:t>
      </w:r>
      <w:proofErr w:type="spellEnd"/>
      <w:r w:rsidRPr="0083237C">
        <w:t xml:space="preserve"> om </w:t>
      </w:r>
      <w:r w:rsidR="00090AB3">
        <w:t>det har bestämts</w:t>
      </w:r>
      <w:r w:rsidRPr="0083237C">
        <w:t xml:space="preserve"> att det är något som ska finnas i </w:t>
      </w:r>
      <w:proofErr w:type="spellStart"/>
      <w:r w:rsidRPr="0083237C">
        <w:t>appen</w:t>
      </w:r>
      <w:proofErr w:type="spellEnd"/>
      <w:r w:rsidRPr="0083237C">
        <w:t xml:space="preserve">. Vid beslut om man ska implementera </w:t>
      </w:r>
      <w:proofErr w:type="spellStart"/>
      <w:r w:rsidRPr="0083237C">
        <w:t>spelifiering</w:t>
      </w:r>
      <w:proofErr w:type="spellEnd"/>
      <w:r w:rsidRPr="0083237C">
        <w:t xml:space="preserve"> måste man tänka igenom om det kommer att göra någon skillnad för</w:t>
      </w:r>
      <w:r w:rsidR="009A03A5">
        <w:rPr>
          <w:color w:val="000000" w:themeColor="text1"/>
        </w:rPr>
        <w:t xml:space="preserve"> </w:t>
      </w:r>
      <w:r w:rsidR="00AD1852">
        <w:rPr>
          <w:color w:val="000000" w:themeColor="text1"/>
        </w:rPr>
        <w:t xml:space="preserve">effektiviteten av </w:t>
      </w:r>
      <w:proofErr w:type="spellStart"/>
      <w:r w:rsidR="00AD1852">
        <w:rPr>
          <w:color w:val="000000" w:themeColor="text1"/>
        </w:rPr>
        <w:t>appens</w:t>
      </w:r>
      <w:proofErr w:type="spellEnd"/>
      <w:r w:rsidR="00AD1852">
        <w:rPr>
          <w:color w:val="000000" w:themeColor="text1"/>
        </w:rPr>
        <w:t xml:space="preserve"> funktionaliteter</w:t>
      </w:r>
      <w:r w:rsidR="00213A17" w:rsidRPr="0083237C">
        <w:t xml:space="preserve">. Skulle utvecklaren vilja implementera det ska man tänka då på vilka funktioner som ska kopplas med vilka metoder för bäst resultat. Då det har setts att även jämförelse spelar stor roll för användaren så kan man börja fundera på hur användarna ska kunna jämföras med varandra. </w:t>
      </w:r>
      <w:r w:rsidR="006C615A" w:rsidRPr="0083237C">
        <w:t>Själva implementation av de olika metoderna kan starkt variera och hur man vill visa detta är upp till varje utvecklare.</w:t>
      </w:r>
      <w:r w:rsidR="00576A60" w:rsidRPr="0083237C">
        <w:t xml:space="preserve"> </w:t>
      </w:r>
      <w:proofErr w:type="spellStart"/>
      <w:r w:rsidR="00576A60" w:rsidRPr="0083237C">
        <w:t>Avslutingsvis</w:t>
      </w:r>
      <w:proofErr w:type="spellEnd"/>
      <w:r w:rsidR="00576A60" w:rsidRPr="0083237C">
        <w:t xml:space="preserve"> kan man säga att det inte finns något rätt sätt vid implementation utan att</w:t>
      </w:r>
      <w:r w:rsidR="007167D6">
        <w:t xml:space="preserve"> </w:t>
      </w:r>
      <w:r w:rsidR="00576A60" w:rsidRPr="0083237C">
        <w:t xml:space="preserve">som utvecklare får planera noggrant och utvärdera </w:t>
      </w:r>
      <w:proofErr w:type="spellStart"/>
      <w:r w:rsidR="00576A60" w:rsidRPr="0083237C">
        <w:t>användnigen</w:t>
      </w:r>
      <w:proofErr w:type="spellEnd"/>
      <w:r w:rsidR="00576A60" w:rsidRPr="0083237C">
        <w:t xml:space="preserve"> av </w:t>
      </w:r>
      <w:proofErr w:type="spellStart"/>
      <w:r w:rsidR="00576A60" w:rsidRPr="0083237C">
        <w:t>spelifiering</w:t>
      </w:r>
      <w:proofErr w:type="spellEnd"/>
      <w:r w:rsidR="00576A60" w:rsidRPr="0083237C">
        <w:t>.</w:t>
      </w:r>
    </w:p>
    <w:p w14:paraId="2CC709CC" w14:textId="77777777" w:rsidR="009E14CD" w:rsidRPr="0083237C" w:rsidRDefault="009E14CD" w:rsidP="008C696B">
      <w:pPr>
        <w:pStyle w:val="Brdtext"/>
      </w:pPr>
    </w:p>
    <w:p w14:paraId="121260B0" w14:textId="03CA2A4D" w:rsidR="00676DB8" w:rsidRPr="0083237C" w:rsidRDefault="00676DB8" w:rsidP="00676DB8">
      <w:pPr>
        <w:pStyle w:val="Rubrik2"/>
      </w:pPr>
      <w:bookmarkStart w:id="12" w:name="_Toc153132351"/>
      <w:r w:rsidRPr="0083237C">
        <w:lastRenderedPageBreak/>
        <w:t>Svårigheter med rapporten</w:t>
      </w:r>
      <w:bookmarkEnd w:id="12"/>
    </w:p>
    <w:p w14:paraId="402BAA9A" w14:textId="6BD4CC22" w:rsidR="006C615A" w:rsidRPr="0083237C" w:rsidRDefault="00D86686" w:rsidP="008C696B">
      <w:pPr>
        <w:pStyle w:val="Brdtext"/>
      </w:pPr>
      <w:r w:rsidRPr="0083237C">
        <w:t xml:space="preserve">Det finns många svårigheter att få fram effekterna av </w:t>
      </w:r>
      <w:proofErr w:type="spellStart"/>
      <w:r w:rsidRPr="0083237C">
        <w:t>spelifiering</w:t>
      </w:r>
      <w:proofErr w:type="spellEnd"/>
      <w:r w:rsidRPr="0083237C">
        <w:t xml:space="preserve"> i hälso- </w:t>
      </w:r>
      <w:r w:rsidR="006149F2" w:rsidRPr="0083237C">
        <w:t>o</w:t>
      </w:r>
      <w:r w:rsidRPr="0083237C">
        <w:t xml:space="preserve">ch </w:t>
      </w:r>
      <w:proofErr w:type="spellStart"/>
      <w:r w:rsidRPr="0083237C">
        <w:t>träningsappar</w:t>
      </w:r>
      <w:proofErr w:type="spellEnd"/>
      <w:r w:rsidRPr="0083237C">
        <w:t xml:space="preserve"> utan det bästa är att göra undersökningar men </w:t>
      </w:r>
      <w:r w:rsidR="007167D6">
        <w:t xml:space="preserve">det </w:t>
      </w:r>
      <w:r w:rsidRPr="0083237C">
        <w:t>är svårt att få en tillräckligt stor representerande grupp.</w:t>
      </w:r>
      <w:r w:rsidR="006149F2" w:rsidRPr="0083237C">
        <w:t xml:space="preserve"> </w:t>
      </w:r>
      <w:r w:rsidR="00260259" w:rsidRPr="0083237C">
        <w:t>De</w:t>
      </w:r>
      <w:r w:rsidR="007167D6">
        <w:t xml:space="preserve">m </w:t>
      </w:r>
      <w:r w:rsidR="00260259" w:rsidRPr="0083237C">
        <w:t xml:space="preserve">flesta av </w:t>
      </w:r>
      <w:proofErr w:type="spellStart"/>
      <w:r w:rsidR="00260259" w:rsidRPr="0083237C">
        <w:t>apparna</w:t>
      </w:r>
      <w:proofErr w:type="spellEnd"/>
      <w:r w:rsidR="00260259" w:rsidRPr="0083237C">
        <w:t xml:space="preserve"> använder sig som tidigare sagt av flera metoder vilket gör de svårare att få exakta resultat för varje enskild metod.</w:t>
      </w:r>
      <w:r w:rsidR="00073074" w:rsidRPr="0083237C">
        <w:t xml:space="preserve"> Det finns även oändligt många olika sätt att implementera funktioner vilket kan göra en stor skillnad i resultat</w:t>
      </w:r>
      <w:r w:rsidR="007167D6">
        <w:t xml:space="preserve">en </w:t>
      </w:r>
      <w:r w:rsidR="00073074" w:rsidRPr="0083237C">
        <w:t>även om metoden s</w:t>
      </w:r>
      <w:r w:rsidR="00F068E3" w:rsidRPr="0083237C">
        <w:t>k</w:t>
      </w:r>
      <w:r w:rsidR="00073074" w:rsidRPr="0083237C">
        <w:t>ulle vara densamma.</w:t>
      </w:r>
      <w:r w:rsidR="00426596" w:rsidRPr="0083237C">
        <w:t xml:space="preserve"> Svårigheter med att bes</w:t>
      </w:r>
      <w:r w:rsidR="00CB7C4B">
        <w:t>t</w:t>
      </w:r>
      <w:r w:rsidR="00426596" w:rsidRPr="0083237C">
        <w:t>ämma implementationsmetoder är att det finns ingen bestämd mall</w:t>
      </w:r>
      <w:r w:rsidR="007167D6">
        <w:t xml:space="preserve"> </w:t>
      </w:r>
      <w:r w:rsidR="00426596" w:rsidRPr="0083237C">
        <w:t>att följa utan men det finns vissa saker som visats var viktigare än a</w:t>
      </w:r>
      <w:r w:rsidR="007167D6">
        <w:t>ndra</w:t>
      </w:r>
      <w:r w:rsidR="00426596" w:rsidRPr="0083237C">
        <w:t xml:space="preserve">, men att skapa en mall för implementeringen är nästintill omöjligt då det varierar från olika </w:t>
      </w:r>
      <w:proofErr w:type="spellStart"/>
      <w:r w:rsidR="00426596" w:rsidRPr="0083237C">
        <w:t>appar</w:t>
      </w:r>
      <w:proofErr w:type="spellEnd"/>
      <w:r w:rsidR="00426596" w:rsidRPr="0083237C">
        <w:t>.</w:t>
      </w:r>
    </w:p>
    <w:p w14:paraId="1C8372C8" w14:textId="3E7A98E3" w:rsidR="00676DB8" w:rsidRPr="0083237C" w:rsidRDefault="00676DB8" w:rsidP="00676DB8">
      <w:pPr>
        <w:pStyle w:val="Rubrik2"/>
      </w:pPr>
      <w:bookmarkStart w:id="13" w:name="_Toc153132352"/>
      <w:r w:rsidRPr="0083237C">
        <w:t>Framtida undersökninga</w:t>
      </w:r>
      <w:r w:rsidR="009021CE" w:rsidRPr="0083237C">
        <w:t>r</w:t>
      </w:r>
      <w:bookmarkEnd w:id="13"/>
    </w:p>
    <w:p w14:paraId="672CD6F2" w14:textId="0B643C3E" w:rsidR="00C10BD6" w:rsidRPr="0083237C" w:rsidRDefault="00260259" w:rsidP="008C696B">
      <w:pPr>
        <w:pStyle w:val="Brdtext"/>
      </w:pPr>
      <w:r w:rsidRPr="0083237C">
        <w:t>För framtida undersökningar kring ämnet</w:t>
      </w:r>
      <w:r w:rsidR="007167D6">
        <w:t xml:space="preserve"> hade </w:t>
      </w:r>
      <w:r w:rsidRPr="0083237C">
        <w:t xml:space="preserve">man kunnat utveckla flera </w:t>
      </w:r>
      <w:proofErr w:type="spellStart"/>
      <w:r w:rsidRPr="0083237C">
        <w:t>appar</w:t>
      </w:r>
      <w:proofErr w:type="spellEnd"/>
      <w:r w:rsidRPr="0083237C">
        <w:t xml:space="preserve"> som har samma syfte och ungefär liknande innehåll men olika </w:t>
      </w:r>
      <w:proofErr w:type="spellStart"/>
      <w:r w:rsidRPr="0083237C">
        <w:t>sppelifieringsmetoder</w:t>
      </w:r>
      <w:proofErr w:type="spellEnd"/>
      <w:r w:rsidR="007167D6">
        <w:t xml:space="preserve"> </w:t>
      </w:r>
      <w:r w:rsidRPr="0083237C">
        <w:t xml:space="preserve">och låtit folk testa </w:t>
      </w:r>
      <w:r w:rsidR="007167D6">
        <w:t xml:space="preserve">samt </w:t>
      </w:r>
      <w:r w:rsidRPr="0083237C">
        <w:t xml:space="preserve">utvärdera varje </w:t>
      </w:r>
      <w:proofErr w:type="spellStart"/>
      <w:r w:rsidRPr="0083237C">
        <w:t>app</w:t>
      </w:r>
      <w:proofErr w:type="spellEnd"/>
      <w:r w:rsidRPr="0083237C">
        <w:t xml:space="preserve"> separat. </w:t>
      </w:r>
      <w:r w:rsidR="00455C24" w:rsidRPr="0083237C">
        <w:t xml:space="preserve">En sådan undersökning skulle givetvis ta väldigt lång tid och skulle bli en väldigt omfattande undersökning. </w:t>
      </w:r>
    </w:p>
    <w:p w14:paraId="4683022C" w14:textId="77777777" w:rsidR="007D2808" w:rsidRPr="0083237C" w:rsidRDefault="007D2808">
      <w:pPr>
        <w:rPr>
          <w:rFonts w:cs="Arial"/>
          <w:bCs/>
          <w:kern w:val="32"/>
          <w:sz w:val="36"/>
          <w:szCs w:val="32"/>
        </w:rPr>
      </w:pPr>
    </w:p>
    <w:p w14:paraId="2AF72FB9" w14:textId="77777777" w:rsidR="007D2808" w:rsidRPr="0083237C" w:rsidRDefault="007D2808">
      <w:pPr>
        <w:rPr>
          <w:rFonts w:cs="Arial"/>
          <w:bCs/>
          <w:kern w:val="32"/>
          <w:sz w:val="36"/>
          <w:szCs w:val="32"/>
        </w:rPr>
      </w:pPr>
      <w:r w:rsidRPr="0083237C">
        <w:br w:type="page"/>
      </w:r>
    </w:p>
    <w:p w14:paraId="67EE8899" w14:textId="77777777" w:rsidR="001B20FA" w:rsidRPr="0083237C" w:rsidRDefault="0012144F" w:rsidP="0070149B">
      <w:pPr>
        <w:pStyle w:val="Rubrik1"/>
        <w:numPr>
          <w:ilvl w:val="0"/>
          <w:numId w:val="0"/>
        </w:numPr>
      </w:pPr>
      <w:bookmarkStart w:id="14" w:name="_Toc153132353"/>
      <w:r w:rsidRPr="0083237C">
        <w:lastRenderedPageBreak/>
        <w:t>Referenser</w:t>
      </w:r>
      <w:bookmarkEnd w:id="14"/>
    </w:p>
    <w:p w14:paraId="22014503" w14:textId="283C7332" w:rsidR="00D3381A" w:rsidRPr="0083237C" w:rsidRDefault="005F77ED" w:rsidP="006F4F78">
      <w:pPr>
        <w:pStyle w:val="Brdtext"/>
        <w:numPr>
          <w:ilvl w:val="6"/>
          <w:numId w:val="24"/>
        </w:numPr>
        <w:rPr>
          <w:color w:val="000000" w:themeColor="text1"/>
        </w:rPr>
      </w:pPr>
      <w:r w:rsidRPr="0083237C">
        <w:rPr>
          <w:color w:val="000000" w:themeColor="text1"/>
          <w:shd w:val="clear" w:color="auto" w:fill="FFFFFF"/>
        </w:rPr>
        <w:t xml:space="preserve">D. E. R. </w:t>
      </w:r>
      <w:proofErr w:type="spellStart"/>
      <w:r w:rsidRPr="0083237C">
        <w:rPr>
          <w:color w:val="000000" w:themeColor="text1"/>
          <w:shd w:val="clear" w:color="auto" w:fill="FFFFFF"/>
        </w:rPr>
        <w:t>Warburton</w:t>
      </w:r>
      <w:proofErr w:type="spellEnd"/>
      <w:r w:rsidRPr="0083237C">
        <w:rPr>
          <w:color w:val="000000" w:themeColor="text1"/>
          <w:shd w:val="clear" w:color="auto" w:fill="FFFFFF"/>
        </w:rPr>
        <w:t xml:space="preserve">, C. W. </w:t>
      </w:r>
      <w:proofErr w:type="spellStart"/>
      <w:r w:rsidRPr="0083237C">
        <w:rPr>
          <w:color w:val="000000" w:themeColor="text1"/>
          <w:shd w:val="clear" w:color="auto" w:fill="FFFFFF"/>
        </w:rPr>
        <w:t>Nicol</w:t>
      </w:r>
      <w:proofErr w:type="spellEnd"/>
      <w:r w:rsidRPr="0083237C">
        <w:rPr>
          <w:color w:val="000000" w:themeColor="text1"/>
          <w:shd w:val="clear" w:color="auto" w:fill="FFFFFF"/>
        </w:rPr>
        <w:t xml:space="preserve">, and S. S. D. </w:t>
      </w:r>
      <w:proofErr w:type="spellStart"/>
      <w:r w:rsidRPr="0083237C">
        <w:rPr>
          <w:color w:val="000000" w:themeColor="text1"/>
          <w:shd w:val="clear" w:color="auto" w:fill="FFFFFF"/>
        </w:rPr>
        <w:t>Bredin</w:t>
      </w:r>
      <w:proofErr w:type="spellEnd"/>
      <w:r w:rsidRPr="0083237C">
        <w:rPr>
          <w:color w:val="000000" w:themeColor="text1"/>
          <w:shd w:val="clear" w:color="auto" w:fill="FFFFFF"/>
        </w:rPr>
        <w:t xml:space="preserve">, ‘Health </w:t>
      </w:r>
      <w:proofErr w:type="spellStart"/>
      <w:r w:rsidRPr="0083237C">
        <w:rPr>
          <w:color w:val="000000" w:themeColor="text1"/>
          <w:shd w:val="clear" w:color="auto" w:fill="FFFFFF"/>
        </w:rPr>
        <w:t>benefits</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of</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physical</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activity</w:t>
      </w:r>
      <w:proofErr w:type="spellEnd"/>
      <w:r w:rsidRPr="0083237C">
        <w:rPr>
          <w:color w:val="000000" w:themeColor="text1"/>
          <w:shd w:val="clear" w:color="auto" w:fill="FFFFFF"/>
        </w:rPr>
        <w:t xml:space="preserve">: the </w:t>
      </w:r>
      <w:proofErr w:type="spellStart"/>
      <w:r w:rsidRPr="0083237C">
        <w:rPr>
          <w:color w:val="000000" w:themeColor="text1"/>
          <w:shd w:val="clear" w:color="auto" w:fill="FFFFFF"/>
        </w:rPr>
        <w:t>evidence</w:t>
      </w:r>
      <w:proofErr w:type="spellEnd"/>
      <w:r w:rsidRPr="0083237C">
        <w:rPr>
          <w:color w:val="000000" w:themeColor="text1"/>
          <w:shd w:val="clear" w:color="auto" w:fill="FFFFFF"/>
        </w:rPr>
        <w:t>’, </w:t>
      </w:r>
      <w:proofErr w:type="spellStart"/>
      <w:r w:rsidRPr="0083237C">
        <w:rPr>
          <w:i/>
          <w:iCs/>
          <w:color w:val="000000" w:themeColor="text1"/>
          <w:bdr w:val="none" w:sz="0" w:space="0" w:color="auto" w:frame="1"/>
          <w:shd w:val="clear" w:color="auto" w:fill="FFFFFF"/>
        </w:rPr>
        <w:t>CMAJ</w:t>
      </w:r>
      <w:proofErr w:type="spellEnd"/>
      <w:r w:rsidRPr="0083237C">
        <w:rPr>
          <w:color w:val="000000" w:themeColor="text1"/>
          <w:shd w:val="clear" w:color="auto" w:fill="FFFFFF"/>
        </w:rPr>
        <w:t xml:space="preserve">, vol. 174, no. 6, </w:t>
      </w:r>
      <w:proofErr w:type="spellStart"/>
      <w:r w:rsidRPr="0083237C">
        <w:rPr>
          <w:color w:val="000000" w:themeColor="text1"/>
          <w:shd w:val="clear" w:color="auto" w:fill="FFFFFF"/>
        </w:rPr>
        <w:t>pp</w:t>
      </w:r>
      <w:proofErr w:type="spellEnd"/>
      <w:r w:rsidRPr="0083237C">
        <w:rPr>
          <w:color w:val="000000" w:themeColor="text1"/>
          <w:shd w:val="clear" w:color="auto" w:fill="FFFFFF"/>
        </w:rPr>
        <w:t>. 801–809, 2006</w:t>
      </w:r>
      <w:r w:rsidR="00D3381A" w:rsidRPr="0083237C">
        <w:rPr>
          <w:color w:val="000000" w:themeColor="text1"/>
          <w:shd w:val="clear" w:color="auto" w:fill="FFFFFF"/>
        </w:rPr>
        <w:t xml:space="preserve">, </w:t>
      </w:r>
      <w:proofErr w:type="spellStart"/>
      <w:r w:rsidR="00D3381A" w:rsidRPr="0083237C">
        <w:rPr>
          <w:color w:val="000000" w:themeColor="text1"/>
          <w:shd w:val="clear" w:color="auto" w:fill="FFFFFF"/>
        </w:rPr>
        <w:t>doi</w:t>
      </w:r>
      <w:proofErr w:type="spellEnd"/>
      <w:r w:rsidR="00D3381A" w:rsidRPr="0083237C">
        <w:rPr>
          <w:color w:val="000000" w:themeColor="text1"/>
          <w:shd w:val="clear" w:color="auto" w:fill="FFFFFF"/>
        </w:rPr>
        <w:t>:</w:t>
      </w:r>
      <w:r w:rsidR="00BC029C" w:rsidRPr="0083237C">
        <w:rPr>
          <w:color w:val="000000" w:themeColor="text1"/>
          <w:shd w:val="clear" w:color="auto" w:fill="FFFFFF"/>
        </w:rPr>
        <w:t xml:space="preserve"> </w:t>
      </w:r>
      <w:hyperlink r:id="rId15" w:history="1">
        <w:proofErr w:type="gramStart"/>
        <w:r w:rsidR="00512DD5" w:rsidRPr="0083237C">
          <w:rPr>
            <w:rStyle w:val="Hyperlnk"/>
            <w:shd w:val="clear" w:color="auto" w:fill="FFFFFF"/>
          </w:rPr>
          <w:t>10.1503</w:t>
        </w:r>
        <w:proofErr w:type="gramEnd"/>
        <w:r w:rsidR="00512DD5" w:rsidRPr="0083237C">
          <w:rPr>
            <w:rStyle w:val="Hyperlnk"/>
            <w:shd w:val="clear" w:color="auto" w:fill="FFFFFF"/>
          </w:rPr>
          <w:t>/cmaj.051351</w:t>
        </w:r>
      </w:hyperlink>
    </w:p>
    <w:p w14:paraId="2A7F296E" w14:textId="2144ADCE" w:rsidR="00D3381A" w:rsidRPr="0083237C" w:rsidRDefault="005F77ED" w:rsidP="006F4F78">
      <w:pPr>
        <w:pStyle w:val="Brdtext"/>
        <w:numPr>
          <w:ilvl w:val="6"/>
          <w:numId w:val="24"/>
        </w:numPr>
        <w:rPr>
          <w:color w:val="000000" w:themeColor="text1"/>
        </w:rPr>
      </w:pPr>
      <w:r w:rsidRPr="0083237C">
        <w:rPr>
          <w:color w:val="8A9096"/>
          <w:shd w:val="clear" w:color="auto" w:fill="FFFFFF"/>
        </w:rPr>
        <w:t>.</w:t>
      </w:r>
      <w:r w:rsidR="00950872" w:rsidRPr="0083237C">
        <w:rPr>
          <w:rFonts w:ascii="Helvetica Neue" w:hAnsi="Helvetica Neue"/>
          <w:color w:val="8A9096"/>
          <w:sz w:val="27"/>
          <w:szCs w:val="27"/>
          <w:shd w:val="clear" w:color="auto" w:fill="FFFFFF"/>
        </w:rPr>
        <w:t xml:space="preserve"> </w:t>
      </w:r>
      <w:r w:rsidR="00950872" w:rsidRPr="0083237C">
        <w:rPr>
          <w:color w:val="000000" w:themeColor="text1"/>
          <w:shd w:val="clear" w:color="auto" w:fill="FFFFFF"/>
        </w:rPr>
        <w:t xml:space="preserve">C. </w:t>
      </w:r>
      <w:proofErr w:type="spellStart"/>
      <w:r w:rsidR="00950872" w:rsidRPr="0083237C">
        <w:rPr>
          <w:color w:val="000000" w:themeColor="text1"/>
          <w:shd w:val="clear" w:color="auto" w:fill="FFFFFF"/>
        </w:rPr>
        <w:t>Meixner</w:t>
      </w:r>
      <w:proofErr w:type="spellEnd"/>
      <w:r w:rsidR="00950872" w:rsidRPr="0083237C">
        <w:rPr>
          <w:color w:val="000000" w:themeColor="text1"/>
          <w:shd w:val="clear" w:color="auto" w:fill="FFFFFF"/>
        </w:rPr>
        <w:t xml:space="preserve">, H. Baumann, A. </w:t>
      </w:r>
      <w:proofErr w:type="spellStart"/>
      <w:r w:rsidR="00950872" w:rsidRPr="0083237C">
        <w:rPr>
          <w:color w:val="000000" w:themeColor="text1"/>
          <w:shd w:val="clear" w:color="auto" w:fill="FFFFFF"/>
        </w:rPr>
        <w:t>Fenger</w:t>
      </w:r>
      <w:proofErr w:type="spellEnd"/>
      <w:r w:rsidR="00950872" w:rsidRPr="0083237C">
        <w:rPr>
          <w:color w:val="000000" w:themeColor="text1"/>
          <w:shd w:val="clear" w:color="auto" w:fill="FFFFFF"/>
        </w:rPr>
        <w:t xml:space="preserve">, and B. </w:t>
      </w:r>
      <w:proofErr w:type="spellStart"/>
      <w:r w:rsidR="00950872" w:rsidRPr="0083237C">
        <w:rPr>
          <w:color w:val="000000" w:themeColor="text1"/>
          <w:shd w:val="clear" w:color="auto" w:fill="FFFFFF"/>
        </w:rPr>
        <w:t>Wollesen</w:t>
      </w:r>
      <w:proofErr w:type="spellEnd"/>
      <w:r w:rsidR="00950872" w:rsidRPr="0083237C">
        <w:rPr>
          <w:color w:val="000000" w:themeColor="text1"/>
          <w:shd w:val="clear" w:color="auto" w:fill="FFFFFF"/>
        </w:rPr>
        <w:t>, ‘</w:t>
      </w:r>
      <w:proofErr w:type="spellStart"/>
      <w:r w:rsidR="00950872" w:rsidRPr="0083237C">
        <w:rPr>
          <w:color w:val="000000" w:themeColor="text1"/>
          <w:shd w:val="clear" w:color="auto" w:fill="FFFFFF"/>
        </w:rPr>
        <w:t>Gamification</w:t>
      </w:r>
      <w:proofErr w:type="spellEnd"/>
      <w:r w:rsidR="00950872" w:rsidRPr="0083237C">
        <w:rPr>
          <w:color w:val="000000" w:themeColor="text1"/>
          <w:shd w:val="clear" w:color="auto" w:fill="FFFFFF"/>
        </w:rPr>
        <w:t xml:space="preserve"> in </w:t>
      </w:r>
      <w:proofErr w:type="spellStart"/>
      <w:r w:rsidR="00950872" w:rsidRPr="0083237C">
        <w:rPr>
          <w:color w:val="000000" w:themeColor="text1"/>
          <w:shd w:val="clear" w:color="auto" w:fill="FFFFFF"/>
        </w:rPr>
        <w:t>health</w:t>
      </w:r>
      <w:proofErr w:type="spellEnd"/>
      <w:r w:rsidR="00950872" w:rsidRPr="0083237C">
        <w:rPr>
          <w:color w:val="000000" w:themeColor="text1"/>
          <w:shd w:val="clear" w:color="auto" w:fill="FFFFFF"/>
        </w:rPr>
        <w:t xml:space="preserve"> </w:t>
      </w:r>
      <w:proofErr w:type="spellStart"/>
      <w:r w:rsidR="00950872" w:rsidRPr="0083237C">
        <w:rPr>
          <w:color w:val="000000" w:themeColor="text1"/>
          <w:shd w:val="clear" w:color="auto" w:fill="FFFFFF"/>
        </w:rPr>
        <w:t>apps</w:t>
      </w:r>
      <w:proofErr w:type="spellEnd"/>
      <w:r w:rsidR="00950872" w:rsidRPr="0083237C">
        <w:rPr>
          <w:color w:val="000000" w:themeColor="text1"/>
          <w:shd w:val="clear" w:color="auto" w:fill="FFFFFF"/>
        </w:rPr>
        <w:t xml:space="preserve"> to </w:t>
      </w:r>
      <w:proofErr w:type="spellStart"/>
      <w:r w:rsidR="00950872" w:rsidRPr="0083237C">
        <w:rPr>
          <w:color w:val="000000" w:themeColor="text1"/>
          <w:shd w:val="clear" w:color="auto" w:fill="FFFFFF"/>
        </w:rPr>
        <w:t>increase</w:t>
      </w:r>
      <w:proofErr w:type="spellEnd"/>
      <w:r w:rsidR="00950872" w:rsidRPr="0083237C">
        <w:rPr>
          <w:color w:val="000000" w:themeColor="text1"/>
          <w:shd w:val="clear" w:color="auto" w:fill="FFFFFF"/>
        </w:rPr>
        <w:t xml:space="preserve"> </w:t>
      </w:r>
      <w:proofErr w:type="spellStart"/>
      <w:r w:rsidR="00950872" w:rsidRPr="0083237C">
        <w:rPr>
          <w:color w:val="000000" w:themeColor="text1"/>
          <w:shd w:val="clear" w:color="auto" w:fill="FFFFFF"/>
        </w:rPr>
        <w:t>physical</w:t>
      </w:r>
      <w:proofErr w:type="spellEnd"/>
      <w:r w:rsidR="00950872" w:rsidRPr="0083237C">
        <w:rPr>
          <w:color w:val="000000" w:themeColor="text1"/>
          <w:shd w:val="clear" w:color="auto" w:fill="FFFFFF"/>
        </w:rPr>
        <w:t xml:space="preserve"> </w:t>
      </w:r>
      <w:proofErr w:type="spellStart"/>
      <w:r w:rsidR="00950872" w:rsidRPr="0083237C">
        <w:rPr>
          <w:color w:val="000000" w:themeColor="text1"/>
          <w:shd w:val="clear" w:color="auto" w:fill="FFFFFF"/>
        </w:rPr>
        <w:t>activity</w:t>
      </w:r>
      <w:proofErr w:type="spellEnd"/>
      <w:r w:rsidR="00950872" w:rsidRPr="0083237C">
        <w:rPr>
          <w:color w:val="000000" w:themeColor="text1"/>
          <w:shd w:val="clear" w:color="auto" w:fill="FFFFFF"/>
        </w:rPr>
        <w:t xml:space="preserve"> </w:t>
      </w:r>
      <w:proofErr w:type="spellStart"/>
      <w:r w:rsidR="00950872" w:rsidRPr="0083237C">
        <w:rPr>
          <w:color w:val="000000" w:themeColor="text1"/>
          <w:shd w:val="clear" w:color="auto" w:fill="FFFFFF"/>
        </w:rPr>
        <w:t>within</w:t>
      </w:r>
      <w:proofErr w:type="spellEnd"/>
      <w:r w:rsidR="00950872" w:rsidRPr="0083237C">
        <w:rPr>
          <w:color w:val="000000" w:themeColor="text1"/>
          <w:shd w:val="clear" w:color="auto" w:fill="FFFFFF"/>
        </w:rPr>
        <w:t xml:space="preserve"> </w:t>
      </w:r>
      <w:proofErr w:type="spellStart"/>
      <w:r w:rsidR="00950872" w:rsidRPr="0083237C">
        <w:rPr>
          <w:color w:val="000000" w:themeColor="text1"/>
          <w:shd w:val="clear" w:color="auto" w:fill="FFFFFF"/>
        </w:rPr>
        <w:t>families</w:t>
      </w:r>
      <w:proofErr w:type="spellEnd"/>
      <w:r w:rsidR="00950872" w:rsidRPr="0083237C">
        <w:rPr>
          <w:color w:val="000000" w:themeColor="text1"/>
          <w:shd w:val="clear" w:color="auto" w:fill="FFFFFF"/>
        </w:rPr>
        <w:t>’, in </w:t>
      </w:r>
      <w:r w:rsidR="00950872" w:rsidRPr="0083237C">
        <w:rPr>
          <w:i/>
          <w:iCs/>
          <w:color w:val="000000" w:themeColor="text1"/>
          <w:bdr w:val="none" w:sz="0" w:space="0" w:color="auto" w:frame="1"/>
          <w:shd w:val="clear" w:color="auto" w:fill="FFFFFF"/>
        </w:rPr>
        <w:t xml:space="preserve">2019 International Conference on </w:t>
      </w:r>
      <w:proofErr w:type="spellStart"/>
      <w:r w:rsidR="00950872" w:rsidRPr="0083237C">
        <w:rPr>
          <w:i/>
          <w:iCs/>
          <w:color w:val="000000" w:themeColor="text1"/>
          <w:bdr w:val="none" w:sz="0" w:space="0" w:color="auto" w:frame="1"/>
          <w:shd w:val="clear" w:color="auto" w:fill="FFFFFF"/>
        </w:rPr>
        <w:t>Wireless</w:t>
      </w:r>
      <w:proofErr w:type="spellEnd"/>
      <w:r w:rsidR="00950872" w:rsidRPr="0083237C">
        <w:rPr>
          <w:i/>
          <w:iCs/>
          <w:color w:val="000000" w:themeColor="text1"/>
          <w:bdr w:val="none" w:sz="0" w:space="0" w:color="auto" w:frame="1"/>
          <w:shd w:val="clear" w:color="auto" w:fill="FFFFFF"/>
        </w:rPr>
        <w:t xml:space="preserve"> and Mobile </w:t>
      </w:r>
      <w:proofErr w:type="spellStart"/>
      <w:r w:rsidR="00950872" w:rsidRPr="0083237C">
        <w:rPr>
          <w:i/>
          <w:iCs/>
          <w:color w:val="000000" w:themeColor="text1"/>
          <w:bdr w:val="none" w:sz="0" w:space="0" w:color="auto" w:frame="1"/>
          <w:shd w:val="clear" w:color="auto" w:fill="FFFFFF"/>
        </w:rPr>
        <w:t>Computing</w:t>
      </w:r>
      <w:proofErr w:type="spellEnd"/>
      <w:r w:rsidR="00950872" w:rsidRPr="0083237C">
        <w:rPr>
          <w:i/>
          <w:iCs/>
          <w:color w:val="000000" w:themeColor="text1"/>
          <w:bdr w:val="none" w:sz="0" w:space="0" w:color="auto" w:frame="1"/>
          <w:shd w:val="clear" w:color="auto" w:fill="FFFFFF"/>
        </w:rPr>
        <w:t xml:space="preserve">, </w:t>
      </w:r>
      <w:proofErr w:type="spellStart"/>
      <w:r w:rsidR="00950872" w:rsidRPr="0083237C">
        <w:rPr>
          <w:i/>
          <w:iCs/>
          <w:color w:val="000000" w:themeColor="text1"/>
          <w:bdr w:val="none" w:sz="0" w:space="0" w:color="auto" w:frame="1"/>
          <w:shd w:val="clear" w:color="auto" w:fill="FFFFFF"/>
        </w:rPr>
        <w:t>Networking</w:t>
      </w:r>
      <w:proofErr w:type="spellEnd"/>
      <w:r w:rsidR="00950872" w:rsidRPr="0083237C">
        <w:rPr>
          <w:i/>
          <w:iCs/>
          <w:color w:val="000000" w:themeColor="text1"/>
          <w:bdr w:val="none" w:sz="0" w:space="0" w:color="auto" w:frame="1"/>
          <w:shd w:val="clear" w:color="auto" w:fill="FFFFFF"/>
        </w:rPr>
        <w:t xml:space="preserve"> and Communications (</w:t>
      </w:r>
      <w:proofErr w:type="spellStart"/>
      <w:r w:rsidR="00950872" w:rsidRPr="0083237C">
        <w:rPr>
          <w:i/>
          <w:iCs/>
          <w:color w:val="000000" w:themeColor="text1"/>
          <w:bdr w:val="none" w:sz="0" w:space="0" w:color="auto" w:frame="1"/>
          <w:shd w:val="clear" w:color="auto" w:fill="FFFFFF"/>
        </w:rPr>
        <w:t>WiMob</w:t>
      </w:r>
      <w:proofErr w:type="spellEnd"/>
      <w:r w:rsidR="00950872" w:rsidRPr="0083237C">
        <w:rPr>
          <w:i/>
          <w:iCs/>
          <w:color w:val="000000" w:themeColor="text1"/>
          <w:bdr w:val="none" w:sz="0" w:space="0" w:color="auto" w:frame="1"/>
          <w:shd w:val="clear" w:color="auto" w:fill="FFFFFF"/>
        </w:rPr>
        <w:t>)</w:t>
      </w:r>
      <w:r w:rsidR="00950872" w:rsidRPr="0083237C">
        <w:rPr>
          <w:color w:val="000000" w:themeColor="text1"/>
          <w:shd w:val="clear" w:color="auto" w:fill="FFFFFF"/>
        </w:rPr>
        <w:t xml:space="preserve">, 2019, </w:t>
      </w:r>
      <w:proofErr w:type="spellStart"/>
      <w:r w:rsidR="00950872" w:rsidRPr="0083237C">
        <w:rPr>
          <w:color w:val="000000" w:themeColor="text1"/>
          <w:shd w:val="clear" w:color="auto" w:fill="FFFFFF"/>
        </w:rPr>
        <w:t>pp</w:t>
      </w:r>
      <w:proofErr w:type="spellEnd"/>
      <w:r w:rsidR="00950872" w:rsidRPr="0083237C">
        <w:rPr>
          <w:color w:val="000000" w:themeColor="text1"/>
          <w:shd w:val="clear" w:color="auto" w:fill="FFFFFF"/>
        </w:rPr>
        <w:t>. 15–20</w:t>
      </w:r>
      <w:r w:rsidR="00D3381A" w:rsidRPr="0083237C">
        <w:rPr>
          <w:color w:val="000000" w:themeColor="text1"/>
          <w:shd w:val="clear" w:color="auto" w:fill="FFFFFF"/>
        </w:rPr>
        <w:t xml:space="preserve">, </w:t>
      </w:r>
      <w:proofErr w:type="spellStart"/>
      <w:r w:rsidR="00D3381A" w:rsidRPr="0083237C">
        <w:rPr>
          <w:color w:val="000000" w:themeColor="text1"/>
          <w:shd w:val="clear" w:color="auto" w:fill="FFFFFF"/>
        </w:rPr>
        <w:t>doi</w:t>
      </w:r>
      <w:proofErr w:type="spellEnd"/>
      <w:r w:rsidR="00D3381A" w:rsidRPr="0083237C">
        <w:rPr>
          <w:color w:val="000000" w:themeColor="text1"/>
          <w:shd w:val="clear" w:color="auto" w:fill="FFFFFF"/>
        </w:rPr>
        <w:t>:</w:t>
      </w:r>
      <w:r w:rsidR="00BC029C" w:rsidRPr="0083237C">
        <w:rPr>
          <w:color w:val="000000" w:themeColor="text1"/>
          <w:shd w:val="clear" w:color="auto" w:fill="FFFFFF"/>
        </w:rPr>
        <w:t xml:space="preserve"> </w:t>
      </w:r>
      <w:hyperlink r:id="rId16" w:history="1">
        <w:proofErr w:type="gramStart"/>
        <w:r w:rsidR="00BC029C" w:rsidRPr="0083237C">
          <w:rPr>
            <w:rStyle w:val="Hyperlnk"/>
            <w:shd w:val="clear" w:color="auto" w:fill="FFFFFF"/>
          </w:rPr>
          <w:t>10.1109</w:t>
        </w:r>
        <w:proofErr w:type="gramEnd"/>
        <w:r w:rsidR="00BC029C" w:rsidRPr="0083237C">
          <w:rPr>
            <w:rStyle w:val="Hyperlnk"/>
            <w:shd w:val="clear" w:color="auto" w:fill="FFFFFF"/>
          </w:rPr>
          <w:t>/WiMOB.2019.8923332</w:t>
        </w:r>
      </w:hyperlink>
    </w:p>
    <w:p w14:paraId="53C2DBCE" w14:textId="2EFB9533" w:rsidR="00D3381A" w:rsidRPr="0083237C" w:rsidRDefault="00F23152" w:rsidP="006F4F78">
      <w:pPr>
        <w:pStyle w:val="Brdtext"/>
        <w:numPr>
          <w:ilvl w:val="6"/>
          <w:numId w:val="24"/>
        </w:numPr>
        <w:rPr>
          <w:color w:val="000000" w:themeColor="text1"/>
        </w:rPr>
      </w:pPr>
      <w:r w:rsidRPr="0083237C">
        <w:rPr>
          <w:color w:val="000000" w:themeColor="text1"/>
          <w:shd w:val="clear" w:color="auto" w:fill="FFFFFF"/>
        </w:rPr>
        <w:t xml:space="preserve">D. Johnson, S. </w:t>
      </w:r>
      <w:proofErr w:type="spellStart"/>
      <w:r w:rsidRPr="0083237C">
        <w:rPr>
          <w:color w:val="000000" w:themeColor="text1"/>
          <w:shd w:val="clear" w:color="auto" w:fill="FFFFFF"/>
        </w:rPr>
        <w:t>Deterding</w:t>
      </w:r>
      <w:proofErr w:type="spellEnd"/>
      <w:r w:rsidRPr="0083237C">
        <w:rPr>
          <w:color w:val="000000" w:themeColor="text1"/>
          <w:shd w:val="clear" w:color="auto" w:fill="FFFFFF"/>
        </w:rPr>
        <w:t xml:space="preserve">, K.-A. Kuhn, A. </w:t>
      </w:r>
      <w:proofErr w:type="spellStart"/>
      <w:r w:rsidRPr="0083237C">
        <w:rPr>
          <w:color w:val="000000" w:themeColor="text1"/>
          <w:shd w:val="clear" w:color="auto" w:fill="FFFFFF"/>
        </w:rPr>
        <w:t>Staneva</w:t>
      </w:r>
      <w:proofErr w:type="spellEnd"/>
      <w:r w:rsidRPr="0083237C">
        <w:rPr>
          <w:color w:val="000000" w:themeColor="text1"/>
          <w:shd w:val="clear" w:color="auto" w:fill="FFFFFF"/>
        </w:rPr>
        <w:t xml:space="preserve">, S. </w:t>
      </w:r>
      <w:proofErr w:type="spellStart"/>
      <w:r w:rsidRPr="0083237C">
        <w:rPr>
          <w:color w:val="000000" w:themeColor="text1"/>
          <w:shd w:val="clear" w:color="auto" w:fill="FFFFFF"/>
        </w:rPr>
        <w:t>Stoyanov</w:t>
      </w:r>
      <w:proofErr w:type="spellEnd"/>
      <w:r w:rsidRPr="0083237C">
        <w:rPr>
          <w:color w:val="000000" w:themeColor="text1"/>
          <w:shd w:val="clear" w:color="auto" w:fill="FFFFFF"/>
        </w:rPr>
        <w:t xml:space="preserve">, and L. </w:t>
      </w:r>
      <w:proofErr w:type="spellStart"/>
      <w:r w:rsidRPr="0083237C">
        <w:rPr>
          <w:color w:val="000000" w:themeColor="text1"/>
          <w:shd w:val="clear" w:color="auto" w:fill="FFFFFF"/>
        </w:rPr>
        <w:t>Hides</w:t>
      </w:r>
      <w:proofErr w:type="spellEnd"/>
      <w:r w:rsidRPr="0083237C">
        <w:rPr>
          <w:color w:val="000000" w:themeColor="text1"/>
          <w:shd w:val="clear" w:color="auto" w:fill="FFFFFF"/>
        </w:rPr>
        <w:t>,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for </w:t>
      </w:r>
      <w:proofErr w:type="spellStart"/>
      <w:r w:rsidRPr="0083237C">
        <w:rPr>
          <w:color w:val="000000" w:themeColor="text1"/>
          <w:shd w:val="clear" w:color="auto" w:fill="FFFFFF"/>
        </w:rPr>
        <w:t>health</w:t>
      </w:r>
      <w:proofErr w:type="spellEnd"/>
      <w:r w:rsidRPr="0083237C">
        <w:rPr>
          <w:color w:val="000000" w:themeColor="text1"/>
          <w:shd w:val="clear" w:color="auto" w:fill="FFFFFF"/>
        </w:rPr>
        <w:t xml:space="preserve"> and </w:t>
      </w:r>
      <w:proofErr w:type="spellStart"/>
      <w:r w:rsidRPr="0083237C">
        <w:rPr>
          <w:color w:val="000000" w:themeColor="text1"/>
          <w:shd w:val="clear" w:color="auto" w:fill="FFFFFF"/>
        </w:rPr>
        <w:t>wellbeing</w:t>
      </w:r>
      <w:proofErr w:type="spellEnd"/>
      <w:r w:rsidRPr="0083237C">
        <w:rPr>
          <w:color w:val="000000" w:themeColor="text1"/>
          <w:shd w:val="clear" w:color="auto" w:fill="FFFFFF"/>
        </w:rPr>
        <w:t xml:space="preserve">: A </w:t>
      </w:r>
      <w:proofErr w:type="spellStart"/>
      <w:r w:rsidRPr="0083237C">
        <w:rPr>
          <w:color w:val="000000" w:themeColor="text1"/>
          <w:shd w:val="clear" w:color="auto" w:fill="FFFFFF"/>
        </w:rPr>
        <w:t>systematic</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review</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of</w:t>
      </w:r>
      <w:proofErr w:type="spellEnd"/>
      <w:r w:rsidRPr="0083237C">
        <w:rPr>
          <w:color w:val="000000" w:themeColor="text1"/>
          <w:shd w:val="clear" w:color="auto" w:fill="FFFFFF"/>
        </w:rPr>
        <w:t xml:space="preserve"> the </w:t>
      </w:r>
      <w:proofErr w:type="spellStart"/>
      <w:r w:rsidRPr="0083237C">
        <w:rPr>
          <w:color w:val="000000" w:themeColor="text1"/>
          <w:shd w:val="clear" w:color="auto" w:fill="FFFFFF"/>
        </w:rPr>
        <w:t>literature</w:t>
      </w:r>
      <w:proofErr w:type="spellEnd"/>
      <w:r w:rsidRPr="0083237C">
        <w:rPr>
          <w:color w:val="000000" w:themeColor="text1"/>
          <w:shd w:val="clear" w:color="auto" w:fill="FFFFFF"/>
        </w:rPr>
        <w:t>’, </w:t>
      </w:r>
      <w:r w:rsidRPr="0083237C">
        <w:rPr>
          <w:i/>
          <w:iCs/>
          <w:color w:val="000000" w:themeColor="text1"/>
          <w:bdr w:val="none" w:sz="0" w:space="0" w:color="auto" w:frame="1"/>
          <w:shd w:val="clear" w:color="auto" w:fill="FFFFFF"/>
        </w:rPr>
        <w:t>Internet Interventions</w:t>
      </w:r>
      <w:r w:rsidRPr="0083237C">
        <w:rPr>
          <w:color w:val="000000" w:themeColor="text1"/>
          <w:shd w:val="clear" w:color="auto" w:fill="FFFFFF"/>
        </w:rPr>
        <w:t xml:space="preserve">, vol. 6, </w:t>
      </w:r>
      <w:proofErr w:type="spellStart"/>
      <w:r w:rsidRPr="0083237C">
        <w:rPr>
          <w:color w:val="000000" w:themeColor="text1"/>
          <w:shd w:val="clear" w:color="auto" w:fill="FFFFFF"/>
        </w:rPr>
        <w:t>pp</w:t>
      </w:r>
      <w:proofErr w:type="spellEnd"/>
      <w:r w:rsidRPr="0083237C">
        <w:rPr>
          <w:color w:val="000000" w:themeColor="text1"/>
          <w:shd w:val="clear" w:color="auto" w:fill="FFFFFF"/>
        </w:rPr>
        <w:t>. 89–106, 2016</w:t>
      </w:r>
      <w:r w:rsidR="00D3381A" w:rsidRPr="0083237C">
        <w:rPr>
          <w:color w:val="000000" w:themeColor="text1"/>
          <w:shd w:val="clear" w:color="auto" w:fill="FFFFFF"/>
        </w:rPr>
        <w:t xml:space="preserve">, </w:t>
      </w:r>
      <w:proofErr w:type="spellStart"/>
      <w:r w:rsidR="00D3381A" w:rsidRPr="0083237C">
        <w:rPr>
          <w:color w:val="000000" w:themeColor="text1"/>
          <w:shd w:val="clear" w:color="auto" w:fill="FFFFFF"/>
        </w:rPr>
        <w:t>doi</w:t>
      </w:r>
      <w:proofErr w:type="spellEnd"/>
      <w:r w:rsidR="00D3381A" w:rsidRPr="0083237C">
        <w:rPr>
          <w:color w:val="000000" w:themeColor="text1"/>
          <w:shd w:val="clear" w:color="auto" w:fill="FFFFFF"/>
        </w:rPr>
        <w:t>:</w:t>
      </w:r>
      <w:r w:rsidR="00BF2F9D" w:rsidRPr="0083237C">
        <w:rPr>
          <w:color w:val="000000" w:themeColor="text1"/>
          <w:shd w:val="clear" w:color="auto" w:fill="FFFFFF"/>
        </w:rPr>
        <w:t xml:space="preserve"> </w:t>
      </w:r>
      <w:hyperlink r:id="rId17" w:history="1">
        <w:r w:rsidR="00730C9C" w:rsidRPr="0083237C">
          <w:rPr>
            <w:rStyle w:val="Hyperlnk"/>
            <w:shd w:val="clear" w:color="auto" w:fill="FFFFFF"/>
          </w:rPr>
          <w:t>10.1016/j.invent.</w:t>
        </w:r>
        <w:proofErr w:type="gramStart"/>
        <w:r w:rsidR="00730C9C" w:rsidRPr="0083237C">
          <w:rPr>
            <w:rStyle w:val="Hyperlnk"/>
            <w:shd w:val="clear" w:color="auto" w:fill="FFFFFF"/>
          </w:rPr>
          <w:t>2016.1</w:t>
        </w:r>
        <w:r w:rsidR="00730C9C" w:rsidRPr="0083237C">
          <w:rPr>
            <w:rStyle w:val="Hyperlnk"/>
            <w:shd w:val="clear" w:color="auto" w:fill="FFFFFF"/>
          </w:rPr>
          <w:t>0</w:t>
        </w:r>
        <w:r w:rsidR="00730C9C" w:rsidRPr="0083237C">
          <w:rPr>
            <w:rStyle w:val="Hyperlnk"/>
            <w:shd w:val="clear" w:color="auto" w:fill="FFFFFF"/>
          </w:rPr>
          <w:t>.002</w:t>
        </w:r>
        <w:proofErr w:type="gramEnd"/>
      </w:hyperlink>
    </w:p>
    <w:p w14:paraId="42F8B167" w14:textId="31FE6A72" w:rsidR="00D3381A" w:rsidRPr="0083237C" w:rsidRDefault="0031237D" w:rsidP="006F4F78">
      <w:pPr>
        <w:pStyle w:val="Brdtext"/>
        <w:numPr>
          <w:ilvl w:val="6"/>
          <w:numId w:val="24"/>
        </w:numPr>
        <w:rPr>
          <w:color w:val="000000" w:themeColor="text1"/>
        </w:rPr>
      </w:pPr>
      <w:r w:rsidRPr="0083237C">
        <w:rPr>
          <w:color w:val="000000" w:themeColor="text1"/>
          <w:shd w:val="clear" w:color="auto" w:fill="FFFFFF"/>
        </w:rPr>
        <w:t xml:space="preserve">D. King, F. </w:t>
      </w:r>
      <w:proofErr w:type="spellStart"/>
      <w:r w:rsidRPr="0083237C">
        <w:rPr>
          <w:color w:val="000000" w:themeColor="text1"/>
          <w:shd w:val="clear" w:color="auto" w:fill="FFFFFF"/>
        </w:rPr>
        <w:t>Greaves</w:t>
      </w:r>
      <w:proofErr w:type="spellEnd"/>
      <w:r w:rsidRPr="0083237C">
        <w:rPr>
          <w:color w:val="000000" w:themeColor="text1"/>
          <w:shd w:val="clear" w:color="auto" w:fill="FFFFFF"/>
        </w:rPr>
        <w:t xml:space="preserve">, C. Exeter, and A. </w:t>
      </w:r>
      <w:proofErr w:type="spellStart"/>
      <w:r w:rsidRPr="0083237C">
        <w:rPr>
          <w:color w:val="000000" w:themeColor="text1"/>
          <w:shd w:val="clear" w:color="auto" w:fill="FFFFFF"/>
        </w:rPr>
        <w:t>Darzi</w:t>
      </w:r>
      <w:proofErr w:type="spellEnd"/>
      <w:r w:rsidRPr="0083237C">
        <w:rPr>
          <w:color w:val="000000" w:themeColor="text1"/>
          <w:shd w:val="clear" w:color="auto" w:fill="FFFFFF"/>
        </w:rPr>
        <w:t>,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Influencing</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health</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behaviours</w:t>
      </w:r>
      <w:proofErr w:type="spellEnd"/>
      <w:r w:rsidRPr="0083237C">
        <w:rPr>
          <w:color w:val="000000" w:themeColor="text1"/>
          <w:shd w:val="clear" w:color="auto" w:fill="FFFFFF"/>
        </w:rPr>
        <w:t xml:space="preserve"> with games’, </w:t>
      </w:r>
      <w:r w:rsidRPr="0083237C">
        <w:rPr>
          <w:i/>
          <w:iCs/>
          <w:color w:val="000000" w:themeColor="text1"/>
          <w:bdr w:val="none" w:sz="0" w:space="0" w:color="auto" w:frame="1"/>
          <w:shd w:val="clear" w:color="auto" w:fill="FFFFFF"/>
        </w:rPr>
        <w:t xml:space="preserve">Journal </w:t>
      </w:r>
      <w:proofErr w:type="spellStart"/>
      <w:r w:rsidRPr="0083237C">
        <w:rPr>
          <w:i/>
          <w:iCs/>
          <w:color w:val="000000" w:themeColor="text1"/>
          <w:bdr w:val="none" w:sz="0" w:space="0" w:color="auto" w:frame="1"/>
          <w:shd w:val="clear" w:color="auto" w:fill="FFFFFF"/>
        </w:rPr>
        <w:t>of</w:t>
      </w:r>
      <w:proofErr w:type="spellEnd"/>
      <w:r w:rsidRPr="0083237C">
        <w:rPr>
          <w:i/>
          <w:iCs/>
          <w:color w:val="000000" w:themeColor="text1"/>
          <w:bdr w:val="none" w:sz="0" w:space="0" w:color="auto" w:frame="1"/>
          <w:shd w:val="clear" w:color="auto" w:fill="FFFFFF"/>
        </w:rPr>
        <w:t xml:space="preserve"> the Royal </w:t>
      </w:r>
      <w:proofErr w:type="spellStart"/>
      <w:r w:rsidRPr="0083237C">
        <w:rPr>
          <w:i/>
          <w:iCs/>
          <w:color w:val="000000" w:themeColor="text1"/>
          <w:bdr w:val="none" w:sz="0" w:space="0" w:color="auto" w:frame="1"/>
          <w:shd w:val="clear" w:color="auto" w:fill="FFFFFF"/>
        </w:rPr>
        <w:t>Society</w:t>
      </w:r>
      <w:proofErr w:type="spellEnd"/>
      <w:r w:rsidRPr="0083237C">
        <w:rPr>
          <w:i/>
          <w:iCs/>
          <w:color w:val="000000" w:themeColor="text1"/>
          <w:bdr w:val="none" w:sz="0" w:space="0" w:color="auto" w:frame="1"/>
          <w:shd w:val="clear" w:color="auto" w:fill="FFFFFF"/>
        </w:rPr>
        <w:t xml:space="preserve"> </w:t>
      </w:r>
      <w:proofErr w:type="spellStart"/>
      <w:r w:rsidRPr="0083237C">
        <w:rPr>
          <w:i/>
          <w:iCs/>
          <w:color w:val="000000" w:themeColor="text1"/>
          <w:bdr w:val="none" w:sz="0" w:space="0" w:color="auto" w:frame="1"/>
          <w:shd w:val="clear" w:color="auto" w:fill="FFFFFF"/>
        </w:rPr>
        <w:t>of</w:t>
      </w:r>
      <w:proofErr w:type="spellEnd"/>
      <w:r w:rsidRPr="0083237C">
        <w:rPr>
          <w:i/>
          <w:iCs/>
          <w:color w:val="000000" w:themeColor="text1"/>
          <w:bdr w:val="none" w:sz="0" w:space="0" w:color="auto" w:frame="1"/>
          <w:shd w:val="clear" w:color="auto" w:fill="FFFFFF"/>
        </w:rPr>
        <w:t xml:space="preserve"> Medicine</w:t>
      </w:r>
      <w:r w:rsidRPr="0083237C">
        <w:rPr>
          <w:color w:val="000000" w:themeColor="text1"/>
          <w:shd w:val="clear" w:color="auto" w:fill="FFFFFF"/>
        </w:rPr>
        <w:t xml:space="preserve">, vol. 106, no. 3, </w:t>
      </w:r>
      <w:proofErr w:type="spellStart"/>
      <w:r w:rsidRPr="0083237C">
        <w:rPr>
          <w:color w:val="000000" w:themeColor="text1"/>
          <w:shd w:val="clear" w:color="auto" w:fill="FFFFFF"/>
        </w:rPr>
        <w:t>pp</w:t>
      </w:r>
      <w:proofErr w:type="spellEnd"/>
      <w:r w:rsidRPr="0083237C">
        <w:rPr>
          <w:color w:val="000000" w:themeColor="text1"/>
          <w:shd w:val="clear" w:color="auto" w:fill="FFFFFF"/>
        </w:rPr>
        <w:t>. 76–78, 2013</w:t>
      </w:r>
      <w:r w:rsidR="00D3381A" w:rsidRPr="0083237C">
        <w:rPr>
          <w:color w:val="000000" w:themeColor="text1"/>
          <w:shd w:val="clear" w:color="auto" w:fill="FFFFFF"/>
        </w:rPr>
        <w:t xml:space="preserve">, </w:t>
      </w:r>
      <w:proofErr w:type="spellStart"/>
      <w:r w:rsidR="00D3381A" w:rsidRPr="0083237C">
        <w:rPr>
          <w:color w:val="000000" w:themeColor="text1"/>
          <w:shd w:val="clear" w:color="auto" w:fill="FFFFFF"/>
        </w:rPr>
        <w:t>doi</w:t>
      </w:r>
      <w:proofErr w:type="spellEnd"/>
      <w:r w:rsidR="00D3381A" w:rsidRPr="0083237C">
        <w:rPr>
          <w:color w:val="000000" w:themeColor="text1"/>
          <w:shd w:val="clear" w:color="auto" w:fill="FFFFFF"/>
        </w:rPr>
        <w:t xml:space="preserve">: </w:t>
      </w:r>
      <w:hyperlink r:id="rId18" w:history="1">
        <w:proofErr w:type="gramStart"/>
        <w:r w:rsidR="00512DD5" w:rsidRPr="0083237C">
          <w:rPr>
            <w:rStyle w:val="Hyperlnk"/>
            <w:shd w:val="clear" w:color="auto" w:fill="FFFFFF"/>
          </w:rPr>
          <w:t>10.1177</w:t>
        </w:r>
        <w:proofErr w:type="gramEnd"/>
        <w:r w:rsidR="00512DD5" w:rsidRPr="0083237C">
          <w:rPr>
            <w:rStyle w:val="Hyperlnk"/>
            <w:shd w:val="clear" w:color="auto" w:fill="FFFFFF"/>
          </w:rPr>
          <w:t>/0141076813480996</w:t>
        </w:r>
      </w:hyperlink>
    </w:p>
    <w:p w14:paraId="7A9D5EB5" w14:textId="3F4A3C8F" w:rsidR="00B14C34" w:rsidRPr="0083237C" w:rsidRDefault="003E3BA1" w:rsidP="006F4F78">
      <w:pPr>
        <w:pStyle w:val="Brdtext"/>
        <w:numPr>
          <w:ilvl w:val="6"/>
          <w:numId w:val="24"/>
        </w:numPr>
        <w:rPr>
          <w:color w:val="000000" w:themeColor="text1"/>
        </w:rPr>
      </w:pPr>
      <w:r w:rsidRPr="0083237C">
        <w:rPr>
          <w:color w:val="000000" w:themeColor="text1"/>
          <w:shd w:val="clear" w:color="auto" w:fill="FFFFFF"/>
        </w:rPr>
        <w:t xml:space="preserve">L. F. </w:t>
      </w:r>
      <w:proofErr w:type="spellStart"/>
      <w:r w:rsidRPr="0083237C">
        <w:rPr>
          <w:color w:val="000000" w:themeColor="text1"/>
          <w:shd w:val="clear" w:color="auto" w:fill="FFFFFF"/>
        </w:rPr>
        <w:t>Hamdi</w:t>
      </w:r>
      <w:proofErr w:type="spellEnd"/>
      <w:r w:rsidRPr="0083237C">
        <w:rPr>
          <w:color w:val="000000" w:themeColor="text1"/>
          <w:shd w:val="clear" w:color="auto" w:fill="FFFFFF"/>
        </w:rPr>
        <w:t xml:space="preserve">, B. S. </w:t>
      </w:r>
      <w:proofErr w:type="spellStart"/>
      <w:r w:rsidRPr="0083237C">
        <w:rPr>
          <w:color w:val="000000" w:themeColor="text1"/>
          <w:shd w:val="clear" w:color="auto" w:fill="FFFFFF"/>
        </w:rPr>
        <w:t>Hantono</w:t>
      </w:r>
      <w:proofErr w:type="spellEnd"/>
      <w:r w:rsidRPr="0083237C">
        <w:rPr>
          <w:color w:val="000000" w:themeColor="text1"/>
          <w:shd w:val="clear" w:color="auto" w:fill="FFFFFF"/>
        </w:rPr>
        <w:t>, and A. E. Permanasari,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Methods</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of</w:t>
      </w:r>
      <w:proofErr w:type="spellEnd"/>
      <w:r w:rsidRPr="0083237C">
        <w:rPr>
          <w:color w:val="000000" w:themeColor="text1"/>
          <w:shd w:val="clear" w:color="auto" w:fill="FFFFFF"/>
        </w:rPr>
        <w:t xml:space="preserve"> Game-</w:t>
      </w:r>
      <w:proofErr w:type="spellStart"/>
      <w:r w:rsidRPr="0083237C">
        <w:rPr>
          <w:color w:val="000000" w:themeColor="text1"/>
          <w:shd w:val="clear" w:color="auto" w:fill="FFFFFF"/>
        </w:rPr>
        <w:t>Based</w:t>
      </w:r>
      <w:proofErr w:type="spellEnd"/>
      <w:r w:rsidRPr="0083237C">
        <w:rPr>
          <w:color w:val="000000" w:themeColor="text1"/>
          <w:shd w:val="clear" w:color="auto" w:fill="FFFFFF"/>
        </w:rPr>
        <w:t xml:space="preserve"> Learning </w:t>
      </w:r>
      <w:proofErr w:type="spellStart"/>
      <w:r w:rsidRPr="0083237C">
        <w:rPr>
          <w:color w:val="000000" w:themeColor="text1"/>
          <w:shd w:val="clear" w:color="auto" w:fill="FFFFFF"/>
        </w:rPr>
        <w:t>Applications</w:t>
      </w:r>
      <w:proofErr w:type="spellEnd"/>
      <w:r w:rsidRPr="0083237C">
        <w:rPr>
          <w:color w:val="000000" w:themeColor="text1"/>
          <w:shd w:val="clear" w:color="auto" w:fill="FFFFFF"/>
        </w:rPr>
        <w:t xml:space="preserve"> in Medical </w:t>
      </w:r>
      <w:proofErr w:type="spellStart"/>
      <w:r w:rsidRPr="0083237C">
        <w:rPr>
          <w:color w:val="000000" w:themeColor="text1"/>
          <w:shd w:val="clear" w:color="auto" w:fill="FFFFFF"/>
        </w:rPr>
        <w:t>Competence</w:t>
      </w:r>
      <w:proofErr w:type="spellEnd"/>
      <w:r w:rsidRPr="0083237C">
        <w:rPr>
          <w:color w:val="000000" w:themeColor="text1"/>
          <w:shd w:val="clear" w:color="auto" w:fill="FFFFFF"/>
        </w:rPr>
        <w:t xml:space="preserve">: A </w:t>
      </w:r>
      <w:proofErr w:type="spellStart"/>
      <w:r w:rsidRPr="0083237C">
        <w:rPr>
          <w:color w:val="000000" w:themeColor="text1"/>
          <w:shd w:val="clear" w:color="auto" w:fill="FFFFFF"/>
        </w:rPr>
        <w:t>Systematic</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Literature</w:t>
      </w:r>
      <w:proofErr w:type="spellEnd"/>
      <w:r w:rsidRPr="0083237C">
        <w:rPr>
          <w:color w:val="000000" w:themeColor="text1"/>
          <w:shd w:val="clear" w:color="auto" w:fill="FFFFFF"/>
        </w:rPr>
        <w:t xml:space="preserve"> Review’, in </w:t>
      </w:r>
      <w:r w:rsidRPr="0083237C">
        <w:rPr>
          <w:i/>
          <w:iCs/>
          <w:color w:val="000000" w:themeColor="text1"/>
          <w:bdr w:val="none" w:sz="0" w:space="0" w:color="auto" w:frame="1"/>
          <w:shd w:val="clear" w:color="auto" w:fill="FFFFFF"/>
        </w:rPr>
        <w:t xml:space="preserve">2022 International Symposium on Information </w:t>
      </w:r>
      <w:proofErr w:type="spellStart"/>
      <w:r w:rsidRPr="0083237C">
        <w:rPr>
          <w:i/>
          <w:iCs/>
          <w:color w:val="000000" w:themeColor="text1"/>
          <w:bdr w:val="none" w:sz="0" w:space="0" w:color="auto" w:frame="1"/>
          <w:shd w:val="clear" w:color="auto" w:fill="FFFFFF"/>
        </w:rPr>
        <w:t>Technology</w:t>
      </w:r>
      <w:proofErr w:type="spellEnd"/>
      <w:r w:rsidRPr="0083237C">
        <w:rPr>
          <w:i/>
          <w:iCs/>
          <w:color w:val="000000" w:themeColor="text1"/>
          <w:bdr w:val="none" w:sz="0" w:space="0" w:color="auto" w:frame="1"/>
          <w:shd w:val="clear" w:color="auto" w:fill="FFFFFF"/>
        </w:rPr>
        <w:t xml:space="preserve"> and Digital Innovation (</w:t>
      </w:r>
      <w:proofErr w:type="spellStart"/>
      <w:r w:rsidRPr="0083237C">
        <w:rPr>
          <w:i/>
          <w:iCs/>
          <w:color w:val="000000" w:themeColor="text1"/>
          <w:bdr w:val="none" w:sz="0" w:space="0" w:color="auto" w:frame="1"/>
          <w:shd w:val="clear" w:color="auto" w:fill="FFFFFF"/>
        </w:rPr>
        <w:t>ISITDI</w:t>
      </w:r>
      <w:proofErr w:type="spellEnd"/>
      <w:r w:rsidRPr="0083237C">
        <w:rPr>
          <w:i/>
          <w:iCs/>
          <w:color w:val="000000" w:themeColor="text1"/>
          <w:bdr w:val="none" w:sz="0" w:space="0" w:color="auto" w:frame="1"/>
          <w:shd w:val="clear" w:color="auto" w:fill="FFFFFF"/>
        </w:rPr>
        <w:t>)</w:t>
      </w:r>
      <w:r w:rsidRPr="0083237C">
        <w:rPr>
          <w:color w:val="000000" w:themeColor="text1"/>
          <w:shd w:val="clear" w:color="auto" w:fill="FFFFFF"/>
        </w:rPr>
        <w:t xml:space="preserve">, 2022, </w:t>
      </w:r>
      <w:proofErr w:type="spellStart"/>
      <w:r w:rsidRPr="0083237C">
        <w:rPr>
          <w:color w:val="000000" w:themeColor="text1"/>
          <w:shd w:val="clear" w:color="auto" w:fill="FFFFFF"/>
        </w:rPr>
        <w:t>pp</w:t>
      </w:r>
      <w:proofErr w:type="spellEnd"/>
      <w:r w:rsidRPr="0083237C">
        <w:rPr>
          <w:color w:val="000000" w:themeColor="text1"/>
          <w:shd w:val="clear" w:color="auto" w:fill="FFFFFF"/>
        </w:rPr>
        <w:t>. 50–54</w:t>
      </w:r>
      <w:r w:rsidR="00576BB5" w:rsidRPr="0083237C">
        <w:rPr>
          <w:color w:val="000000" w:themeColor="text1"/>
          <w:shd w:val="clear" w:color="auto" w:fill="FFFFFF"/>
        </w:rPr>
        <w:t xml:space="preserve">, </w:t>
      </w:r>
      <w:proofErr w:type="spellStart"/>
      <w:r w:rsidR="00576BB5" w:rsidRPr="0083237C">
        <w:rPr>
          <w:color w:val="000000" w:themeColor="text1"/>
          <w:shd w:val="clear" w:color="auto" w:fill="FFFFFF"/>
        </w:rPr>
        <w:t>doi</w:t>
      </w:r>
      <w:proofErr w:type="spellEnd"/>
      <w:r w:rsidR="00576BB5" w:rsidRPr="0083237C">
        <w:rPr>
          <w:color w:val="000000" w:themeColor="text1"/>
          <w:shd w:val="clear" w:color="auto" w:fill="FFFFFF"/>
        </w:rPr>
        <w:t xml:space="preserve">: </w:t>
      </w:r>
      <w:hyperlink r:id="rId19" w:history="1">
        <w:proofErr w:type="gramStart"/>
        <w:r w:rsidR="00576BB5" w:rsidRPr="0083237C">
          <w:rPr>
            <w:rStyle w:val="Hyperlnk"/>
            <w:shd w:val="clear" w:color="auto" w:fill="FFFFFF"/>
          </w:rPr>
          <w:t>10.1109</w:t>
        </w:r>
        <w:proofErr w:type="gramEnd"/>
        <w:r w:rsidR="00576BB5" w:rsidRPr="0083237C">
          <w:rPr>
            <w:rStyle w:val="Hyperlnk"/>
            <w:shd w:val="clear" w:color="auto" w:fill="FFFFFF"/>
          </w:rPr>
          <w:t>/ISITDI55734.2022.9944535</w:t>
        </w:r>
      </w:hyperlink>
    </w:p>
    <w:p w14:paraId="656FAA1D" w14:textId="71E91EB5" w:rsidR="00F51877" w:rsidRPr="0083237C" w:rsidRDefault="00D37AFE" w:rsidP="00BC627F">
      <w:pPr>
        <w:pStyle w:val="Brdtext"/>
        <w:numPr>
          <w:ilvl w:val="6"/>
          <w:numId w:val="24"/>
        </w:numPr>
        <w:rPr>
          <w:color w:val="000000" w:themeColor="text1"/>
        </w:rPr>
      </w:pPr>
      <w:r w:rsidRPr="0083237C">
        <w:rPr>
          <w:color w:val="000000" w:themeColor="text1"/>
          <w:shd w:val="clear" w:color="auto" w:fill="FFFFFF"/>
        </w:rPr>
        <w:t xml:space="preserve">H. E. Payne, V. B. A. </w:t>
      </w:r>
      <w:proofErr w:type="spellStart"/>
      <w:r w:rsidRPr="0083237C">
        <w:rPr>
          <w:color w:val="000000" w:themeColor="text1"/>
          <w:shd w:val="clear" w:color="auto" w:fill="FFFFFF"/>
        </w:rPr>
        <w:t>Moxley</w:t>
      </w:r>
      <w:proofErr w:type="spellEnd"/>
      <w:r w:rsidRPr="0083237C">
        <w:rPr>
          <w:color w:val="000000" w:themeColor="text1"/>
          <w:shd w:val="clear" w:color="auto" w:fill="FFFFFF"/>
        </w:rPr>
        <w:t xml:space="preserve">, and E. </w:t>
      </w:r>
      <w:proofErr w:type="spellStart"/>
      <w:r w:rsidRPr="0083237C">
        <w:rPr>
          <w:color w:val="000000" w:themeColor="text1"/>
          <w:shd w:val="clear" w:color="auto" w:fill="FFFFFF"/>
        </w:rPr>
        <w:t>MacDonald</w:t>
      </w:r>
      <w:proofErr w:type="spellEnd"/>
      <w:r w:rsidRPr="0083237C">
        <w:rPr>
          <w:color w:val="000000" w:themeColor="text1"/>
          <w:shd w:val="clear" w:color="auto" w:fill="FFFFFF"/>
        </w:rPr>
        <w:t xml:space="preserve">, ‘Health </w:t>
      </w:r>
      <w:proofErr w:type="spellStart"/>
      <w:r w:rsidRPr="0083237C">
        <w:rPr>
          <w:color w:val="000000" w:themeColor="text1"/>
          <w:shd w:val="clear" w:color="auto" w:fill="FFFFFF"/>
        </w:rPr>
        <w:t>behavior</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theory</w:t>
      </w:r>
      <w:proofErr w:type="spellEnd"/>
      <w:r w:rsidRPr="0083237C">
        <w:rPr>
          <w:color w:val="000000" w:themeColor="text1"/>
          <w:shd w:val="clear" w:color="auto" w:fill="FFFFFF"/>
        </w:rPr>
        <w:t xml:space="preserve"> in </w:t>
      </w:r>
      <w:proofErr w:type="spellStart"/>
      <w:r w:rsidRPr="0083237C">
        <w:rPr>
          <w:color w:val="000000" w:themeColor="text1"/>
          <w:shd w:val="clear" w:color="auto" w:fill="FFFFFF"/>
        </w:rPr>
        <w:t>physical</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activity</w:t>
      </w:r>
      <w:proofErr w:type="spellEnd"/>
      <w:r w:rsidRPr="0083237C">
        <w:rPr>
          <w:color w:val="000000" w:themeColor="text1"/>
          <w:shd w:val="clear" w:color="auto" w:fill="FFFFFF"/>
        </w:rPr>
        <w:t xml:space="preserve"> game </w:t>
      </w:r>
      <w:proofErr w:type="spellStart"/>
      <w:r w:rsidRPr="0083237C">
        <w:rPr>
          <w:color w:val="000000" w:themeColor="text1"/>
          <w:shd w:val="clear" w:color="auto" w:fill="FFFFFF"/>
        </w:rPr>
        <w:t>apps</w:t>
      </w:r>
      <w:proofErr w:type="spellEnd"/>
      <w:r w:rsidRPr="0083237C">
        <w:rPr>
          <w:color w:val="000000" w:themeColor="text1"/>
          <w:shd w:val="clear" w:color="auto" w:fill="FFFFFF"/>
        </w:rPr>
        <w:t xml:space="preserve">: A </w:t>
      </w:r>
      <w:proofErr w:type="spellStart"/>
      <w:r w:rsidRPr="0083237C">
        <w:rPr>
          <w:color w:val="000000" w:themeColor="text1"/>
          <w:shd w:val="clear" w:color="auto" w:fill="FFFFFF"/>
        </w:rPr>
        <w:t>content</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analysis</w:t>
      </w:r>
      <w:proofErr w:type="spellEnd"/>
      <w:r w:rsidRPr="0083237C">
        <w:rPr>
          <w:color w:val="000000" w:themeColor="text1"/>
          <w:shd w:val="clear" w:color="auto" w:fill="FFFFFF"/>
        </w:rPr>
        <w:t>’, </w:t>
      </w:r>
      <w:proofErr w:type="spellStart"/>
      <w:r w:rsidRPr="0083237C">
        <w:rPr>
          <w:i/>
          <w:iCs/>
          <w:color w:val="000000" w:themeColor="text1"/>
          <w:bdr w:val="none" w:sz="0" w:space="0" w:color="auto" w:frame="1"/>
          <w:shd w:val="clear" w:color="auto" w:fill="FFFFFF"/>
        </w:rPr>
        <w:t>JMIR</w:t>
      </w:r>
      <w:proofErr w:type="spellEnd"/>
      <w:r w:rsidRPr="0083237C">
        <w:rPr>
          <w:i/>
          <w:iCs/>
          <w:color w:val="000000" w:themeColor="text1"/>
          <w:bdr w:val="none" w:sz="0" w:space="0" w:color="auto" w:frame="1"/>
          <w:shd w:val="clear" w:color="auto" w:fill="FFFFFF"/>
        </w:rPr>
        <w:t xml:space="preserve"> </w:t>
      </w:r>
      <w:proofErr w:type="spellStart"/>
      <w:r w:rsidRPr="0083237C">
        <w:rPr>
          <w:i/>
          <w:iCs/>
          <w:color w:val="000000" w:themeColor="text1"/>
          <w:bdr w:val="none" w:sz="0" w:space="0" w:color="auto" w:frame="1"/>
          <w:shd w:val="clear" w:color="auto" w:fill="FFFFFF"/>
        </w:rPr>
        <w:t>serious</w:t>
      </w:r>
      <w:proofErr w:type="spellEnd"/>
      <w:r w:rsidRPr="0083237C">
        <w:rPr>
          <w:i/>
          <w:iCs/>
          <w:color w:val="000000" w:themeColor="text1"/>
          <w:bdr w:val="none" w:sz="0" w:space="0" w:color="auto" w:frame="1"/>
          <w:shd w:val="clear" w:color="auto" w:fill="FFFFFF"/>
        </w:rPr>
        <w:t xml:space="preserve"> games</w:t>
      </w:r>
      <w:r w:rsidRPr="0083237C">
        <w:rPr>
          <w:color w:val="000000" w:themeColor="text1"/>
          <w:shd w:val="clear" w:color="auto" w:fill="FFFFFF"/>
        </w:rPr>
        <w:t xml:space="preserve">, vol. 3, no. 2, </w:t>
      </w:r>
      <w:proofErr w:type="spellStart"/>
      <w:r w:rsidRPr="0083237C">
        <w:rPr>
          <w:color w:val="000000" w:themeColor="text1"/>
          <w:shd w:val="clear" w:color="auto" w:fill="FFFFFF"/>
        </w:rPr>
        <w:t>pp</w:t>
      </w:r>
      <w:proofErr w:type="spellEnd"/>
      <w:r w:rsidRPr="0083237C">
        <w:rPr>
          <w:color w:val="000000" w:themeColor="text1"/>
          <w:shd w:val="clear" w:color="auto" w:fill="FFFFFF"/>
        </w:rPr>
        <w:t>. e4, 2015</w:t>
      </w:r>
      <w:r w:rsidR="00F51877" w:rsidRPr="0083237C">
        <w:rPr>
          <w:color w:val="000000" w:themeColor="text1"/>
          <w:shd w:val="clear" w:color="auto" w:fill="FFFFFF"/>
        </w:rPr>
        <w:t xml:space="preserve">, </w:t>
      </w:r>
      <w:proofErr w:type="spellStart"/>
      <w:r w:rsidR="00F51877" w:rsidRPr="0083237C">
        <w:rPr>
          <w:color w:val="000000" w:themeColor="text1"/>
          <w:shd w:val="clear" w:color="auto" w:fill="FFFFFF"/>
        </w:rPr>
        <w:t>doi</w:t>
      </w:r>
      <w:proofErr w:type="spellEnd"/>
      <w:r w:rsidR="00F51877" w:rsidRPr="0083237C">
        <w:rPr>
          <w:color w:val="000000" w:themeColor="text1"/>
          <w:shd w:val="clear" w:color="auto" w:fill="FFFFFF"/>
        </w:rPr>
        <w:t>:</w:t>
      </w:r>
      <w:r w:rsidR="00142EAD" w:rsidRPr="0083237C">
        <w:rPr>
          <w:color w:val="000000" w:themeColor="text1"/>
          <w:shd w:val="clear" w:color="auto" w:fill="FFFFFF"/>
        </w:rPr>
        <w:t xml:space="preserve"> </w:t>
      </w:r>
      <w:hyperlink r:id="rId20" w:history="1">
        <w:proofErr w:type="gramStart"/>
        <w:r w:rsidR="00E5659F" w:rsidRPr="0083237C">
          <w:rPr>
            <w:rStyle w:val="Hyperlnk"/>
            <w:shd w:val="clear" w:color="auto" w:fill="FFFFFF"/>
          </w:rPr>
          <w:t>10.2196</w:t>
        </w:r>
        <w:proofErr w:type="gramEnd"/>
        <w:r w:rsidR="00E5659F" w:rsidRPr="0083237C">
          <w:rPr>
            <w:rStyle w:val="Hyperlnk"/>
            <w:shd w:val="clear" w:color="auto" w:fill="FFFFFF"/>
          </w:rPr>
          <w:t>/games.4187</w:t>
        </w:r>
      </w:hyperlink>
    </w:p>
    <w:p w14:paraId="23B6A3C6" w14:textId="5838B2BF" w:rsidR="00FD280D" w:rsidRPr="0083237C" w:rsidRDefault="00FD280D" w:rsidP="00BC627F">
      <w:pPr>
        <w:pStyle w:val="Brdtext"/>
        <w:numPr>
          <w:ilvl w:val="6"/>
          <w:numId w:val="24"/>
        </w:numPr>
        <w:rPr>
          <w:color w:val="000000" w:themeColor="text1"/>
        </w:rPr>
      </w:pPr>
      <w:r w:rsidRPr="0083237C">
        <w:rPr>
          <w:color w:val="000000" w:themeColor="text1"/>
          <w:shd w:val="clear" w:color="auto" w:fill="FFFFFF"/>
        </w:rPr>
        <w:t xml:space="preserve">I. K. </w:t>
      </w:r>
      <w:proofErr w:type="spellStart"/>
      <w:r w:rsidRPr="0083237C">
        <w:rPr>
          <w:color w:val="000000" w:themeColor="text1"/>
          <w:shd w:val="clear" w:color="auto" w:fill="FFFFFF"/>
        </w:rPr>
        <w:t>Buntoro</w:t>
      </w:r>
      <w:proofErr w:type="spellEnd"/>
      <w:r w:rsidRPr="0083237C">
        <w:rPr>
          <w:color w:val="000000" w:themeColor="text1"/>
          <w:shd w:val="clear" w:color="auto" w:fill="FFFFFF"/>
        </w:rPr>
        <w:t xml:space="preserve"> and R. </w:t>
      </w:r>
      <w:proofErr w:type="spellStart"/>
      <w:r w:rsidRPr="0083237C">
        <w:rPr>
          <w:color w:val="000000" w:themeColor="text1"/>
          <w:shd w:val="clear" w:color="auto" w:fill="FFFFFF"/>
        </w:rPr>
        <w:t>Kosala</w:t>
      </w:r>
      <w:proofErr w:type="spellEnd"/>
      <w:r w:rsidRPr="0083237C">
        <w:rPr>
          <w:color w:val="000000" w:themeColor="text1"/>
          <w:shd w:val="clear" w:color="auto" w:fill="FFFFFF"/>
        </w:rPr>
        <w:t>, ‘</w:t>
      </w:r>
      <w:proofErr w:type="spellStart"/>
      <w:r w:rsidRPr="0083237C">
        <w:rPr>
          <w:color w:val="000000" w:themeColor="text1"/>
          <w:shd w:val="clear" w:color="auto" w:fill="FFFFFF"/>
        </w:rPr>
        <w:t>Experimentation</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of</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for Health and </w:t>
      </w:r>
      <w:proofErr w:type="spellStart"/>
      <w:r w:rsidRPr="0083237C">
        <w:rPr>
          <w:color w:val="000000" w:themeColor="text1"/>
          <w:shd w:val="clear" w:color="auto" w:fill="FFFFFF"/>
        </w:rPr>
        <w:t>Fitness</w:t>
      </w:r>
      <w:proofErr w:type="spellEnd"/>
      <w:r w:rsidRPr="0083237C">
        <w:rPr>
          <w:color w:val="000000" w:themeColor="text1"/>
          <w:shd w:val="clear" w:color="auto" w:fill="FFFFFF"/>
        </w:rPr>
        <w:t xml:space="preserve"> Mobile </w:t>
      </w:r>
      <w:proofErr w:type="spellStart"/>
      <w:r w:rsidRPr="0083237C">
        <w:rPr>
          <w:color w:val="000000" w:themeColor="text1"/>
          <w:shd w:val="clear" w:color="auto" w:fill="FFFFFF"/>
        </w:rPr>
        <w:t>Application</w:t>
      </w:r>
      <w:proofErr w:type="spellEnd"/>
      <w:r w:rsidRPr="0083237C">
        <w:rPr>
          <w:color w:val="000000" w:themeColor="text1"/>
          <w:shd w:val="clear" w:color="auto" w:fill="FFFFFF"/>
        </w:rPr>
        <w:t>’, in </w:t>
      </w:r>
      <w:r w:rsidRPr="0083237C">
        <w:rPr>
          <w:i/>
          <w:iCs/>
          <w:color w:val="000000" w:themeColor="text1"/>
          <w:bdr w:val="none" w:sz="0" w:space="0" w:color="auto" w:frame="1"/>
          <w:shd w:val="clear" w:color="auto" w:fill="FFFFFF"/>
        </w:rPr>
        <w:t xml:space="preserve">2019 International Congress on </w:t>
      </w:r>
      <w:proofErr w:type="spellStart"/>
      <w:r w:rsidRPr="0083237C">
        <w:rPr>
          <w:i/>
          <w:iCs/>
          <w:color w:val="000000" w:themeColor="text1"/>
          <w:bdr w:val="none" w:sz="0" w:space="0" w:color="auto" w:frame="1"/>
          <w:shd w:val="clear" w:color="auto" w:fill="FFFFFF"/>
        </w:rPr>
        <w:t>Applied</w:t>
      </w:r>
      <w:proofErr w:type="spellEnd"/>
      <w:r w:rsidRPr="0083237C">
        <w:rPr>
          <w:i/>
          <w:iCs/>
          <w:color w:val="000000" w:themeColor="text1"/>
          <w:bdr w:val="none" w:sz="0" w:space="0" w:color="auto" w:frame="1"/>
          <w:shd w:val="clear" w:color="auto" w:fill="FFFFFF"/>
        </w:rPr>
        <w:t xml:space="preserve"> Information </w:t>
      </w:r>
      <w:proofErr w:type="spellStart"/>
      <w:r w:rsidRPr="0083237C">
        <w:rPr>
          <w:i/>
          <w:iCs/>
          <w:color w:val="000000" w:themeColor="text1"/>
          <w:bdr w:val="none" w:sz="0" w:space="0" w:color="auto" w:frame="1"/>
          <w:shd w:val="clear" w:color="auto" w:fill="FFFFFF"/>
        </w:rPr>
        <w:t>Technology</w:t>
      </w:r>
      <w:proofErr w:type="spellEnd"/>
      <w:r w:rsidRPr="0083237C">
        <w:rPr>
          <w:i/>
          <w:iCs/>
          <w:color w:val="000000" w:themeColor="text1"/>
          <w:bdr w:val="none" w:sz="0" w:space="0" w:color="auto" w:frame="1"/>
          <w:shd w:val="clear" w:color="auto" w:fill="FFFFFF"/>
        </w:rPr>
        <w:t xml:space="preserve"> (AIT)</w:t>
      </w:r>
      <w:r w:rsidRPr="0083237C">
        <w:rPr>
          <w:color w:val="000000" w:themeColor="text1"/>
          <w:shd w:val="clear" w:color="auto" w:fill="FFFFFF"/>
        </w:rPr>
        <w:t xml:space="preserve">, 2019, </w:t>
      </w:r>
      <w:proofErr w:type="spellStart"/>
      <w:r w:rsidRPr="0083237C">
        <w:rPr>
          <w:color w:val="000000" w:themeColor="text1"/>
          <w:shd w:val="clear" w:color="auto" w:fill="FFFFFF"/>
        </w:rPr>
        <w:t>pp</w:t>
      </w:r>
      <w:proofErr w:type="spellEnd"/>
      <w:r w:rsidRPr="0083237C">
        <w:rPr>
          <w:color w:val="000000" w:themeColor="text1"/>
          <w:shd w:val="clear" w:color="auto" w:fill="FFFFFF"/>
        </w:rPr>
        <w:t>. 1–</w:t>
      </w:r>
      <w:proofErr w:type="gramStart"/>
      <w:r w:rsidRPr="0083237C">
        <w:rPr>
          <w:color w:val="000000" w:themeColor="text1"/>
          <w:shd w:val="clear" w:color="auto" w:fill="FFFFFF"/>
        </w:rPr>
        <w:t>8</w:t>
      </w:r>
      <w:r w:rsidRPr="0083237C">
        <w:rPr>
          <w:color w:val="000000" w:themeColor="text1"/>
          <w:shd w:val="clear" w:color="auto" w:fill="FFFFFF"/>
        </w:rPr>
        <w:t xml:space="preserve">,  </w:t>
      </w:r>
      <w:proofErr w:type="spellStart"/>
      <w:r w:rsidRPr="0083237C">
        <w:rPr>
          <w:color w:val="000000" w:themeColor="text1"/>
          <w:shd w:val="clear" w:color="auto" w:fill="FFFFFF"/>
        </w:rPr>
        <w:t>doi</w:t>
      </w:r>
      <w:proofErr w:type="spellEnd"/>
      <w:proofErr w:type="gramEnd"/>
      <w:r w:rsidRPr="0083237C">
        <w:rPr>
          <w:color w:val="000000" w:themeColor="text1"/>
          <w:shd w:val="clear" w:color="auto" w:fill="FFFFFF"/>
        </w:rPr>
        <w:t xml:space="preserve">: </w:t>
      </w:r>
      <w:hyperlink r:id="rId21" w:history="1">
        <w:r w:rsidRPr="0083237C">
          <w:rPr>
            <w:rStyle w:val="Hyperlnk"/>
            <w:shd w:val="clear" w:color="auto" w:fill="FFFFFF"/>
          </w:rPr>
          <w:t>10.1109/AIT49014.2019.9144842</w:t>
        </w:r>
      </w:hyperlink>
    </w:p>
    <w:p w14:paraId="22D28277" w14:textId="10FF22C8" w:rsidR="00FE68D0" w:rsidRPr="0083237C" w:rsidRDefault="00FE68D0" w:rsidP="00BC627F">
      <w:pPr>
        <w:pStyle w:val="Brdtext"/>
        <w:numPr>
          <w:ilvl w:val="6"/>
          <w:numId w:val="24"/>
        </w:numPr>
        <w:rPr>
          <w:color w:val="000000" w:themeColor="text1"/>
        </w:rPr>
      </w:pPr>
      <w:r w:rsidRPr="0083237C">
        <w:rPr>
          <w:color w:val="000000" w:themeColor="text1"/>
          <w:shd w:val="clear" w:color="auto" w:fill="FFFFFF"/>
        </w:rPr>
        <w:t xml:space="preserve">B. </w:t>
      </w:r>
      <w:proofErr w:type="spellStart"/>
      <w:r w:rsidRPr="0083237C">
        <w:rPr>
          <w:color w:val="000000" w:themeColor="text1"/>
          <w:shd w:val="clear" w:color="auto" w:fill="FFFFFF"/>
        </w:rPr>
        <w:t>Cugelman</w:t>
      </w:r>
      <w:proofErr w:type="spellEnd"/>
      <w:r w:rsidRPr="0083237C">
        <w:rPr>
          <w:color w:val="000000" w:themeColor="text1"/>
          <w:shd w:val="clear" w:color="auto" w:fill="FFFFFF"/>
        </w:rPr>
        <w:t>,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What</w:t>
      </w:r>
      <w:proofErr w:type="spellEnd"/>
      <w:r w:rsidRPr="0083237C">
        <w:rPr>
          <w:color w:val="000000" w:themeColor="text1"/>
          <w:shd w:val="clear" w:color="auto" w:fill="FFFFFF"/>
        </w:rPr>
        <w:t xml:space="preserve"> It Is and </w:t>
      </w:r>
      <w:proofErr w:type="spellStart"/>
      <w:r w:rsidRPr="0083237C">
        <w:rPr>
          <w:color w:val="000000" w:themeColor="text1"/>
          <w:shd w:val="clear" w:color="auto" w:fill="FFFFFF"/>
        </w:rPr>
        <w:t>Why</w:t>
      </w:r>
      <w:proofErr w:type="spellEnd"/>
      <w:r w:rsidRPr="0083237C">
        <w:rPr>
          <w:color w:val="000000" w:themeColor="text1"/>
          <w:shd w:val="clear" w:color="auto" w:fill="FFFFFF"/>
        </w:rPr>
        <w:t xml:space="preserve"> It </w:t>
      </w:r>
      <w:proofErr w:type="spellStart"/>
      <w:r w:rsidRPr="0083237C">
        <w:rPr>
          <w:color w:val="000000" w:themeColor="text1"/>
          <w:shd w:val="clear" w:color="auto" w:fill="FFFFFF"/>
        </w:rPr>
        <w:t>Matters</w:t>
      </w:r>
      <w:proofErr w:type="spellEnd"/>
      <w:r w:rsidRPr="0083237C">
        <w:rPr>
          <w:color w:val="000000" w:themeColor="text1"/>
          <w:shd w:val="clear" w:color="auto" w:fill="FFFFFF"/>
        </w:rPr>
        <w:t xml:space="preserve"> to Digital Health </w:t>
      </w:r>
      <w:proofErr w:type="spellStart"/>
      <w:r w:rsidRPr="0083237C">
        <w:rPr>
          <w:color w:val="000000" w:themeColor="text1"/>
          <w:shd w:val="clear" w:color="auto" w:fill="FFFFFF"/>
        </w:rPr>
        <w:t>Behavior</w:t>
      </w:r>
      <w:proofErr w:type="spellEnd"/>
      <w:r w:rsidRPr="0083237C">
        <w:rPr>
          <w:color w:val="000000" w:themeColor="text1"/>
          <w:shd w:val="clear" w:color="auto" w:fill="FFFFFF"/>
        </w:rPr>
        <w:t xml:space="preserve"> Change </w:t>
      </w:r>
      <w:proofErr w:type="spellStart"/>
      <w:r w:rsidRPr="0083237C">
        <w:rPr>
          <w:color w:val="000000" w:themeColor="text1"/>
          <w:shd w:val="clear" w:color="auto" w:fill="FFFFFF"/>
        </w:rPr>
        <w:t>Developers</w:t>
      </w:r>
      <w:proofErr w:type="spellEnd"/>
      <w:r w:rsidRPr="0083237C">
        <w:rPr>
          <w:color w:val="000000" w:themeColor="text1"/>
          <w:shd w:val="clear" w:color="auto" w:fill="FFFFFF"/>
        </w:rPr>
        <w:t>’, </w:t>
      </w:r>
      <w:proofErr w:type="spellStart"/>
      <w:r w:rsidRPr="0083237C">
        <w:rPr>
          <w:i/>
          <w:iCs/>
          <w:color w:val="000000" w:themeColor="text1"/>
          <w:bdr w:val="none" w:sz="0" w:space="0" w:color="auto" w:frame="1"/>
          <w:shd w:val="clear" w:color="auto" w:fill="FFFFFF"/>
        </w:rPr>
        <w:t>JMIR</w:t>
      </w:r>
      <w:proofErr w:type="spellEnd"/>
      <w:r w:rsidRPr="0083237C">
        <w:rPr>
          <w:i/>
          <w:iCs/>
          <w:color w:val="000000" w:themeColor="text1"/>
          <w:bdr w:val="none" w:sz="0" w:space="0" w:color="auto" w:frame="1"/>
          <w:shd w:val="clear" w:color="auto" w:fill="FFFFFF"/>
        </w:rPr>
        <w:t xml:space="preserve"> </w:t>
      </w:r>
      <w:proofErr w:type="spellStart"/>
      <w:r w:rsidRPr="0083237C">
        <w:rPr>
          <w:i/>
          <w:iCs/>
          <w:color w:val="000000" w:themeColor="text1"/>
          <w:bdr w:val="none" w:sz="0" w:space="0" w:color="auto" w:frame="1"/>
          <w:shd w:val="clear" w:color="auto" w:fill="FFFFFF"/>
        </w:rPr>
        <w:t>Serious</w:t>
      </w:r>
      <w:proofErr w:type="spellEnd"/>
      <w:r w:rsidRPr="0083237C">
        <w:rPr>
          <w:i/>
          <w:iCs/>
          <w:color w:val="000000" w:themeColor="text1"/>
          <w:bdr w:val="none" w:sz="0" w:space="0" w:color="auto" w:frame="1"/>
          <w:shd w:val="clear" w:color="auto" w:fill="FFFFFF"/>
        </w:rPr>
        <w:t xml:space="preserve"> Games</w:t>
      </w:r>
      <w:r w:rsidRPr="0083237C">
        <w:rPr>
          <w:color w:val="000000" w:themeColor="text1"/>
          <w:shd w:val="clear" w:color="auto" w:fill="FFFFFF"/>
        </w:rPr>
        <w:t xml:space="preserve">, vol. 1, no. 1, p. e3, </w:t>
      </w:r>
      <w:proofErr w:type="gramStart"/>
      <w:r w:rsidRPr="0083237C">
        <w:rPr>
          <w:color w:val="000000" w:themeColor="text1"/>
          <w:shd w:val="clear" w:color="auto" w:fill="FFFFFF"/>
        </w:rPr>
        <w:t>Dec.</w:t>
      </w:r>
      <w:proofErr w:type="gramEnd"/>
      <w:r w:rsidRPr="0083237C">
        <w:rPr>
          <w:color w:val="000000" w:themeColor="text1"/>
          <w:shd w:val="clear" w:color="auto" w:fill="FFFFFF"/>
        </w:rPr>
        <w:t xml:space="preserve"> 2013</w:t>
      </w:r>
      <w:r w:rsidRPr="0083237C">
        <w:rPr>
          <w:color w:val="000000" w:themeColor="text1"/>
          <w:shd w:val="clear" w:color="auto" w:fill="FFFFFF"/>
        </w:rPr>
        <w:t xml:space="preserve">, </w:t>
      </w:r>
      <w:proofErr w:type="spellStart"/>
      <w:r w:rsidRPr="0083237C">
        <w:rPr>
          <w:color w:val="000000" w:themeColor="text1"/>
          <w:shd w:val="clear" w:color="auto" w:fill="FFFFFF"/>
        </w:rPr>
        <w:t>doi</w:t>
      </w:r>
      <w:proofErr w:type="spellEnd"/>
      <w:r w:rsidRPr="0083237C">
        <w:rPr>
          <w:color w:val="000000" w:themeColor="text1"/>
          <w:shd w:val="clear" w:color="auto" w:fill="FFFFFF"/>
        </w:rPr>
        <w:t xml:space="preserve">: </w:t>
      </w:r>
      <w:hyperlink r:id="rId22" w:history="1">
        <w:r w:rsidRPr="0083237C">
          <w:rPr>
            <w:rStyle w:val="Hyperlnk"/>
            <w:shd w:val="clear" w:color="auto" w:fill="FFFFFF"/>
          </w:rPr>
          <w:t>10.2196/g</w:t>
        </w:r>
        <w:r w:rsidRPr="0083237C">
          <w:rPr>
            <w:rStyle w:val="Hyperlnk"/>
            <w:shd w:val="clear" w:color="auto" w:fill="FFFFFF"/>
          </w:rPr>
          <w:t>a</w:t>
        </w:r>
        <w:r w:rsidRPr="0083237C">
          <w:rPr>
            <w:rStyle w:val="Hyperlnk"/>
            <w:shd w:val="clear" w:color="auto" w:fill="FFFFFF"/>
          </w:rPr>
          <w:t>mes.3139</w:t>
        </w:r>
      </w:hyperlink>
    </w:p>
    <w:p w14:paraId="3F5184EB" w14:textId="6344D3ED" w:rsidR="000E5450" w:rsidRPr="0083237C" w:rsidRDefault="00FE68D0" w:rsidP="000E5450">
      <w:pPr>
        <w:pStyle w:val="Brdtext"/>
        <w:numPr>
          <w:ilvl w:val="6"/>
          <w:numId w:val="24"/>
        </w:numPr>
        <w:rPr>
          <w:color w:val="000000" w:themeColor="text1"/>
        </w:rPr>
      </w:pPr>
      <w:r w:rsidRPr="0083237C">
        <w:rPr>
          <w:color w:val="000000" w:themeColor="text1"/>
          <w:shd w:val="clear" w:color="auto" w:fill="FFFFFF"/>
        </w:rPr>
        <w:t>E. A. Edwards </w:t>
      </w:r>
      <w:r w:rsidRPr="0083237C">
        <w:rPr>
          <w:i/>
          <w:iCs/>
          <w:color w:val="000000" w:themeColor="text1"/>
          <w:bdr w:val="none" w:sz="0" w:space="0" w:color="auto" w:frame="1"/>
          <w:shd w:val="clear" w:color="auto" w:fill="FFFFFF"/>
        </w:rPr>
        <w:t>et al.</w:t>
      </w:r>
      <w:r w:rsidRPr="0083237C">
        <w:rPr>
          <w:color w:val="000000" w:themeColor="text1"/>
          <w:shd w:val="clear" w:color="auto" w:fill="FFFFFF"/>
        </w:rPr>
        <w:t xml:space="preserve">, ‘Creating a </w:t>
      </w:r>
      <w:proofErr w:type="spellStart"/>
      <w:r w:rsidRPr="0083237C">
        <w:rPr>
          <w:color w:val="000000" w:themeColor="text1"/>
          <w:shd w:val="clear" w:color="auto" w:fill="FFFFFF"/>
        </w:rPr>
        <w:t>Theoretically</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Grounded</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Gamified</w:t>
      </w:r>
      <w:proofErr w:type="spellEnd"/>
      <w:r w:rsidRPr="0083237C">
        <w:rPr>
          <w:color w:val="000000" w:themeColor="text1"/>
          <w:shd w:val="clear" w:color="auto" w:fill="FFFFFF"/>
        </w:rPr>
        <w:t xml:space="preserve"> Health </w:t>
      </w:r>
      <w:proofErr w:type="spellStart"/>
      <w:r w:rsidRPr="0083237C">
        <w:rPr>
          <w:color w:val="000000" w:themeColor="text1"/>
          <w:shd w:val="clear" w:color="auto" w:fill="FFFFFF"/>
        </w:rPr>
        <w:t>App</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Lessons</w:t>
      </w:r>
      <w:proofErr w:type="spellEnd"/>
      <w:r w:rsidRPr="0083237C">
        <w:rPr>
          <w:color w:val="000000" w:themeColor="text1"/>
          <w:shd w:val="clear" w:color="auto" w:fill="FFFFFF"/>
        </w:rPr>
        <w:t xml:space="preserve"> From Developing the </w:t>
      </w:r>
      <w:proofErr w:type="spellStart"/>
      <w:r w:rsidRPr="0083237C">
        <w:rPr>
          <w:color w:val="000000" w:themeColor="text1"/>
          <w:shd w:val="clear" w:color="auto" w:fill="FFFFFF"/>
        </w:rPr>
        <w:t>Cigbreak</w:t>
      </w:r>
      <w:proofErr w:type="spellEnd"/>
      <w:r w:rsidRPr="0083237C">
        <w:rPr>
          <w:color w:val="000000" w:themeColor="text1"/>
          <w:shd w:val="clear" w:color="auto" w:fill="FFFFFF"/>
        </w:rPr>
        <w:t xml:space="preserve"> Smoking </w:t>
      </w:r>
      <w:proofErr w:type="spellStart"/>
      <w:r w:rsidRPr="0083237C">
        <w:rPr>
          <w:color w:val="000000" w:themeColor="text1"/>
          <w:shd w:val="clear" w:color="auto" w:fill="FFFFFF"/>
        </w:rPr>
        <w:t>Cessation</w:t>
      </w:r>
      <w:proofErr w:type="spellEnd"/>
      <w:r w:rsidRPr="0083237C">
        <w:rPr>
          <w:color w:val="000000" w:themeColor="text1"/>
          <w:shd w:val="clear" w:color="auto" w:fill="FFFFFF"/>
        </w:rPr>
        <w:t xml:space="preserve"> Mobile </w:t>
      </w:r>
      <w:proofErr w:type="spellStart"/>
      <w:r w:rsidRPr="0083237C">
        <w:rPr>
          <w:color w:val="000000" w:themeColor="text1"/>
          <w:shd w:val="clear" w:color="auto" w:fill="FFFFFF"/>
        </w:rPr>
        <w:t>Phone</w:t>
      </w:r>
      <w:proofErr w:type="spellEnd"/>
      <w:r w:rsidRPr="0083237C">
        <w:rPr>
          <w:color w:val="000000" w:themeColor="text1"/>
          <w:shd w:val="clear" w:color="auto" w:fill="FFFFFF"/>
        </w:rPr>
        <w:t xml:space="preserve"> Game’, </w:t>
      </w:r>
      <w:proofErr w:type="spellStart"/>
      <w:r w:rsidRPr="0083237C">
        <w:rPr>
          <w:i/>
          <w:iCs/>
          <w:color w:val="000000" w:themeColor="text1"/>
          <w:bdr w:val="none" w:sz="0" w:space="0" w:color="auto" w:frame="1"/>
          <w:shd w:val="clear" w:color="auto" w:fill="FFFFFF"/>
        </w:rPr>
        <w:t>JMIR</w:t>
      </w:r>
      <w:proofErr w:type="spellEnd"/>
      <w:r w:rsidRPr="0083237C">
        <w:rPr>
          <w:i/>
          <w:iCs/>
          <w:color w:val="000000" w:themeColor="text1"/>
          <w:bdr w:val="none" w:sz="0" w:space="0" w:color="auto" w:frame="1"/>
          <w:shd w:val="clear" w:color="auto" w:fill="FFFFFF"/>
        </w:rPr>
        <w:t xml:space="preserve"> </w:t>
      </w:r>
      <w:proofErr w:type="spellStart"/>
      <w:r w:rsidRPr="0083237C">
        <w:rPr>
          <w:i/>
          <w:iCs/>
          <w:color w:val="000000" w:themeColor="text1"/>
          <w:bdr w:val="none" w:sz="0" w:space="0" w:color="auto" w:frame="1"/>
          <w:shd w:val="clear" w:color="auto" w:fill="FFFFFF"/>
        </w:rPr>
        <w:t>Serious</w:t>
      </w:r>
      <w:proofErr w:type="spellEnd"/>
      <w:r w:rsidRPr="0083237C">
        <w:rPr>
          <w:i/>
          <w:iCs/>
          <w:color w:val="000000" w:themeColor="text1"/>
          <w:bdr w:val="none" w:sz="0" w:space="0" w:color="auto" w:frame="1"/>
          <w:shd w:val="clear" w:color="auto" w:fill="FFFFFF"/>
        </w:rPr>
        <w:t xml:space="preserve"> Games</w:t>
      </w:r>
      <w:r w:rsidRPr="0083237C">
        <w:rPr>
          <w:color w:val="000000" w:themeColor="text1"/>
          <w:shd w:val="clear" w:color="auto" w:fill="FFFFFF"/>
        </w:rPr>
        <w:t xml:space="preserve">, vol. 6, no. 4, p. e10252, </w:t>
      </w:r>
      <w:proofErr w:type="gramStart"/>
      <w:r w:rsidRPr="0083237C">
        <w:rPr>
          <w:color w:val="000000" w:themeColor="text1"/>
          <w:shd w:val="clear" w:color="auto" w:fill="FFFFFF"/>
        </w:rPr>
        <w:t>Nov.</w:t>
      </w:r>
      <w:proofErr w:type="gramEnd"/>
      <w:r w:rsidRPr="0083237C">
        <w:rPr>
          <w:color w:val="000000" w:themeColor="text1"/>
          <w:shd w:val="clear" w:color="auto" w:fill="FFFFFF"/>
        </w:rPr>
        <w:t xml:space="preserve"> 2018</w:t>
      </w:r>
      <w:r w:rsidRPr="0083237C">
        <w:rPr>
          <w:color w:val="000000" w:themeColor="text1"/>
          <w:shd w:val="clear" w:color="auto" w:fill="FFFFFF"/>
        </w:rPr>
        <w:t xml:space="preserve">, </w:t>
      </w:r>
      <w:proofErr w:type="spellStart"/>
      <w:r w:rsidRPr="0083237C">
        <w:rPr>
          <w:color w:val="000000" w:themeColor="text1"/>
          <w:shd w:val="clear" w:color="auto" w:fill="FFFFFF"/>
        </w:rPr>
        <w:t>doi</w:t>
      </w:r>
      <w:proofErr w:type="spellEnd"/>
      <w:r w:rsidRPr="0083237C">
        <w:rPr>
          <w:color w:val="000000" w:themeColor="text1"/>
          <w:shd w:val="clear" w:color="auto" w:fill="FFFFFF"/>
        </w:rPr>
        <w:t>:</w:t>
      </w:r>
      <w:r w:rsidRPr="0083237C">
        <w:t xml:space="preserve"> </w:t>
      </w:r>
      <w:hyperlink r:id="rId23" w:history="1">
        <w:r w:rsidR="00E61D2E" w:rsidRPr="0083237C">
          <w:rPr>
            <w:rStyle w:val="Hyperlnk"/>
          </w:rPr>
          <w:t>10.2196/102</w:t>
        </w:r>
        <w:r w:rsidR="00E61D2E" w:rsidRPr="0083237C">
          <w:rPr>
            <w:rStyle w:val="Hyperlnk"/>
          </w:rPr>
          <w:t>5</w:t>
        </w:r>
        <w:r w:rsidR="00E61D2E" w:rsidRPr="0083237C">
          <w:rPr>
            <w:rStyle w:val="Hyperlnk"/>
          </w:rPr>
          <w:t>2</w:t>
        </w:r>
      </w:hyperlink>
    </w:p>
    <w:p w14:paraId="75E7F291" w14:textId="0E74335A" w:rsidR="006C131B" w:rsidRPr="0083237C" w:rsidRDefault="006C131B" w:rsidP="000E5450">
      <w:pPr>
        <w:pStyle w:val="Brdtext"/>
        <w:numPr>
          <w:ilvl w:val="6"/>
          <w:numId w:val="24"/>
        </w:numPr>
        <w:rPr>
          <w:color w:val="000000" w:themeColor="text1"/>
        </w:rPr>
      </w:pPr>
      <w:r w:rsidRPr="0083237C">
        <w:rPr>
          <w:color w:val="000000" w:themeColor="text1"/>
          <w:shd w:val="clear" w:color="auto" w:fill="FFFFFF"/>
        </w:rPr>
        <w:t>M. Hajarian and P. Diaz, ‘</w:t>
      </w:r>
      <w:proofErr w:type="spellStart"/>
      <w:r w:rsidRPr="0083237C">
        <w:rPr>
          <w:color w:val="000000" w:themeColor="text1"/>
          <w:shd w:val="clear" w:color="auto" w:fill="FFFFFF"/>
        </w:rPr>
        <w:t>Effective</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A </w:t>
      </w:r>
      <w:proofErr w:type="spellStart"/>
      <w:r w:rsidRPr="0083237C">
        <w:rPr>
          <w:color w:val="000000" w:themeColor="text1"/>
          <w:shd w:val="clear" w:color="auto" w:fill="FFFFFF"/>
        </w:rPr>
        <w:t>Guideline</w:t>
      </w:r>
      <w:proofErr w:type="spellEnd"/>
      <w:r w:rsidRPr="0083237C">
        <w:rPr>
          <w:color w:val="000000" w:themeColor="text1"/>
          <w:shd w:val="clear" w:color="auto" w:fill="FFFFFF"/>
        </w:rPr>
        <w:t xml:space="preserve"> for </w:t>
      </w:r>
      <w:proofErr w:type="spellStart"/>
      <w:r w:rsidRPr="0083237C">
        <w:rPr>
          <w:color w:val="000000" w:themeColor="text1"/>
          <w:shd w:val="clear" w:color="auto" w:fill="FFFFFF"/>
        </w:rPr>
        <w:t>Gamification</w:t>
      </w:r>
      <w:proofErr w:type="spellEnd"/>
      <w:r w:rsidRPr="0083237C">
        <w:rPr>
          <w:color w:val="000000" w:themeColor="text1"/>
          <w:shd w:val="clear" w:color="auto" w:fill="FFFFFF"/>
        </w:rPr>
        <w:t xml:space="preserve"> Workshop </w:t>
      </w:r>
      <w:proofErr w:type="spellStart"/>
      <w:r w:rsidRPr="0083237C">
        <w:rPr>
          <w:color w:val="000000" w:themeColor="text1"/>
          <w:shd w:val="clear" w:color="auto" w:fill="FFFFFF"/>
        </w:rPr>
        <w:t>of</w:t>
      </w:r>
      <w:proofErr w:type="spellEnd"/>
      <w:r w:rsidRPr="0083237C">
        <w:rPr>
          <w:color w:val="000000" w:themeColor="text1"/>
          <w:shd w:val="clear" w:color="auto" w:fill="FFFFFF"/>
        </w:rPr>
        <w:t xml:space="preserve"> </w:t>
      </w:r>
      <w:proofErr w:type="spellStart"/>
      <w:r w:rsidRPr="0083237C">
        <w:rPr>
          <w:color w:val="000000" w:themeColor="text1"/>
          <w:shd w:val="clear" w:color="auto" w:fill="FFFFFF"/>
        </w:rPr>
        <w:t>WEEF-GEDC</w:t>
      </w:r>
      <w:proofErr w:type="spellEnd"/>
      <w:r w:rsidRPr="0083237C">
        <w:rPr>
          <w:color w:val="000000" w:themeColor="text1"/>
          <w:shd w:val="clear" w:color="auto" w:fill="FFFFFF"/>
        </w:rPr>
        <w:t xml:space="preserve"> 2021 Madrid Conference’, in </w:t>
      </w:r>
      <w:r w:rsidRPr="0083237C">
        <w:rPr>
          <w:i/>
          <w:iCs/>
          <w:color w:val="000000" w:themeColor="text1"/>
          <w:bdr w:val="none" w:sz="0" w:space="0" w:color="auto" w:frame="1"/>
          <w:shd w:val="clear" w:color="auto" w:fill="FFFFFF"/>
        </w:rPr>
        <w:t xml:space="preserve">2021 World </w:t>
      </w:r>
      <w:proofErr w:type="spellStart"/>
      <w:r w:rsidRPr="0083237C">
        <w:rPr>
          <w:i/>
          <w:iCs/>
          <w:color w:val="000000" w:themeColor="text1"/>
          <w:bdr w:val="none" w:sz="0" w:space="0" w:color="auto" w:frame="1"/>
          <w:shd w:val="clear" w:color="auto" w:fill="FFFFFF"/>
        </w:rPr>
        <w:t>Engineering</w:t>
      </w:r>
      <w:proofErr w:type="spellEnd"/>
      <w:r w:rsidRPr="0083237C">
        <w:rPr>
          <w:i/>
          <w:iCs/>
          <w:color w:val="000000" w:themeColor="text1"/>
          <w:bdr w:val="none" w:sz="0" w:space="0" w:color="auto" w:frame="1"/>
          <w:shd w:val="clear" w:color="auto" w:fill="FFFFFF"/>
        </w:rPr>
        <w:t xml:space="preserve"> </w:t>
      </w:r>
      <w:proofErr w:type="spellStart"/>
      <w:r w:rsidRPr="0083237C">
        <w:rPr>
          <w:i/>
          <w:iCs/>
          <w:color w:val="000000" w:themeColor="text1"/>
          <w:bdr w:val="none" w:sz="0" w:space="0" w:color="auto" w:frame="1"/>
          <w:shd w:val="clear" w:color="auto" w:fill="FFFFFF"/>
        </w:rPr>
        <w:t>Education</w:t>
      </w:r>
      <w:proofErr w:type="spellEnd"/>
      <w:r w:rsidRPr="0083237C">
        <w:rPr>
          <w:i/>
          <w:iCs/>
          <w:color w:val="000000" w:themeColor="text1"/>
          <w:bdr w:val="none" w:sz="0" w:space="0" w:color="auto" w:frame="1"/>
          <w:shd w:val="clear" w:color="auto" w:fill="FFFFFF"/>
        </w:rPr>
        <w:t xml:space="preserve"> Forum/Global </w:t>
      </w:r>
      <w:proofErr w:type="spellStart"/>
      <w:r w:rsidRPr="0083237C">
        <w:rPr>
          <w:i/>
          <w:iCs/>
          <w:color w:val="000000" w:themeColor="text1"/>
          <w:bdr w:val="none" w:sz="0" w:space="0" w:color="auto" w:frame="1"/>
          <w:shd w:val="clear" w:color="auto" w:fill="FFFFFF"/>
        </w:rPr>
        <w:t>Engineering</w:t>
      </w:r>
      <w:proofErr w:type="spellEnd"/>
      <w:r w:rsidRPr="0083237C">
        <w:rPr>
          <w:i/>
          <w:iCs/>
          <w:color w:val="000000" w:themeColor="text1"/>
          <w:bdr w:val="none" w:sz="0" w:space="0" w:color="auto" w:frame="1"/>
          <w:shd w:val="clear" w:color="auto" w:fill="FFFFFF"/>
        </w:rPr>
        <w:t xml:space="preserve"> Deans Council (</w:t>
      </w:r>
      <w:proofErr w:type="spellStart"/>
      <w:r w:rsidRPr="0083237C">
        <w:rPr>
          <w:i/>
          <w:iCs/>
          <w:color w:val="000000" w:themeColor="text1"/>
          <w:bdr w:val="none" w:sz="0" w:space="0" w:color="auto" w:frame="1"/>
          <w:shd w:val="clear" w:color="auto" w:fill="FFFFFF"/>
        </w:rPr>
        <w:t>WEEF</w:t>
      </w:r>
      <w:proofErr w:type="spellEnd"/>
      <w:r w:rsidRPr="0083237C">
        <w:rPr>
          <w:i/>
          <w:iCs/>
          <w:color w:val="000000" w:themeColor="text1"/>
          <w:bdr w:val="none" w:sz="0" w:space="0" w:color="auto" w:frame="1"/>
          <w:shd w:val="clear" w:color="auto" w:fill="FFFFFF"/>
        </w:rPr>
        <w:t>/</w:t>
      </w:r>
      <w:proofErr w:type="spellStart"/>
      <w:r w:rsidRPr="0083237C">
        <w:rPr>
          <w:i/>
          <w:iCs/>
          <w:color w:val="000000" w:themeColor="text1"/>
          <w:bdr w:val="none" w:sz="0" w:space="0" w:color="auto" w:frame="1"/>
          <w:shd w:val="clear" w:color="auto" w:fill="FFFFFF"/>
        </w:rPr>
        <w:t>GEDC</w:t>
      </w:r>
      <w:proofErr w:type="spellEnd"/>
      <w:r w:rsidRPr="0083237C">
        <w:rPr>
          <w:i/>
          <w:iCs/>
          <w:color w:val="000000" w:themeColor="text1"/>
          <w:bdr w:val="none" w:sz="0" w:space="0" w:color="auto" w:frame="1"/>
          <w:shd w:val="clear" w:color="auto" w:fill="FFFFFF"/>
        </w:rPr>
        <w:t>)</w:t>
      </w:r>
      <w:r w:rsidRPr="0083237C">
        <w:rPr>
          <w:color w:val="000000" w:themeColor="text1"/>
          <w:shd w:val="clear" w:color="auto" w:fill="FFFFFF"/>
        </w:rPr>
        <w:t xml:space="preserve">, 2021, </w:t>
      </w:r>
      <w:proofErr w:type="spellStart"/>
      <w:r w:rsidRPr="0083237C">
        <w:rPr>
          <w:color w:val="000000" w:themeColor="text1"/>
          <w:shd w:val="clear" w:color="auto" w:fill="FFFFFF"/>
        </w:rPr>
        <w:t>pp</w:t>
      </w:r>
      <w:proofErr w:type="spellEnd"/>
      <w:r w:rsidRPr="0083237C">
        <w:rPr>
          <w:color w:val="000000" w:themeColor="text1"/>
          <w:shd w:val="clear" w:color="auto" w:fill="FFFFFF"/>
        </w:rPr>
        <w:t>. 506–510</w:t>
      </w:r>
      <w:r w:rsidRPr="0083237C">
        <w:rPr>
          <w:color w:val="000000" w:themeColor="text1"/>
          <w:shd w:val="clear" w:color="auto" w:fill="FFFFFF"/>
        </w:rPr>
        <w:t xml:space="preserve">, </w:t>
      </w:r>
      <w:proofErr w:type="spellStart"/>
      <w:r w:rsidRPr="0083237C">
        <w:rPr>
          <w:color w:val="000000" w:themeColor="text1"/>
          <w:shd w:val="clear" w:color="auto" w:fill="FFFFFF"/>
        </w:rPr>
        <w:t>doi</w:t>
      </w:r>
      <w:proofErr w:type="spellEnd"/>
      <w:r w:rsidRPr="0083237C">
        <w:rPr>
          <w:color w:val="000000" w:themeColor="text1"/>
          <w:shd w:val="clear" w:color="auto" w:fill="FFFFFF"/>
        </w:rPr>
        <w:t xml:space="preserve">: </w:t>
      </w:r>
      <w:hyperlink r:id="rId24" w:history="1">
        <w:proofErr w:type="gramStart"/>
        <w:r w:rsidRPr="0083237C">
          <w:rPr>
            <w:rStyle w:val="Hyperlnk"/>
            <w:shd w:val="clear" w:color="auto" w:fill="FFFFFF"/>
          </w:rPr>
          <w:t>10.1109</w:t>
        </w:r>
        <w:proofErr w:type="gramEnd"/>
        <w:r w:rsidRPr="0083237C">
          <w:rPr>
            <w:rStyle w:val="Hyperlnk"/>
            <w:shd w:val="clear" w:color="auto" w:fill="FFFFFF"/>
          </w:rPr>
          <w:t>/</w:t>
        </w:r>
        <w:proofErr w:type="spellStart"/>
        <w:r w:rsidRPr="0083237C">
          <w:rPr>
            <w:rStyle w:val="Hyperlnk"/>
            <w:shd w:val="clear" w:color="auto" w:fill="FFFFFF"/>
          </w:rPr>
          <w:t>WEEF</w:t>
        </w:r>
        <w:proofErr w:type="spellEnd"/>
        <w:r w:rsidRPr="0083237C">
          <w:rPr>
            <w:rStyle w:val="Hyperlnk"/>
            <w:shd w:val="clear" w:color="auto" w:fill="FFFFFF"/>
          </w:rPr>
          <w:t>/GEDC53299.2021.</w:t>
        </w:r>
        <w:r w:rsidRPr="0083237C">
          <w:rPr>
            <w:rStyle w:val="Hyperlnk"/>
            <w:shd w:val="clear" w:color="auto" w:fill="FFFFFF"/>
          </w:rPr>
          <w:t>9</w:t>
        </w:r>
        <w:r w:rsidRPr="0083237C">
          <w:rPr>
            <w:rStyle w:val="Hyperlnk"/>
            <w:shd w:val="clear" w:color="auto" w:fill="FFFFFF"/>
          </w:rPr>
          <w:t>657452</w:t>
        </w:r>
      </w:hyperlink>
    </w:p>
    <w:sectPr w:rsidR="006C131B" w:rsidRPr="0083237C" w:rsidSect="006408B5">
      <w:footerReference w:type="first" r:id="rId25"/>
      <w:pgSz w:w="11906" w:h="16838" w:code="9"/>
      <w:pgMar w:top="1134" w:right="1701" w:bottom="1418" w:left="1701"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A040" w14:textId="77777777" w:rsidR="00A446E2" w:rsidRDefault="00A446E2">
      <w:r>
        <w:separator/>
      </w:r>
    </w:p>
  </w:endnote>
  <w:endnote w:type="continuationSeparator" w:id="0">
    <w:p w14:paraId="6C1B5EFA" w14:textId="77777777" w:rsidR="00A446E2" w:rsidRDefault="00A4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D5FA" w14:textId="6889616B" w:rsidR="0070149B" w:rsidRDefault="0070149B" w:rsidP="00BE7C12">
    <w:pPr>
      <w:pStyle w:val="Sidfot"/>
      <w:jc w:val="center"/>
      <w:rPr>
        <w:rStyle w:val="Sidnumm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1846" w14:textId="6981326C" w:rsidR="0070149B" w:rsidRPr="002A7CEC" w:rsidRDefault="0070149B" w:rsidP="006408B5">
    <w:pPr>
      <w:pStyle w:val="Sidfot"/>
      <w:rPr>
        <w:rStyle w:val="Sidnummer"/>
      </w:rPr>
    </w:pPr>
  </w:p>
  <w:p w14:paraId="30EF1BA2"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2B9D2049"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45EC5AB3"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EDB3" w14:textId="77777777" w:rsidR="00A446E2" w:rsidRDefault="00A446E2">
      <w:r>
        <w:separator/>
      </w:r>
    </w:p>
  </w:footnote>
  <w:footnote w:type="continuationSeparator" w:id="0">
    <w:p w14:paraId="24DF28B4" w14:textId="77777777" w:rsidR="00A446E2" w:rsidRDefault="00A44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409BACC6" w14:textId="77777777" w:rsidTr="009523A7">
      <w:trPr>
        <w:cantSplit/>
      </w:trPr>
      <w:tc>
        <w:tcPr>
          <w:tcW w:w="7168" w:type="dxa"/>
          <w:tcBorders>
            <w:left w:val="nil"/>
          </w:tcBorders>
          <w:tcMar>
            <w:left w:w="113" w:type="dxa"/>
          </w:tcMar>
        </w:tcPr>
        <w:p w14:paraId="100D1638"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2F69B505" wp14:editId="055253B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2615CBB" wp14:editId="2C2F4AF3">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611A14C5" w14:textId="77777777" w:rsidR="0070149B" w:rsidRDefault="0070149B" w:rsidP="009523A7">
          <w:pPr>
            <w:pStyle w:val="Brdtext"/>
            <w:spacing w:before="10"/>
          </w:pPr>
        </w:p>
      </w:tc>
    </w:tr>
  </w:tbl>
  <w:p w14:paraId="2F3FEE4A"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0C91C54" w14:textId="77777777" w:rsidTr="00D177EE">
      <w:trPr>
        <w:cantSplit/>
      </w:trPr>
      <w:tc>
        <w:tcPr>
          <w:tcW w:w="7168" w:type="dxa"/>
          <w:tcBorders>
            <w:left w:val="nil"/>
          </w:tcBorders>
          <w:tcMar>
            <w:left w:w="113" w:type="dxa"/>
          </w:tcMar>
        </w:tcPr>
        <w:p w14:paraId="4C114797"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2D5B1E07" wp14:editId="1B9BAC8A">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36F43D" wp14:editId="5D449449">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DF450B5" w14:textId="77777777" w:rsidR="0070149B" w:rsidRDefault="0070149B" w:rsidP="00EA7634">
          <w:pPr>
            <w:pStyle w:val="Brdtext"/>
            <w:spacing w:before="10"/>
          </w:pPr>
        </w:p>
      </w:tc>
    </w:tr>
  </w:tbl>
  <w:p w14:paraId="2E507D8F"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2AF9A357" wp14:editId="45FC0CE2">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8588A9"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&#13;&#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B2CD55" w14:textId="77777777" w:rsidTr="00BE7C12">
      <w:trPr>
        <w:cantSplit/>
      </w:trPr>
      <w:tc>
        <w:tcPr>
          <w:tcW w:w="4253" w:type="dxa"/>
          <w:tcBorders>
            <w:left w:val="nil"/>
          </w:tcBorders>
          <w:tcMar>
            <w:left w:w="113" w:type="dxa"/>
          </w:tcMar>
        </w:tcPr>
        <w:p w14:paraId="1A677E43" w14:textId="77777777" w:rsidR="0070149B" w:rsidRDefault="0070149B" w:rsidP="00BE7C12">
          <w:pPr>
            <w:pStyle w:val="Brdtext"/>
            <w:spacing w:before="10"/>
          </w:pPr>
        </w:p>
      </w:tc>
      <w:tc>
        <w:tcPr>
          <w:tcW w:w="4454" w:type="dxa"/>
        </w:tcPr>
        <w:p w14:paraId="0F639E0B" w14:textId="77777777" w:rsidR="0070149B" w:rsidRDefault="0070149B" w:rsidP="00BE7C12">
          <w:pPr>
            <w:pStyle w:val="Brdtext"/>
            <w:spacing w:before="10"/>
          </w:pPr>
        </w:p>
      </w:tc>
    </w:tr>
  </w:tbl>
  <w:p w14:paraId="157C1EB5"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58E4BDEB" w14:textId="77777777" w:rsidTr="00BE7C12">
      <w:trPr>
        <w:cantSplit/>
      </w:trPr>
      <w:tc>
        <w:tcPr>
          <w:tcW w:w="4253" w:type="dxa"/>
          <w:tcBorders>
            <w:left w:val="nil"/>
          </w:tcBorders>
          <w:tcMar>
            <w:left w:w="113" w:type="dxa"/>
          </w:tcMar>
        </w:tcPr>
        <w:p w14:paraId="45255659" w14:textId="77777777" w:rsidR="0070149B" w:rsidRDefault="0070149B" w:rsidP="009523A7">
          <w:pPr>
            <w:pStyle w:val="Brdtext"/>
            <w:spacing w:before="10"/>
          </w:pPr>
        </w:p>
      </w:tc>
      <w:tc>
        <w:tcPr>
          <w:tcW w:w="4454" w:type="dxa"/>
        </w:tcPr>
        <w:p w14:paraId="446E5CA3" w14:textId="77777777" w:rsidR="0070149B" w:rsidRDefault="0070149B" w:rsidP="009523A7">
          <w:pPr>
            <w:pStyle w:val="Brdtext"/>
            <w:spacing w:before="10"/>
          </w:pPr>
        </w:p>
      </w:tc>
    </w:tr>
  </w:tbl>
  <w:p w14:paraId="5A56BF01"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E8DD7E"/>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41547E7"/>
    <w:multiLevelType w:val="hybridMultilevel"/>
    <w:tmpl w:val="9334DB98"/>
    <w:lvl w:ilvl="0" w:tplc="041D0001">
      <w:start w:val="5"/>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72102190"/>
    <w:multiLevelType w:val="hybridMultilevel"/>
    <w:tmpl w:val="A3407A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239945507">
    <w:abstractNumId w:val="8"/>
  </w:num>
  <w:num w:numId="2" w16cid:durableId="919874298">
    <w:abstractNumId w:val="3"/>
  </w:num>
  <w:num w:numId="3" w16cid:durableId="788160878">
    <w:abstractNumId w:val="2"/>
  </w:num>
  <w:num w:numId="4" w16cid:durableId="1133447646">
    <w:abstractNumId w:val="1"/>
  </w:num>
  <w:num w:numId="5" w16cid:durableId="173961158">
    <w:abstractNumId w:val="0"/>
  </w:num>
  <w:num w:numId="6" w16cid:durableId="1440756631">
    <w:abstractNumId w:val="9"/>
  </w:num>
  <w:num w:numId="7" w16cid:durableId="1699966911">
    <w:abstractNumId w:val="7"/>
  </w:num>
  <w:num w:numId="8" w16cid:durableId="770665154">
    <w:abstractNumId w:val="6"/>
  </w:num>
  <w:num w:numId="9" w16cid:durableId="809245823">
    <w:abstractNumId w:val="5"/>
  </w:num>
  <w:num w:numId="10" w16cid:durableId="759763733">
    <w:abstractNumId w:val="4"/>
  </w:num>
  <w:num w:numId="11" w16cid:durableId="856118889">
    <w:abstractNumId w:val="14"/>
  </w:num>
  <w:num w:numId="12" w16cid:durableId="1788619357">
    <w:abstractNumId w:val="10"/>
  </w:num>
  <w:num w:numId="13" w16cid:durableId="1497766642">
    <w:abstractNumId w:val="15"/>
  </w:num>
  <w:num w:numId="14" w16cid:durableId="41909007">
    <w:abstractNumId w:val="16"/>
  </w:num>
  <w:num w:numId="15" w16cid:durableId="177544475">
    <w:abstractNumId w:val="17"/>
  </w:num>
  <w:num w:numId="16" w16cid:durableId="1112549309">
    <w:abstractNumId w:val="18"/>
  </w:num>
  <w:num w:numId="17" w16cid:durableId="1196036833">
    <w:abstractNumId w:val="21"/>
  </w:num>
  <w:num w:numId="18" w16cid:durableId="729037193">
    <w:abstractNumId w:val="11"/>
  </w:num>
  <w:num w:numId="19" w16cid:durableId="133376267">
    <w:abstractNumId w:val="25"/>
  </w:num>
  <w:num w:numId="20" w16cid:durableId="86311678">
    <w:abstractNumId w:val="19"/>
  </w:num>
  <w:num w:numId="21" w16cid:durableId="179245554">
    <w:abstractNumId w:val="23"/>
  </w:num>
  <w:num w:numId="22" w16cid:durableId="1817140356">
    <w:abstractNumId w:val="20"/>
  </w:num>
  <w:num w:numId="23" w16cid:durableId="348065235">
    <w:abstractNumId w:val="13"/>
  </w:num>
  <w:num w:numId="24" w16cid:durableId="2014215551">
    <w:abstractNumId w:val="12"/>
  </w:num>
  <w:num w:numId="25" w16cid:durableId="1215433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26" w16cid:durableId="1796407995">
    <w:abstractNumId w:val="24"/>
  </w:num>
  <w:num w:numId="27" w16cid:durableId="704913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B46"/>
    <w:rsid w:val="00012738"/>
    <w:rsid w:val="000134BB"/>
    <w:rsid w:val="00015319"/>
    <w:rsid w:val="00017E62"/>
    <w:rsid w:val="0002277D"/>
    <w:rsid w:val="00023EB8"/>
    <w:rsid w:val="00026939"/>
    <w:rsid w:val="00027A8A"/>
    <w:rsid w:val="00032C57"/>
    <w:rsid w:val="00036243"/>
    <w:rsid w:val="00037107"/>
    <w:rsid w:val="00045D45"/>
    <w:rsid w:val="0005131B"/>
    <w:rsid w:val="00051D45"/>
    <w:rsid w:val="00052A25"/>
    <w:rsid w:val="00054527"/>
    <w:rsid w:val="00055FCF"/>
    <w:rsid w:val="0006774B"/>
    <w:rsid w:val="00073074"/>
    <w:rsid w:val="0007797F"/>
    <w:rsid w:val="00077D8F"/>
    <w:rsid w:val="0008007D"/>
    <w:rsid w:val="00082733"/>
    <w:rsid w:val="00082AD4"/>
    <w:rsid w:val="00083AD5"/>
    <w:rsid w:val="0008791D"/>
    <w:rsid w:val="00090AB3"/>
    <w:rsid w:val="00097CF2"/>
    <w:rsid w:val="000A71AF"/>
    <w:rsid w:val="000B14E2"/>
    <w:rsid w:val="000C02FA"/>
    <w:rsid w:val="000D277A"/>
    <w:rsid w:val="000D4873"/>
    <w:rsid w:val="000D4F6B"/>
    <w:rsid w:val="000E3E4A"/>
    <w:rsid w:val="000E40CF"/>
    <w:rsid w:val="000E4BB8"/>
    <w:rsid w:val="000E5450"/>
    <w:rsid w:val="000E6CE4"/>
    <w:rsid w:val="000F17A1"/>
    <w:rsid w:val="000F6DAA"/>
    <w:rsid w:val="00101849"/>
    <w:rsid w:val="0010221D"/>
    <w:rsid w:val="001040FE"/>
    <w:rsid w:val="00105304"/>
    <w:rsid w:val="00106E99"/>
    <w:rsid w:val="00112D72"/>
    <w:rsid w:val="001161EA"/>
    <w:rsid w:val="0011765E"/>
    <w:rsid w:val="00117A86"/>
    <w:rsid w:val="0012144F"/>
    <w:rsid w:val="0012248D"/>
    <w:rsid w:val="00133289"/>
    <w:rsid w:val="00133F94"/>
    <w:rsid w:val="001361DC"/>
    <w:rsid w:val="00137188"/>
    <w:rsid w:val="00142D8E"/>
    <w:rsid w:val="00142EAD"/>
    <w:rsid w:val="00143105"/>
    <w:rsid w:val="00162882"/>
    <w:rsid w:val="001644BA"/>
    <w:rsid w:val="00165B9E"/>
    <w:rsid w:val="00165B9F"/>
    <w:rsid w:val="001842EE"/>
    <w:rsid w:val="001857A4"/>
    <w:rsid w:val="00190EB9"/>
    <w:rsid w:val="0019548F"/>
    <w:rsid w:val="001A0964"/>
    <w:rsid w:val="001A1495"/>
    <w:rsid w:val="001B20FA"/>
    <w:rsid w:val="001B2597"/>
    <w:rsid w:val="001B69F6"/>
    <w:rsid w:val="001B6F3C"/>
    <w:rsid w:val="001D5FFD"/>
    <w:rsid w:val="001E0400"/>
    <w:rsid w:val="001E1DB5"/>
    <w:rsid w:val="001E2333"/>
    <w:rsid w:val="001F5EF1"/>
    <w:rsid w:val="002019BB"/>
    <w:rsid w:val="0020309E"/>
    <w:rsid w:val="0020439C"/>
    <w:rsid w:val="00207E40"/>
    <w:rsid w:val="00207E56"/>
    <w:rsid w:val="0021071A"/>
    <w:rsid w:val="00210E88"/>
    <w:rsid w:val="00213A17"/>
    <w:rsid w:val="00216E0C"/>
    <w:rsid w:val="00220530"/>
    <w:rsid w:val="00226AE3"/>
    <w:rsid w:val="0022746F"/>
    <w:rsid w:val="002301ED"/>
    <w:rsid w:val="002369CE"/>
    <w:rsid w:val="0025201D"/>
    <w:rsid w:val="00260259"/>
    <w:rsid w:val="002648D7"/>
    <w:rsid w:val="00265E14"/>
    <w:rsid w:val="002713DA"/>
    <w:rsid w:val="002746FB"/>
    <w:rsid w:val="00274A43"/>
    <w:rsid w:val="00277F36"/>
    <w:rsid w:val="00283B58"/>
    <w:rsid w:val="00283D8A"/>
    <w:rsid w:val="0028592E"/>
    <w:rsid w:val="00286DFF"/>
    <w:rsid w:val="002902E1"/>
    <w:rsid w:val="002A543B"/>
    <w:rsid w:val="002A7CEC"/>
    <w:rsid w:val="002B2994"/>
    <w:rsid w:val="002C4EC2"/>
    <w:rsid w:val="002C7ECF"/>
    <w:rsid w:val="002E1ACF"/>
    <w:rsid w:val="002E641D"/>
    <w:rsid w:val="002F4218"/>
    <w:rsid w:val="002F7B6A"/>
    <w:rsid w:val="00302B4D"/>
    <w:rsid w:val="00307453"/>
    <w:rsid w:val="0031237D"/>
    <w:rsid w:val="00315237"/>
    <w:rsid w:val="003245DE"/>
    <w:rsid w:val="00325882"/>
    <w:rsid w:val="00331643"/>
    <w:rsid w:val="003351C8"/>
    <w:rsid w:val="00340E05"/>
    <w:rsid w:val="00362277"/>
    <w:rsid w:val="00362B67"/>
    <w:rsid w:val="00362C25"/>
    <w:rsid w:val="003675DD"/>
    <w:rsid w:val="003707CC"/>
    <w:rsid w:val="00372669"/>
    <w:rsid w:val="003753B9"/>
    <w:rsid w:val="003764D7"/>
    <w:rsid w:val="00376712"/>
    <w:rsid w:val="00376715"/>
    <w:rsid w:val="00380956"/>
    <w:rsid w:val="003912B9"/>
    <w:rsid w:val="00391F0A"/>
    <w:rsid w:val="00392798"/>
    <w:rsid w:val="0039394B"/>
    <w:rsid w:val="00396B25"/>
    <w:rsid w:val="003A03BA"/>
    <w:rsid w:val="003A506F"/>
    <w:rsid w:val="003B44A0"/>
    <w:rsid w:val="003B751A"/>
    <w:rsid w:val="003C2235"/>
    <w:rsid w:val="003D4A20"/>
    <w:rsid w:val="003D5DC8"/>
    <w:rsid w:val="003D6BC0"/>
    <w:rsid w:val="003E1377"/>
    <w:rsid w:val="003E2399"/>
    <w:rsid w:val="003E3BA1"/>
    <w:rsid w:val="003E43D3"/>
    <w:rsid w:val="003E7EDA"/>
    <w:rsid w:val="003E7F31"/>
    <w:rsid w:val="003F36E9"/>
    <w:rsid w:val="003F428A"/>
    <w:rsid w:val="003F5EC8"/>
    <w:rsid w:val="0040026C"/>
    <w:rsid w:val="00410214"/>
    <w:rsid w:val="00414E0C"/>
    <w:rsid w:val="00422E29"/>
    <w:rsid w:val="00425FF9"/>
    <w:rsid w:val="00426596"/>
    <w:rsid w:val="00430F34"/>
    <w:rsid w:val="004334BC"/>
    <w:rsid w:val="0043362B"/>
    <w:rsid w:val="004424DC"/>
    <w:rsid w:val="00442F63"/>
    <w:rsid w:val="00455C24"/>
    <w:rsid w:val="00456BA8"/>
    <w:rsid w:val="00457107"/>
    <w:rsid w:val="00457900"/>
    <w:rsid w:val="004645E3"/>
    <w:rsid w:val="00464EEE"/>
    <w:rsid w:val="00465D0B"/>
    <w:rsid w:val="004676CE"/>
    <w:rsid w:val="00467AA3"/>
    <w:rsid w:val="0047767A"/>
    <w:rsid w:val="00480B6A"/>
    <w:rsid w:val="004849C7"/>
    <w:rsid w:val="004873AE"/>
    <w:rsid w:val="00491B73"/>
    <w:rsid w:val="00494ACD"/>
    <w:rsid w:val="004951BF"/>
    <w:rsid w:val="004957F3"/>
    <w:rsid w:val="004A041C"/>
    <w:rsid w:val="004A2F51"/>
    <w:rsid w:val="004B405A"/>
    <w:rsid w:val="004D1E52"/>
    <w:rsid w:val="004D2DCC"/>
    <w:rsid w:val="004D3BB7"/>
    <w:rsid w:val="004E18B8"/>
    <w:rsid w:val="004E1C12"/>
    <w:rsid w:val="004E50FE"/>
    <w:rsid w:val="004E714F"/>
    <w:rsid w:val="004F064B"/>
    <w:rsid w:val="004F2F63"/>
    <w:rsid w:val="004F63BE"/>
    <w:rsid w:val="005016BC"/>
    <w:rsid w:val="00504CFD"/>
    <w:rsid w:val="00507C1B"/>
    <w:rsid w:val="00512C51"/>
    <w:rsid w:val="00512DD5"/>
    <w:rsid w:val="00512DE3"/>
    <w:rsid w:val="005136BE"/>
    <w:rsid w:val="00520BC3"/>
    <w:rsid w:val="00523506"/>
    <w:rsid w:val="0052507F"/>
    <w:rsid w:val="00525518"/>
    <w:rsid w:val="005272B0"/>
    <w:rsid w:val="00530CE9"/>
    <w:rsid w:val="00535E35"/>
    <w:rsid w:val="005409F3"/>
    <w:rsid w:val="00544BFB"/>
    <w:rsid w:val="00546886"/>
    <w:rsid w:val="005473FB"/>
    <w:rsid w:val="00550886"/>
    <w:rsid w:val="00555DEF"/>
    <w:rsid w:val="00555E0A"/>
    <w:rsid w:val="00556788"/>
    <w:rsid w:val="005654D5"/>
    <w:rsid w:val="00572E94"/>
    <w:rsid w:val="00575FF8"/>
    <w:rsid w:val="005766BF"/>
    <w:rsid w:val="00576A60"/>
    <w:rsid w:val="00576BB5"/>
    <w:rsid w:val="00576D55"/>
    <w:rsid w:val="005822A9"/>
    <w:rsid w:val="00583BD1"/>
    <w:rsid w:val="00583F18"/>
    <w:rsid w:val="00592AC7"/>
    <w:rsid w:val="005947F4"/>
    <w:rsid w:val="005947F6"/>
    <w:rsid w:val="00596DBA"/>
    <w:rsid w:val="005A015E"/>
    <w:rsid w:val="005A0CF7"/>
    <w:rsid w:val="005A326F"/>
    <w:rsid w:val="005A58BB"/>
    <w:rsid w:val="005B0296"/>
    <w:rsid w:val="005B09A9"/>
    <w:rsid w:val="005B3C30"/>
    <w:rsid w:val="005B3C8B"/>
    <w:rsid w:val="005C5FFD"/>
    <w:rsid w:val="005C7C1D"/>
    <w:rsid w:val="005D4789"/>
    <w:rsid w:val="005D50B0"/>
    <w:rsid w:val="005D7004"/>
    <w:rsid w:val="005D7CE1"/>
    <w:rsid w:val="005E2068"/>
    <w:rsid w:val="005E5ADB"/>
    <w:rsid w:val="005F0C21"/>
    <w:rsid w:val="005F1B98"/>
    <w:rsid w:val="005F46AB"/>
    <w:rsid w:val="005F77ED"/>
    <w:rsid w:val="006149F2"/>
    <w:rsid w:val="00614CD9"/>
    <w:rsid w:val="00617D84"/>
    <w:rsid w:val="00622A13"/>
    <w:rsid w:val="0062750C"/>
    <w:rsid w:val="00633163"/>
    <w:rsid w:val="00635753"/>
    <w:rsid w:val="00637F76"/>
    <w:rsid w:val="006408B5"/>
    <w:rsid w:val="00650312"/>
    <w:rsid w:val="006522C9"/>
    <w:rsid w:val="00657B1F"/>
    <w:rsid w:val="00657B7A"/>
    <w:rsid w:val="00670249"/>
    <w:rsid w:val="0067037E"/>
    <w:rsid w:val="00670DEE"/>
    <w:rsid w:val="00673C92"/>
    <w:rsid w:val="00676DB8"/>
    <w:rsid w:val="006779BD"/>
    <w:rsid w:val="00685263"/>
    <w:rsid w:val="00690B1D"/>
    <w:rsid w:val="006965F2"/>
    <w:rsid w:val="00697B09"/>
    <w:rsid w:val="006A1EF6"/>
    <w:rsid w:val="006A202D"/>
    <w:rsid w:val="006A443F"/>
    <w:rsid w:val="006B288E"/>
    <w:rsid w:val="006B4B22"/>
    <w:rsid w:val="006C131B"/>
    <w:rsid w:val="006C1CD7"/>
    <w:rsid w:val="006C615A"/>
    <w:rsid w:val="006C7FE8"/>
    <w:rsid w:val="006D50E7"/>
    <w:rsid w:val="006D77D7"/>
    <w:rsid w:val="006E536E"/>
    <w:rsid w:val="006E6601"/>
    <w:rsid w:val="006F2665"/>
    <w:rsid w:val="006F4F78"/>
    <w:rsid w:val="0070149B"/>
    <w:rsid w:val="007037B4"/>
    <w:rsid w:val="00705782"/>
    <w:rsid w:val="007167D6"/>
    <w:rsid w:val="007204B4"/>
    <w:rsid w:val="007211CC"/>
    <w:rsid w:val="007213D8"/>
    <w:rsid w:val="00730061"/>
    <w:rsid w:val="00730C9C"/>
    <w:rsid w:val="0073707A"/>
    <w:rsid w:val="00747221"/>
    <w:rsid w:val="007504AB"/>
    <w:rsid w:val="00752EFC"/>
    <w:rsid w:val="00753BCA"/>
    <w:rsid w:val="00753D07"/>
    <w:rsid w:val="00754CA3"/>
    <w:rsid w:val="00756A5E"/>
    <w:rsid w:val="00763BE8"/>
    <w:rsid w:val="00763F73"/>
    <w:rsid w:val="00766B4E"/>
    <w:rsid w:val="00772EFD"/>
    <w:rsid w:val="00786945"/>
    <w:rsid w:val="007903B4"/>
    <w:rsid w:val="00790D8A"/>
    <w:rsid w:val="00793368"/>
    <w:rsid w:val="007A13B0"/>
    <w:rsid w:val="007B2C6B"/>
    <w:rsid w:val="007B3197"/>
    <w:rsid w:val="007B7F52"/>
    <w:rsid w:val="007C100A"/>
    <w:rsid w:val="007C1932"/>
    <w:rsid w:val="007D2808"/>
    <w:rsid w:val="007D6D2E"/>
    <w:rsid w:val="007E16C3"/>
    <w:rsid w:val="007E180F"/>
    <w:rsid w:val="007F0164"/>
    <w:rsid w:val="007F0B27"/>
    <w:rsid w:val="007F22B3"/>
    <w:rsid w:val="007F2DF8"/>
    <w:rsid w:val="007F5052"/>
    <w:rsid w:val="007F5056"/>
    <w:rsid w:val="00802073"/>
    <w:rsid w:val="00802165"/>
    <w:rsid w:val="00813E04"/>
    <w:rsid w:val="00824B5F"/>
    <w:rsid w:val="008305F0"/>
    <w:rsid w:val="0083237C"/>
    <w:rsid w:val="0083453F"/>
    <w:rsid w:val="00836F7E"/>
    <w:rsid w:val="00837281"/>
    <w:rsid w:val="00837C20"/>
    <w:rsid w:val="00840E58"/>
    <w:rsid w:val="008547E2"/>
    <w:rsid w:val="00854C6F"/>
    <w:rsid w:val="00890C50"/>
    <w:rsid w:val="00890ED0"/>
    <w:rsid w:val="0089185D"/>
    <w:rsid w:val="00895C5B"/>
    <w:rsid w:val="008A694C"/>
    <w:rsid w:val="008A74C7"/>
    <w:rsid w:val="008B7477"/>
    <w:rsid w:val="008C2B5D"/>
    <w:rsid w:val="008C5129"/>
    <w:rsid w:val="008C696B"/>
    <w:rsid w:val="008D5CF8"/>
    <w:rsid w:val="008D64FA"/>
    <w:rsid w:val="008E184C"/>
    <w:rsid w:val="008E4580"/>
    <w:rsid w:val="008E46FB"/>
    <w:rsid w:val="008F30C9"/>
    <w:rsid w:val="008F68EB"/>
    <w:rsid w:val="009021CE"/>
    <w:rsid w:val="00905CA1"/>
    <w:rsid w:val="00912D68"/>
    <w:rsid w:val="00913512"/>
    <w:rsid w:val="009141A7"/>
    <w:rsid w:val="00914A7B"/>
    <w:rsid w:val="00921157"/>
    <w:rsid w:val="00922FCB"/>
    <w:rsid w:val="00937B70"/>
    <w:rsid w:val="0094189E"/>
    <w:rsid w:val="009475F9"/>
    <w:rsid w:val="00950872"/>
    <w:rsid w:val="009511D4"/>
    <w:rsid w:val="009523A7"/>
    <w:rsid w:val="0095444F"/>
    <w:rsid w:val="009626AA"/>
    <w:rsid w:val="00964491"/>
    <w:rsid w:val="009665E9"/>
    <w:rsid w:val="00966FA3"/>
    <w:rsid w:val="009671BF"/>
    <w:rsid w:val="009676A0"/>
    <w:rsid w:val="00967714"/>
    <w:rsid w:val="00970363"/>
    <w:rsid w:val="00973E5B"/>
    <w:rsid w:val="00974CC2"/>
    <w:rsid w:val="0098038B"/>
    <w:rsid w:val="00987A66"/>
    <w:rsid w:val="00991392"/>
    <w:rsid w:val="009921F9"/>
    <w:rsid w:val="009A03A5"/>
    <w:rsid w:val="009A542D"/>
    <w:rsid w:val="009B7653"/>
    <w:rsid w:val="009C1819"/>
    <w:rsid w:val="009D098B"/>
    <w:rsid w:val="009D31D2"/>
    <w:rsid w:val="009D75B9"/>
    <w:rsid w:val="009E01D4"/>
    <w:rsid w:val="009E14CD"/>
    <w:rsid w:val="009E4FDE"/>
    <w:rsid w:val="009E510C"/>
    <w:rsid w:val="009F2682"/>
    <w:rsid w:val="009F450D"/>
    <w:rsid w:val="00A06A1F"/>
    <w:rsid w:val="00A12C85"/>
    <w:rsid w:val="00A154EF"/>
    <w:rsid w:val="00A2429B"/>
    <w:rsid w:val="00A33D92"/>
    <w:rsid w:val="00A421A1"/>
    <w:rsid w:val="00A42FA6"/>
    <w:rsid w:val="00A446E2"/>
    <w:rsid w:val="00A511E8"/>
    <w:rsid w:val="00A543E9"/>
    <w:rsid w:val="00A578CD"/>
    <w:rsid w:val="00A64100"/>
    <w:rsid w:val="00A703A9"/>
    <w:rsid w:val="00A82012"/>
    <w:rsid w:val="00A87204"/>
    <w:rsid w:val="00A96C1B"/>
    <w:rsid w:val="00A96F61"/>
    <w:rsid w:val="00AA0CEA"/>
    <w:rsid w:val="00AA12F7"/>
    <w:rsid w:val="00AA2408"/>
    <w:rsid w:val="00AB1048"/>
    <w:rsid w:val="00AB191C"/>
    <w:rsid w:val="00AB3A49"/>
    <w:rsid w:val="00AB63E6"/>
    <w:rsid w:val="00AB7FEC"/>
    <w:rsid w:val="00AC199C"/>
    <w:rsid w:val="00AD1852"/>
    <w:rsid w:val="00AD1DB7"/>
    <w:rsid w:val="00AD2B0E"/>
    <w:rsid w:val="00AE0A09"/>
    <w:rsid w:val="00AE191C"/>
    <w:rsid w:val="00AE45F8"/>
    <w:rsid w:val="00AF1416"/>
    <w:rsid w:val="00AF3ACB"/>
    <w:rsid w:val="00AF6B03"/>
    <w:rsid w:val="00B10F34"/>
    <w:rsid w:val="00B14C34"/>
    <w:rsid w:val="00B15385"/>
    <w:rsid w:val="00B17615"/>
    <w:rsid w:val="00B23DE8"/>
    <w:rsid w:val="00B40DB4"/>
    <w:rsid w:val="00B4483E"/>
    <w:rsid w:val="00B54B15"/>
    <w:rsid w:val="00B615C7"/>
    <w:rsid w:val="00B626A9"/>
    <w:rsid w:val="00B639CC"/>
    <w:rsid w:val="00B719C5"/>
    <w:rsid w:val="00B77AF2"/>
    <w:rsid w:val="00B81C7D"/>
    <w:rsid w:val="00B86FEE"/>
    <w:rsid w:val="00B970D6"/>
    <w:rsid w:val="00BA7679"/>
    <w:rsid w:val="00BC029C"/>
    <w:rsid w:val="00BC627F"/>
    <w:rsid w:val="00BD0082"/>
    <w:rsid w:val="00BD3F72"/>
    <w:rsid w:val="00BE7C12"/>
    <w:rsid w:val="00BF25D8"/>
    <w:rsid w:val="00BF2B1A"/>
    <w:rsid w:val="00BF2F9D"/>
    <w:rsid w:val="00C0580C"/>
    <w:rsid w:val="00C0629B"/>
    <w:rsid w:val="00C07861"/>
    <w:rsid w:val="00C10BD6"/>
    <w:rsid w:val="00C2375E"/>
    <w:rsid w:val="00C25CFE"/>
    <w:rsid w:val="00C33EDD"/>
    <w:rsid w:val="00C4639F"/>
    <w:rsid w:val="00C47AB0"/>
    <w:rsid w:val="00C5340D"/>
    <w:rsid w:val="00C64BF8"/>
    <w:rsid w:val="00C66649"/>
    <w:rsid w:val="00C722A3"/>
    <w:rsid w:val="00C7236E"/>
    <w:rsid w:val="00C8006D"/>
    <w:rsid w:val="00C854DE"/>
    <w:rsid w:val="00C9390F"/>
    <w:rsid w:val="00C96753"/>
    <w:rsid w:val="00CA3C7F"/>
    <w:rsid w:val="00CA4014"/>
    <w:rsid w:val="00CA73E3"/>
    <w:rsid w:val="00CA7C1C"/>
    <w:rsid w:val="00CB22D9"/>
    <w:rsid w:val="00CB7C4B"/>
    <w:rsid w:val="00CC16D6"/>
    <w:rsid w:val="00CC3707"/>
    <w:rsid w:val="00CD0944"/>
    <w:rsid w:val="00CD313A"/>
    <w:rsid w:val="00CE01F5"/>
    <w:rsid w:val="00CE2800"/>
    <w:rsid w:val="00CF0297"/>
    <w:rsid w:val="00CF44E6"/>
    <w:rsid w:val="00CF4616"/>
    <w:rsid w:val="00D06F25"/>
    <w:rsid w:val="00D07C9E"/>
    <w:rsid w:val="00D10541"/>
    <w:rsid w:val="00D177EE"/>
    <w:rsid w:val="00D17B46"/>
    <w:rsid w:val="00D208D5"/>
    <w:rsid w:val="00D2193B"/>
    <w:rsid w:val="00D24A6A"/>
    <w:rsid w:val="00D3381A"/>
    <w:rsid w:val="00D36A71"/>
    <w:rsid w:val="00D36F54"/>
    <w:rsid w:val="00D37AFE"/>
    <w:rsid w:val="00D43024"/>
    <w:rsid w:val="00D43075"/>
    <w:rsid w:val="00D4346F"/>
    <w:rsid w:val="00D52B04"/>
    <w:rsid w:val="00D61B98"/>
    <w:rsid w:val="00D652BB"/>
    <w:rsid w:val="00D65590"/>
    <w:rsid w:val="00D72435"/>
    <w:rsid w:val="00D727BA"/>
    <w:rsid w:val="00D75DE1"/>
    <w:rsid w:val="00D85CF7"/>
    <w:rsid w:val="00D86686"/>
    <w:rsid w:val="00D86FAA"/>
    <w:rsid w:val="00D94C1E"/>
    <w:rsid w:val="00D952A1"/>
    <w:rsid w:val="00D969D2"/>
    <w:rsid w:val="00D97344"/>
    <w:rsid w:val="00DA342F"/>
    <w:rsid w:val="00DA394E"/>
    <w:rsid w:val="00DA408B"/>
    <w:rsid w:val="00DB4B94"/>
    <w:rsid w:val="00DD2685"/>
    <w:rsid w:val="00DD783B"/>
    <w:rsid w:val="00DE2892"/>
    <w:rsid w:val="00DE5972"/>
    <w:rsid w:val="00DE5DDA"/>
    <w:rsid w:val="00DE67A1"/>
    <w:rsid w:val="00DF2526"/>
    <w:rsid w:val="00DF3EC6"/>
    <w:rsid w:val="00DF3FB9"/>
    <w:rsid w:val="00DF5BCF"/>
    <w:rsid w:val="00E0131A"/>
    <w:rsid w:val="00E01CBE"/>
    <w:rsid w:val="00E03151"/>
    <w:rsid w:val="00E11188"/>
    <w:rsid w:val="00E21CD1"/>
    <w:rsid w:val="00E3287D"/>
    <w:rsid w:val="00E35DF6"/>
    <w:rsid w:val="00E401B8"/>
    <w:rsid w:val="00E404CC"/>
    <w:rsid w:val="00E5659F"/>
    <w:rsid w:val="00E6175F"/>
    <w:rsid w:val="00E61D2E"/>
    <w:rsid w:val="00E626CE"/>
    <w:rsid w:val="00E67DC7"/>
    <w:rsid w:val="00E75616"/>
    <w:rsid w:val="00E76DF4"/>
    <w:rsid w:val="00E81087"/>
    <w:rsid w:val="00E822C4"/>
    <w:rsid w:val="00E867CD"/>
    <w:rsid w:val="00E934E5"/>
    <w:rsid w:val="00EA6417"/>
    <w:rsid w:val="00EA6F74"/>
    <w:rsid w:val="00EA7634"/>
    <w:rsid w:val="00EA7B5F"/>
    <w:rsid w:val="00EB05F0"/>
    <w:rsid w:val="00EB251F"/>
    <w:rsid w:val="00EC2866"/>
    <w:rsid w:val="00EC2F48"/>
    <w:rsid w:val="00ED1758"/>
    <w:rsid w:val="00ED285D"/>
    <w:rsid w:val="00ED4AFD"/>
    <w:rsid w:val="00EE2DE4"/>
    <w:rsid w:val="00EE2EBD"/>
    <w:rsid w:val="00F068E3"/>
    <w:rsid w:val="00F07FD7"/>
    <w:rsid w:val="00F1288B"/>
    <w:rsid w:val="00F15A52"/>
    <w:rsid w:val="00F15EB1"/>
    <w:rsid w:val="00F21BA7"/>
    <w:rsid w:val="00F23152"/>
    <w:rsid w:val="00F355A0"/>
    <w:rsid w:val="00F37446"/>
    <w:rsid w:val="00F43C13"/>
    <w:rsid w:val="00F476C2"/>
    <w:rsid w:val="00F50E4D"/>
    <w:rsid w:val="00F51877"/>
    <w:rsid w:val="00F549C7"/>
    <w:rsid w:val="00F600D5"/>
    <w:rsid w:val="00F67344"/>
    <w:rsid w:val="00F76D1B"/>
    <w:rsid w:val="00F770D9"/>
    <w:rsid w:val="00F85D2A"/>
    <w:rsid w:val="00F91684"/>
    <w:rsid w:val="00FA0A86"/>
    <w:rsid w:val="00FA20A7"/>
    <w:rsid w:val="00FA2D51"/>
    <w:rsid w:val="00FA4921"/>
    <w:rsid w:val="00FA5749"/>
    <w:rsid w:val="00FB6BB2"/>
    <w:rsid w:val="00FC565F"/>
    <w:rsid w:val="00FD280D"/>
    <w:rsid w:val="00FD300D"/>
    <w:rsid w:val="00FD396A"/>
    <w:rsid w:val="00FD3B31"/>
    <w:rsid w:val="00FD74AE"/>
    <w:rsid w:val="00FE5126"/>
    <w:rsid w:val="00FE68D0"/>
    <w:rsid w:val="00FE6C39"/>
    <w:rsid w:val="00FF56D4"/>
    <w:rsid w:val="00FF724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09C2B"/>
  <w15:docId w15:val="{C6F7380A-B806-4640-8924-4325B91F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link w:val="Rubrik1Char"/>
    <w:uiPriority w:val="9"/>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semiHidden/>
    <w:unhideWhenUsed/>
    <w:rsid w:val="00583F18"/>
    <w:rPr>
      <w:sz w:val="20"/>
      <w:szCs w:val="20"/>
    </w:rPr>
  </w:style>
  <w:style w:type="character" w:customStyle="1" w:styleId="KommentarerChar">
    <w:name w:val="Kommentarer Char"/>
    <w:basedOn w:val="Standardstycketeckensnitt"/>
    <w:link w:val="Kommentarer"/>
    <w:semiHidden/>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styleId="Hyperlnk">
    <w:name w:val="Hyperlink"/>
    <w:basedOn w:val="Standardstycketeckensnitt"/>
    <w:unhideWhenUsed/>
    <w:rsid w:val="00494ACD"/>
    <w:rPr>
      <w:color w:val="0000FF" w:themeColor="hyperlink"/>
      <w:u w:val="single"/>
    </w:rPr>
  </w:style>
  <w:style w:type="character" w:styleId="Olstomnmnande">
    <w:name w:val="Unresolved Mention"/>
    <w:basedOn w:val="Standardstycketeckensnitt"/>
    <w:uiPriority w:val="99"/>
    <w:semiHidden/>
    <w:unhideWhenUsed/>
    <w:rsid w:val="00494ACD"/>
    <w:rPr>
      <w:color w:val="605E5C"/>
      <w:shd w:val="clear" w:color="auto" w:fill="E1DFDD"/>
    </w:rPr>
  </w:style>
  <w:style w:type="character" w:customStyle="1" w:styleId="Rubrik1Char">
    <w:name w:val="Rubrik 1 Char"/>
    <w:basedOn w:val="Standardstycketeckensnitt"/>
    <w:link w:val="Rubrik1"/>
    <w:uiPriority w:val="9"/>
    <w:rsid w:val="00B626A9"/>
    <w:rPr>
      <w:rFonts w:cs="Arial"/>
      <w:bCs/>
      <w:kern w:val="32"/>
      <w:sz w:val="36"/>
      <w:szCs w:val="32"/>
    </w:rPr>
  </w:style>
  <w:style w:type="character" w:customStyle="1" w:styleId="highwire-citation-authors">
    <w:name w:val="highwire-citation-authors"/>
    <w:basedOn w:val="Standardstycketeckensnitt"/>
    <w:rsid w:val="005F77ED"/>
  </w:style>
  <w:style w:type="character" w:customStyle="1" w:styleId="highwire-citation-author">
    <w:name w:val="highwire-citation-author"/>
    <w:basedOn w:val="Standardstycketeckensnitt"/>
    <w:rsid w:val="005F77ED"/>
  </w:style>
  <w:style w:type="character" w:customStyle="1" w:styleId="nlm-given-names">
    <w:name w:val="nlm-given-names"/>
    <w:basedOn w:val="Standardstycketeckensnitt"/>
    <w:rsid w:val="005F77ED"/>
  </w:style>
  <w:style w:type="character" w:customStyle="1" w:styleId="nlm-surname">
    <w:name w:val="nlm-surname"/>
    <w:basedOn w:val="Standardstycketeckensnitt"/>
    <w:rsid w:val="005F77ED"/>
  </w:style>
  <w:style w:type="character" w:customStyle="1" w:styleId="highwire-cite-metadata-journal">
    <w:name w:val="highwire-cite-metadata-journal"/>
    <w:basedOn w:val="Standardstycketeckensnitt"/>
    <w:rsid w:val="005F77ED"/>
  </w:style>
  <w:style w:type="character" w:customStyle="1" w:styleId="highwire-cite-metadata-date">
    <w:name w:val="highwire-cite-metadata-date"/>
    <w:basedOn w:val="Standardstycketeckensnitt"/>
    <w:rsid w:val="005F77ED"/>
  </w:style>
  <w:style w:type="character" w:customStyle="1" w:styleId="highwire-cite-metadata-volume">
    <w:name w:val="highwire-cite-metadata-volume"/>
    <w:basedOn w:val="Standardstycketeckensnitt"/>
    <w:rsid w:val="005F77ED"/>
  </w:style>
  <w:style w:type="character" w:customStyle="1" w:styleId="highwire-cite-metadata-issue">
    <w:name w:val="highwire-cite-metadata-issue"/>
    <w:basedOn w:val="Standardstycketeckensnitt"/>
    <w:rsid w:val="005F77ED"/>
  </w:style>
  <w:style w:type="character" w:customStyle="1" w:styleId="highwire-cite-metadata-pages">
    <w:name w:val="highwire-cite-metadata-pages"/>
    <w:basedOn w:val="Standardstycketeckensnitt"/>
    <w:rsid w:val="005F77ED"/>
  </w:style>
  <w:style w:type="character" w:customStyle="1" w:styleId="highwire-cite-metadata-doi">
    <w:name w:val="highwire-cite-metadata-doi"/>
    <w:basedOn w:val="Standardstycketeckensnitt"/>
    <w:rsid w:val="005F77ED"/>
  </w:style>
  <w:style w:type="character" w:customStyle="1" w:styleId="label">
    <w:name w:val="label"/>
    <w:basedOn w:val="Standardstycketeckensnitt"/>
    <w:rsid w:val="005F77ED"/>
  </w:style>
  <w:style w:type="character" w:styleId="AnvndHyperlnk">
    <w:name w:val="FollowedHyperlink"/>
    <w:basedOn w:val="Standardstycketeckensnitt"/>
    <w:semiHidden/>
    <w:unhideWhenUsed/>
    <w:rsid w:val="005F77ED"/>
    <w:rPr>
      <w:color w:val="800080" w:themeColor="followedHyperlink"/>
      <w:u w:val="single"/>
    </w:rPr>
  </w:style>
  <w:style w:type="paragraph" w:styleId="Liststycke">
    <w:name w:val="List Paragraph"/>
    <w:basedOn w:val="Normal"/>
    <w:uiPriority w:val="34"/>
    <w:rsid w:val="00950872"/>
    <w:pPr>
      <w:ind w:left="720"/>
      <w:contextualSpacing/>
    </w:pPr>
  </w:style>
  <w:style w:type="character" w:styleId="Betoning">
    <w:name w:val="Emphasis"/>
    <w:basedOn w:val="Standardstycketeckensnitt"/>
    <w:uiPriority w:val="20"/>
    <w:qFormat/>
    <w:rsid w:val="005A58BB"/>
    <w:rPr>
      <w:i/>
      <w:iCs/>
    </w:rPr>
  </w:style>
  <w:style w:type="paragraph" w:styleId="Revision">
    <w:name w:val="Revision"/>
    <w:hidden/>
    <w:uiPriority w:val="99"/>
    <w:semiHidden/>
    <w:rsid w:val="005B3C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979">
      <w:bodyDiv w:val="1"/>
      <w:marLeft w:val="0"/>
      <w:marRight w:val="0"/>
      <w:marTop w:val="0"/>
      <w:marBottom w:val="0"/>
      <w:divBdr>
        <w:top w:val="none" w:sz="0" w:space="0" w:color="auto"/>
        <w:left w:val="none" w:sz="0" w:space="0" w:color="auto"/>
        <w:bottom w:val="none" w:sz="0" w:space="0" w:color="auto"/>
        <w:right w:val="none" w:sz="0" w:space="0" w:color="auto"/>
      </w:divBdr>
      <w:divsChild>
        <w:div w:id="135807779">
          <w:marLeft w:val="0"/>
          <w:marRight w:val="0"/>
          <w:marTop w:val="0"/>
          <w:marBottom w:val="0"/>
          <w:divBdr>
            <w:top w:val="none" w:sz="0" w:space="0" w:color="auto"/>
            <w:left w:val="none" w:sz="0" w:space="0" w:color="auto"/>
            <w:bottom w:val="none" w:sz="0" w:space="0" w:color="auto"/>
            <w:right w:val="none" w:sz="0" w:space="0" w:color="auto"/>
          </w:divBdr>
        </w:div>
        <w:div w:id="619997308">
          <w:marLeft w:val="0"/>
          <w:marRight w:val="0"/>
          <w:marTop w:val="75"/>
          <w:marBottom w:val="0"/>
          <w:divBdr>
            <w:top w:val="none" w:sz="0" w:space="0" w:color="auto"/>
            <w:left w:val="none" w:sz="0" w:space="0" w:color="auto"/>
            <w:bottom w:val="none" w:sz="0" w:space="0" w:color="auto"/>
            <w:right w:val="none" w:sz="0" w:space="0" w:color="auto"/>
          </w:divBdr>
        </w:div>
        <w:div w:id="68430661">
          <w:marLeft w:val="0"/>
          <w:marRight w:val="0"/>
          <w:marTop w:val="75"/>
          <w:marBottom w:val="0"/>
          <w:divBdr>
            <w:top w:val="none" w:sz="0" w:space="0" w:color="auto"/>
            <w:left w:val="none" w:sz="0" w:space="0" w:color="auto"/>
            <w:bottom w:val="none" w:sz="0" w:space="0" w:color="auto"/>
            <w:right w:val="none" w:sz="0" w:space="0" w:color="auto"/>
          </w:divBdr>
        </w:div>
      </w:divsChild>
    </w:div>
    <w:div w:id="1991901468">
      <w:bodyDiv w:val="1"/>
      <w:marLeft w:val="0"/>
      <w:marRight w:val="0"/>
      <w:marTop w:val="0"/>
      <w:marBottom w:val="0"/>
      <w:divBdr>
        <w:top w:val="none" w:sz="0" w:space="0" w:color="auto"/>
        <w:left w:val="none" w:sz="0" w:space="0" w:color="auto"/>
        <w:bottom w:val="none" w:sz="0" w:space="0" w:color="auto"/>
        <w:right w:val="none" w:sz="0" w:space="0" w:color="auto"/>
      </w:divBdr>
      <w:divsChild>
        <w:div w:id="1285966519">
          <w:marLeft w:val="0"/>
          <w:marRight w:val="90"/>
          <w:marTop w:val="0"/>
          <w:marBottom w:val="0"/>
          <w:divBdr>
            <w:top w:val="none" w:sz="0" w:space="0" w:color="auto"/>
            <w:left w:val="none" w:sz="0" w:space="0" w:color="auto"/>
            <w:bottom w:val="none" w:sz="0" w:space="0" w:color="auto"/>
            <w:right w:val="none" w:sz="0" w:space="0" w:color="auto"/>
          </w:divBdr>
        </w:div>
        <w:div w:id="178372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doi.org/10.1177/014107681348099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AIT49014.2019.914484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invent.2016.10.00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10.1109/WiMOB.2019.8923332" TargetMode="External"/><Relationship Id="rId20" Type="http://schemas.openxmlformats.org/officeDocument/2006/relationships/hyperlink" Target="https://doi.org/10.2196/games.4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9/WEEF/GEDC53299.2021.9657452" TargetMode="External"/><Relationship Id="rId5" Type="http://schemas.openxmlformats.org/officeDocument/2006/relationships/webSettings" Target="webSettings.xml"/><Relationship Id="rId15" Type="http://schemas.openxmlformats.org/officeDocument/2006/relationships/hyperlink" Target="https://doi.org/10.1503/cmaj.051351" TargetMode="External"/><Relationship Id="rId23" Type="http://schemas.openxmlformats.org/officeDocument/2006/relationships/hyperlink" Target="https://doi.org/10.2196/10252" TargetMode="External"/><Relationship Id="rId10" Type="http://schemas.openxmlformats.org/officeDocument/2006/relationships/header" Target="header2.xml"/><Relationship Id="rId19" Type="http://schemas.openxmlformats.org/officeDocument/2006/relationships/hyperlink" Target="https://doi.org/10.1109/ISITDI55734.2022.994453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doi.org/10.2196/games.3139"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A43254-0E4D-3947-8413-3790B6AD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1787</TotalTime>
  <Pages>9</Pages>
  <Words>2829</Words>
  <Characters>14998</Characters>
  <Application>Microsoft Office Word</Application>
  <DocSecurity>0</DocSecurity>
  <Lines>124</Lines>
  <Paragraphs>35</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Jesper Wingren</dc:creator>
  <cp:keywords>Examensarbete mall Linnéuniversitetet</cp:keywords>
  <dc:description>Jan, Rev Feb 2010, MS Word 2003_x000d_
By: Carin Ländström, +46 8 556 014 30_x000d_
Emanuel Identity Manuals AB</dc:description>
  <cp:lastModifiedBy>Jesper Wingren</cp:lastModifiedBy>
  <cp:revision>452</cp:revision>
  <cp:lastPrinted>2011-05-26T13:16:00Z</cp:lastPrinted>
  <dcterms:created xsi:type="dcterms:W3CDTF">2023-11-15T10:14:00Z</dcterms:created>
  <dcterms:modified xsi:type="dcterms:W3CDTF">2023-12-10T19:25:00Z</dcterms:modified>
</cp:coreProperties>
</file>